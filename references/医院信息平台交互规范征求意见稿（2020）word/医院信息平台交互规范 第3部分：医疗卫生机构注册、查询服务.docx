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7104" w14:textId="77777777" w:rsidR="004D0A8F" w:rsidRDefault="004D0A8F">
      <w:pPr>
        <w:pStyle w:val="afffff1"/>
        <w:framePr w:wrap="around"/>
      </w:pPr>
      <w:r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>
        <w:fldChar w:fldCharType="separate"/>
      </w:r>
      <w:r w:rsidR="006B4D4F">
        <w:rPr>
          <w:rFonts w:hint="eastAsia"/>
        </w:rPr>
        <w:t>点击此处添加ICS号</w:t>
      </w:r>
      <w:r>
        <w:fldChar w:fldCharType="end"/>
      </w:r>
      <w:bookmarkEnd w:id="0"/>
    </w:p>
    <w:bookmarkStart w:id="1" w:name="WXFLH"/>
    <w:p w14:paraId="37A4864A" w14:textId="77777777" w:rsidR="004D0A8F" w:rsidRDefault="004D0A8F">
      <w:pPr>
        <w:pStyle w:val="afffff1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lang w:val="en-CN" w:eastAsia="zh-CN"/>
        </w:rPr>
        <w:t>点击此处添加中国标准文献分类号</w:t>
      </w:r>
      <w:r>
        <w:fldChar w:fldCharType="end"/>
      </w:r>
      <w:bookmarkEnd w:id="1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4D0A8F" w14:paraId="1DAABE04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3DC08493" w14:textId="77777777" w:rsidR="004D0A8F" w:rsidRDefault="00C95AF7">
            <w:pPr>
              <w:pStyle w:val="afffff1"/>
              <w:framePr w:wrap="around"/>
            </w:pPr>
            <w:r>
              <w:rPr>
                <w:noProof/>
                <w:lang w:val="en-CN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71064AF" wp14:editId="5AF3598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0" r="0" b="0"/>
                      <wp:wrapNone/>
                      <wp:docPr id="12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D995B" id="BAH" o:spid="_x0000_s1026" style="position:absolute;left:0;text-align:left;margin-left:-5.25pt;margin-top:0;width:68.25pt;height:15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" stroked="f">
                      <v:path arrowok="t"/>
                    </v:rect>
                  </w:pict>
                </mc:Fallback>
              </mc:AlternateContent>
            </w:r>
            <w:r w:rsidR="004D0A8F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2" w:name="BAH"/>
            <w:r w:rsidR="004D0A8F">
              <w:instrText xml:space="preserve"> FORMTEXT </w:instrText>
            </w:r>
            <w:r w:rsidR="004D0A8F">
              <w:fldChar w:fldCharType="separate"/>
            </w:r>
            <w:r w:rsidR="006B4D4F">
              <w:t> </w:t>
            </w:r>
            <w:r w:rsidR="006B4D4F">
              <w:t> </w:t>
            </w:r>
            <w:r w:rsidR="006B4D4F">
              <w:t> </w:t>
            </w:r>
            <w:r w:rsidR="006B4D4F">
              <w:t> </w:t>
            </w:r>
            <w:r w:rsidR="006B4D4F">
              <w:t> </w:t>
            </w:r>
            <w:r w:rsidR="004D0A8F">
              <w:fldChar w:fldCharType="end"/>
            </w:r>
            <w:bookmarkEnd w:id="2"/>
          </w:p>
        </w:tc>
      </w:tr>
    </w:tbl>
    <w:bookmarkStart w:id="3" w:name="c1"/>
    <w:p w14:paraId="3A486549" w14:textId="77777777" w:rsidR="004D0A8F" w:rsidRDefault="004D0A8F">
      <w:pPr>
        <w:pStyle w:val="aff3"/>
        <w:framePr w:wrap="around"/>
      </w:pPr>
      <w:r>
        <w:fldChar w:fldCharType="begin">
          <w:ffData>
            <w:name w:val="c1"/>
            <w:enabled/>
            <w:calcOnExit w:val="0"/>
            <w:entryMacro w:val="ShowHelp15"/>
            <w:textInput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WS</w:t>
      </w:r>
      <w:r>
        <w:fldChar w:fldCharType="end"/>
      </w:r>
      <w:bookmarkEnd w:id="3"/>
    </w:p>
    <w:p w14:paraId="06628674" w14:textId="77777777" w:rsidR="004D0A8F" w:rsidRDefault="004D0A8F">
      <w:pPr>
        <w:pStyle w:val="affffb"/>
        <w:framePr w:wrap="around"/>
      </w:pPr>
      <w:r>
        <w:rPr>
          <w:rFonts w:hint="eastAsia"/>
        </w:rPr>
        <w:t>中华人民共和国</w:t>
      </w:r>
      <w:bookmarkStart w:id="4" w:name="c2"/>
      <w:r>
        <w:fldChar w:fldCharType="begin">
          <w:ffData>
            <w:name w:val="c2"/>
            <w:enabled/>
            <w:calcOnExit w:val="0"/>
            <w:entryMacro w:val="showhelp11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卫生</w:t>
      </w:r>
      <w:r>
        <w:fldChar w:fldCharType="end"/>
      </w:r>
      <w:bookmarkEnd w:id="4"/>
      <w:r>
        <w:rPr>
          <w:rFonts w:hint="eastAsia"/>
        </w:rPr>
        <w:t>行业标准</w:t>
      </w:r>
    </w:p>
    <w:bookmarkStart w:id="5" w:name="StdNo0"/>
    <w:p w14:paraId="0CCCB6F5" w14:textId="77777777" w:rsidR="004D0A8F" w:rsidRDefault="004D0A8F">
      <w:pPr>
        <w:pStyle w:val="21"/>
        <w:framePr w:wrap="around"/>
        <w:rPr>
          <w:rFonts w:hAnsi="SimHei"/>
        </w:rPr>
      </w:pPr>
      <w:r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>
        <w:rPr>
          <w:rFonts w:ascii="Times New Roman"/>
        </w:rPr>
        <w:instrText xml:space="preserve"> FORMTEXT </w:instrText>
      </w:r>
      <w:r>
        <w:rPr>
          <w:rFonts w:ascii="Times New Roman"/>
        </w:rPr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WS</w:t>
      </w:r>
      <w:r>
        <w:rPr>
          <w:rFonts w:ascii="Times New Roman"/>
        </w:rPr>
        <w:fldChar w:fldCharType="end"/>
      </w:r>
      <w:bookmarkEnd w:id="5"/>
      <w:r>
        <w:rPr>
          <w:rFonts w:ascii="Times New Roman"/>
        </w:rPr>
        <w:t xml:space="preserve">/T </w:t>
      </w:r>
      <w:bookmarkStart w:id="6" w:name="StdNo1"/>
      <w:r>
        <w:rPr>
          <w:rFonts w:hAnsi="SimHei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>
        <w:rPr>
          <w:rFonts w:hAnsi="SimHei"/>
        </w:rPr>
        <w:instrText xml:space="preserve"> FORMTEXT </w:instrText>
      </w:r>
      <w:r>
        <w:rPr>
          <w:rFonts w:hAnsi="SimHei"/>
        </w:rPr>
      </w:r>
      <w:r>
        <w:rPr>
          <w:rFonts w:hAnsi="SimHei"/>
        </w:rPr>
        <w:fldChar w:fldCharType="separate"/>
      </w:r>
      <w:r>
        <w:rPr>
          <w:rFonts w:hAnsi="SimHei" w:hint="eastAsia"/>
        </w:rPr>
        <w:t>XXXXX</w:t>
      </w:r>
      <w:r>
        <w:rPr>
          <w:rFonts w:hAnsi="SimHei"/>
        </w:rPr>
        <w:t>.3</w:t>
      </w:r>
      <w:r>
        <w:rPr>
          <w:rFonts w:hAnsi="SimHei"/>
        </w:rPr>
        <w:fldChar w:fldCharType="end"/>
      </w:r>
      <w:bookmarkEnd w:id="6"/>
      <w:r>
        <w:rPr>
          <w:rFonts w:hAnsi="SimHei"/>
        </w:rPr>
        <w:t>—</w:t>
      </w:r>
      <w:bookmarkStart w:id="7" w:name="StdNo2"/>
      <w:r>
        <w:rPr>
          <w:rFonts w:hAnsi="SimHei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>
        <w:rPr>
          <w:rFonts w:hAnsi="SimHei"/>
        </w:rPr>
        <w:instrText xml:space="preserve"> FORMTEXT </w:instrText>
      </w:r>
      <w:r>
        <w:rPr>
          <w:rFonts w:hAnsi="SimHei"/>
        </w:rPr>
      </w:r>
      <w:r>
        <w:rPr>
          <w:rFonts w:hAnsi="SimHei"/>
        </w:rPr>
        <w:fldChar w:fldCharType="separate"/>
      </w:r>
      <w:r>
        <w:rPr>
          <w:rFonts w:hAnsi="SimHei"/>
        </w:rPr>
        <w:t>XXXX</w:t>
      </w:r>
      <w:r>
        <w:rPr>
          <w:rFonts w:hAnsi="SimHei"/>
        </w:rPr>
        <w:fldChar w:fldCharType="end"/>
      </w:r>
      <w:bookmarkEnd w:id="7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4D0A8F" w14:paraId="4B6BE268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24938BEE" w14:textId="77777777" w:rsidR="004D0A8F" w:rsidRDefault="00C95AF7">
            <w:pPr>
              <w:pStyle w:val="afff"/>
              <w:framePr w:wrap="around"/>
            </w:pPr>
            <w:bookmarkStart w:id="8" w:name="DT"/>
            <w:r>
              <w:rPr>
                <w:noProof/>
                <w:lang w:val="en-CN"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44BF571B" wp14:editId="7B7D7B53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0" b="0"/>
                      <wp:wrapNone/>
                      <wp:docPr id="11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1387C" id="DT" o:spid="_x0000_s1026" style="position:absolute;left:0;text-align:left;margin-left:372.8pt;margin-top:2.7pt;width:90pt;height:1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" stroked="f">
                      <v:path arrowok="t"/>
                    </v:rect>
                  </w:pict>
                </mc:Fallback>
              </mc:AlternateContent>
            </w:r>
            <w:r w:rsidR="004D0A8F">
              <w:fldChar w:fldCharType="begin">
                <w:ffData>
                  <w:name w:val="DT"/>
                  <w:enabled/>
                  <w:calcOnExit w:val="0"/>
                  <w:entryMacro w:val="ShowHelp4"/>
                  <w:textInput/>
                </w:ffData>
              </w:fldChar>
            </w:r>
            <w:r w:rsidR="004D0A8F">
              <w:instrText xml:space="preserve"> FORMTEXT </w:instrText>
            </w:r>
            <w:r w:rsidR="004D0A8F">
              <w:fldChar w:fldCharType="separate"/>
            </w:r>
            <w:r w:rsidR="006B4D4F">
              <w:t> </w:t>
            </w:r>
            <w:r w:rsidR="006B4D4F">
              <w:t> </w:t>
            </w:r>
            <w:r w:rsidR="006B4D4F">
              <w:t> </w:t>
            </w:r>
            <w:r w:rsidR="006B4D4F">
              <w:t> </w:t>
            </w:r>
            <w:r w:rsidR="006B4D4F">
              <w:t> </w:t>
            </w:r>
            <w:r w:rsidR="004D0A8F">
              <w:fldChar w:fldCharType="end"/>
            </w:r>
            <w:bookmarkEnd w:id="8"/>
          </w:p>
        </w:tc>
      </w:tr>
    </w:tbl>
    <w:p w14:paraId="04D98B6C" w14:textId="77777777" w:rsidR="004D0A8F" w:rsidRDefault="004D0A8F">
      <w:pPr>
        <w:pStyle w:val="21"/>
        <w:framePr w:wrap="around"/>
        <w:rPr>
          <w:rFonts w:hAnsi="SimHei"/>
        </w:rPr>
      </w:pPr>
    </w:p>
    <w:p w14:paraId="28C66755" w14:textId="77777777" w:rsidR="004D0A8F" w:rsidRDefault="004D0A8F">
      <w:pPr>
        <w:pStyle w:val="21"/>
        <w:framePr w:wrap="around"/>
        <w:rPr>
          <w:rFonts w:hAnsi="SimHei"/>
        </w:rPr>
      </w:pPr>
    </w:p>
    <w:bookmarkStart w:id="9" w:name="StdName"/>
    <w:p w14:paraId="5E76EB17" w14:textId="77777777" w:rsidR="004D0A8F" w:rsidRDefault="004D0A8F">
      <w:pPr>
        <w:pStyle w:val="afff0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医院信息平台交互规范</w:t>
      </w:r>
      <w:r>
        <w:br/>
      </w:r>
      <w:r>
        <w:rPr>
          <w:rFonts w:hint="eastAsia"/>
        </w:rPr>
        <w:t>第3部分：医疗卫生机构注册、查询服务</w:t>
      </w:r>
      <w:r>
        <w:fldChar w:fldCharType="end"/>
      </w:r>
      <w:bookmarkEnd w:id="9"/>
    </w:p>
    <w:bookmarkStart w:id="10" w:name="StdEnglishName"/>
    <w:p w14:paraId="1325A893" w14:textId="77777777" w:rsidR="004D0A8F" w:rsidRDefault="004D0A8F">
      <w:pPr>
        <w:pStyle w:val="afff1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>
        <w:instrText xml:space="preserve"> FORMTEXT </w:instrText>
      </w:r>
      <w:r>
        <w:fldChar w:fldCharType="separate"/>
      </w:r>
      <w:r>
        <w:t>Hospital information platform interactive specification</w:t>
      </w:r>
      <w:r>
        <w:rPr>
          <w:rFonts w:hint="eastAsia"/>
        </w:rPr>
        <w:t>—</w:t>
      </w:r>
      <w:r>
        <w:rPr>
          <w:rFonts w:hint="eastAsia"/>
        </w:rPr>
        <w:br/>
        <w:t>Part 3</w:t>
      </w:r>
      <w:r>
        <w:rPr>
          <w:rFonts w:hint="eastAsia"/>
        </w:rPr>
        <w:t>：</w:t>
      </w:r>
      <w:r>
        <w:t xml:space="preserve">Organization 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 xml:space="preserve"> and query</w:t>
      </w:r>
      <w:r>
        <w:t xml:space="preserve"> </w:t>
      </w:r>
      <w:r>
        <w:rPr>
          <w:rFonts w:hint="eastAsia"/>
        </w:rPr>
        <w:t>s</w:t>
      </w:r>
      <w:r>
        <w:t>ervices</w:t>
      </w:r>
      <w:r>
        <w:fldChar w:fldCharType="end"/>
      </w:r>
      <w:bookmarkEnd w:id="10"/>
    </w:p>
    <w:bookmarkStart w:id="11" w:name="YZBS"/>
    <w:p w14:paraId="26C0D35D" w14:textId="77777777" w:rsidR="004D0A8F" w:rsidRDefault="004D0A8F">
      <w:pPr>
        <w:pStyle w:val="a9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点击此处添加与国际标准一致性程度的标识</w:t>
      </w:r>
      <w:r>
        <w:fldChar w:fldCharType="end"/>
      </w:r>
      <w:bookmarkEnd w:id="11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4D0A8F" w14:paraId="226FAC7B" w14:textId="77777777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4E7966F5" w14:textId="77777777" w:rsidR="004D0A8F" w:rsidRDefault="00C95AF7">
            <w:pPr>
              <w:pStyle w:val="aa"/>
              <w:framePr w:wrap="around"/>
            </w:pPr>
            <w:r>
              <w:rPr>
                <w:noProof/>
                <w:lang w:val="en-CN"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1" layoutInCell="1" allowOverlap="1" wp14:anchorId="17F11B29" wp14:editId="17ABBF0D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0" b="0"/>
                      <wp:wrapNone/>
                      <wp:docPr id="10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A7F04" id="RQ" o:spid="_x0000_s1026" style="position:absolute;left:0;text-align:left;margin-left:173.3pt;margin-top:45.15pt;width:150pt;height:2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" stroked="f">
                      <v:path arrowok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n-CN"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32CD1051" wp14:editId="7FF7CEE9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0" t="0" r="0" b="0"/>
                      <wp:wrapNone/>
                      <wp:docPr id="9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EE028" id="LB" o:spid="_x0000_s1026" style="position:absolute;left:0;text-align:left;margin-left:193.3pt;margin-top:20.15pt;width:100pt;height:2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" stroked="f">
                      <v:path arrowok="t"/>
                    </v:rect>
                  </w:pict>
                </mc:Fallback>
              </mc:AlternateContent>
            </w:r>
            <w:r w:rsidR="004D0A8F">
              <w:fldChar w:fldCharType="begin">
                <w:ffData>
                  <w:name w:val="LB"/>
                  <w:enabled/>
                  <w:calcOnExit w:val="0"/>
                  <w:ddList>
                    <w:result w:val="4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2" w:name="LB"/>
            <w:r w:rsidR="004D0A8F">
              <w:instrText xml:space="preserve"> FORMDROPDOWN </w:instrText>
            </w:r>
            <w:r w:rsidR="004D0A8F">
              <w:fldChar w:fldCharType="end"/>
            </w:r>
            <w:bookmarkEnd w:id="12"/>
          </w:p>
        </w:tc>
      </w:tr>
      <w:bookmarkStart w:id="13" w:name="WCRQ"/>
      <w:tr w:rsidR="004D0A8F" w14:paraId="68F50491" w14:textId="77777777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3138BE9B" w14:textId="77777777" w:rsidR="004D0A8F" w:rsidRDefault="004D0A8F">
            <w:pPr>
              <w:pStyle w:val="afff2"/>
              <w:framePr w:wrap="around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（本稿完成日期：）</w:t>
            </w:r>
            <w:r>
              <w:fldChar w:fldCharType="end"/>
            </w:r>
            <w:bookmarkEnd w:id="13"/>
          </w:p>
        </w:tc>
      </w:tr>
    </w:tbl>
    <w:bookmarkStart w:id="14" w:name="FY"/>
    <w:p w14:paraId="1ABD1ABA" w14:textId="77777777" w:rsidR="004D0A8F" w:rsidRDefault="004D0A8F">
      <w:pPr>
        <w:pStyle w:val="a7"/>
        <w:framePr w:wrap="around"/>
      </w:pPr>
      <w:r>
        <w:rPr>
          <w:rFonts w:ascii="SimHei"/>
        </w:rPr>
        <w:fldChar w:fldCharType="begin">
          <w:ffData>
            <w:name w:val="FY"/>
            <w:enabled/>
            <w:calcOnExit w:val="0"/>
            <w:entryMacro w:val="ShowHelp8"/>
            <w:textInput>
              <w:default w:val="XXXX"/>
              <w:maxLength w:val="4"/>
            </w:textInput>
          </w:ffData>
        </w:fldChar>
      </w:r>
      <w:r>
        <w:rPr>
          <w:rFonts w:ascii="SimHei"/>
        </w:rPr>
        <w:instrText xml:space="preserve"> FORMTEXT </w:instrText>
      </w:r>
      <w:r>
        <w:rPr>
          <w:rFonts w:ascii="SimHei"/>
        </w:rPr>
      </w:r>
      <w:r>
        <w:rPr>
          <w:rFonts w:ascii="SimHei"/>
        </w:rPr>
        <w:fldChar w:fldCharType="separate"/>
      </w:r>
      <w:r>
        <w:rPr>
          <w:rFonts w:ascii="SimHei"/>
        </w:rPr>
        <w:t>XXXX</w:t>
      </w:r>
      <w:r>
        <w:rPr>
          <w:rFonts w:ascii="SimHei"/>
        </w:rPr>
        <w:fldChar w:fldCharType="end"/>
      </w:r>
      <w:bookmarkEnd w:id="14"/>
      <w:r>
        <w:t xml:space="preserve"> </w:t>
      </w:r>
      <w:r>
        <w:rPr>
          <w:rFonts w:ascii="SimHei"/>
        </w:rPr>
        <w:t>-</w:t>
      </w:r>
      <w:r>
        <w:t xml:space="preserve"> </w:t>
      </w:r>
      <w:r>
        <w:rPr>
          <w:rFonts w:ascii="SimHei"/>
        </w:rPr>
        <w:fldChar w:fldCharType="begin">
          <w:ffData>
            <w:name w:val="FM"/>
            <w:enabled/>
            <w:calcOnExit w:val="0"/>
            <w:entryMacro w:val="ShowHelp8"/>
            <w:textInput>
              <w:default w:val="XX"/>
              <w:maxLength w:val="2"/>
            </w:textInput>
          </w:ffData>
        </w:fldChar>
      </w:r>
      <w:r>
        <w:rPr>
          <w:rFonts w:ascii="SimHei"/>
        </w:rPr>
        <w:instrText xml:space="preserve"> FORMTEXT </w:instrText>
      </w:r>
      <w:r>
        <w:rPr>
          <w:rFonts w:ascii="SimHei"/>
        </w:rPr>
      </w:r>
      <w:r>
        <w:rPr>
          <w:rFonts w:ascii="SimHei"/>
        </w:rPr>
        <w:fldChar w:fldCharType="separate"/>
      </w:r>
      <w:r>
        <w:rPr>
          <w:rFonts w:ascii="SimHei"/>
          <w:lang w:val="en-CN" w:eastAsia="zh-CN"/>
        </w:rPr>
        <w:t>XX</w:t>
      </w:r>
      <w:r>
        <w:rPr>
          <w:rFonts w:ascii="SimHei"/>
        </w:rPr>
        <w:fldChar w:fldCharType="end"/>
      </w:r>
      <w:r>
        <w:t xml:space="preserve"> </w:t>
      </w:r>
      <w:r>
        <w:rPr>
          <w:rFonts w:ascii="SimHei"/>
        </w:rPr>
        <w:t>-</w:t>
      </w:r>
      <w:r>
        <w:t xml:space="preserve"> </w:t>
      </w:r>
      <w:bookmarkStart w:id="15" w:name="FD"/>
      <w:r>
        <w:rPr>
          <w:rFonts w:ascii="SimHei"/>
        </w:rPr>
        <w:fldChar w:fldCharType="begin">
          <w:ffData>
            <w:name w:val="FD"/>
            <w:enabled/>
            <w:calcOnExit w:val="0"/>
            <w:entryMacro w:val="ShowHelp8"/>
            <w:textInput>
              <w:default w:val="XX"/>
              <w:maxLength w:val="2"/>
            </w:textInput>
          </w:ffData>
        </w:fldChar>
      </w:r>
      <w:r>
        <w:rPr>
          <w:rFonts w:ascii="SimHei"/>
        </w:rPr>
        <w:instrText xml:space="preserve"> FORMTEXT </w:instrText>
      </w:r>
      <w:r>
        <w:rPr>
          <w:rFonts w:ascii="SimHei"/>
        </w:rPr>
      </w:r>
      <w:r>
        <w:rPr>
          <w:rFonts w:ascii="SimHei"/>
        </w:rPr>
        <w:fldChar w:fldCharType="separate"/>
      </w:r>
      <w:r>
        <w:rPr>
          <w:rFonts w:ascii="SimHei"/>
          <w:lang w:val="en-CN" w:eastAsia="zh-CN"/>
        </w:rPr>
        <w:t>XX</w:t>
      </w:r>
      <w:r>
        <w:rPr>
          <w:rFonts w:ascii="SimHei"/>
        </w:rPr>
        <w:fldChar w:fldCharType="end"/>
      </w:r>
      <w:bookmarkEnd w:id="15"/>
      <w:r>
        <w:rPr>
          <w:rFonts w:hint="eastAsia"/>
        </w:rPr>
        <w:t>发布</w:t>
      </w:r>
      <w:r w:rsidR="00C95A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0C9B887" wp14:editId="35B904DC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0" t="0" r="1270" b="0"/>
                <wp:wrapNone/>
                <wp:docPr id="8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FF86C" id="直线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">
                <o:lock v:ext="edit" shapetype="f"/>
                <w10:wrap anchory="page"/>
                <w10:anchorlock/>
              </v:line>
            </w:pict>
          </mc:Fallback>
        </mc:AlternateContent>
      </w:r>
    </w:p>
    <w:bookmarkStart w:id="16" w:name="SY"/>
    <w:p w14:paraId="63B70232" w14:textId="77777777" w:rsidR="004D0A8F" w:rsidRDefault="004D0A8F">
      <w:pPr>
        <w:pStyle w:val="afffff5"/>
        <w:framePr w:wrap="around"/>
      </w:pPr>
      <w:r>
        <w:rPr>
          <w:rFonts w:ascii="SimHei"/>
        </w:rPr>
        <w:fldChar w:fldCharType="begin">
          <w:ffData>
            <w:name w:val="SY"/>
            <w:enabled/>
            <w:calcOnExit w:val="0"/>
            <w:entryMacro w:val="ShowHelp9"/>
            <w:textInput>
              <w:default w:val="XXXX"/>
              <w:maxLength w:val="4"/>
            </w:textInput>
          </w:ffData>
        </w:fldChar>
      </w:r>
      <w:r>
        <w:rPr>
          <w:rFonts w:ascii="SimHei"/>
        </w:rPr>
        <w:instrText xml:space="preserve"> FORMTEXT </w:instrText>
      </w:r>
      <w:r>
        <w:rPr>
          <w:rFonts w:ascii="SimHei"/>
        </w:rPr>
      </w:r>
      <w:r>
        <w:rPr>
          <w:rFonts w:ascii="SimHei"/>
        </w:rPr>
        <w:fldChar w:fldCharType="separate"/>
      </w:r>
      <w:r>
        <w:rPr>
          <w:rFonts w:ascii="SimHei"/>
          <w:lang w:val="en-CN" w:eastAsia="zh-CN"/>
        </w:rPr>
        <w:t>XXXX</w:t>
      </w:r>
      <w:r>
        <w:rPr>
          <w:rFonts w:ascii="SimHei"/>
        </w:rPr>
        <w:fldChar w:fldCharType="end"/>
      </w:r>
      <w:bookmarkEnd w:id="16"/>
      <w:r>
        <w:t xml:space="preserve"> </w:t>
      </w:r>
      <w:r>
        <w:rPr>
          <w:rFonts w:ascii="SimHei"/>
        </w:rPr>
        <w:t>-</w:t>
      </w:r>
      <w:r>
        <w:t xml:space="preserve"> </w:t>
      </w:r>
      <w:bookmarkStart w:id="17" w:name="SM"/>
      <w:r>
        <w:rPr>
          <w:rFonts w:ascii="SimHei"/>
        </w:rPr>
        <w:fldChar w:fldCharType="begin">
          <w:ffData>
            <w:name w:val="SM"/>
            <w:enabled/>
            <w:calcOnExit w:val="0"/>
            <w:entryMacro w:val="ShowHelp9"/>
            <w:textInput>
              <w:default w:val="XX"/>
              <w:maxLength w:val="2"/>
            </w:textInput>
          </w:ffData>
        </w:fldChar>
      </w:r>
      <w:r>
        <w:rPr>
          <w:rFonts w:ascii="SimHei"/>
        </w:rPr>
        <w:instrText xml:space="preserve"> FORMTEXT </w:instrText>
      </w:r>
      <w:r>
        <w:rPr>
          <w:rFonts w:ascii="SimHei"/>
        </w:rPr>
      </w:r>
      <w:r>
        <w:rPr>
          <w:rFonts w:ascii="SimHei"/>
        </w:rPr>
        <w:fldChar w:fldCharType="separate"/>
      </w:r>
      <w:r>
        <w:rPr>
          <w:rFonts w:ascii="SimHei"/>
          <w:lang w:val="en-CN" w:eastAsia="zh-CN"/>
        </w:rPr>
        <w:t>XX</w:t>
      </w:r>
      <w:r>
        <w:rPr>
          <w:rFonts w:ascii="SimHei"/>
        </w:rPr>
        <w:fldChar w:fldCharType="end"/>
      </w:r>
      <w:bookmarkEnd w:id="17"/>
      <w:r>
        <w:t xml:space="preserve"> </w:t>
      </w:r>
      <w:r>
        <w:rPr>
          <w:rFonts w:ascii="SimHei"/>
        </w:rPr>
        <w:t>-</w:t>
      </w:r>
      <w:r>
        <w:t xml:space="preserve"> </w:t>
      </w:r>
      <w:bookmarkStart w:id="18" w:name="SD"/>
      <w:r>
        <w:rPr>
          <w:rFonts w:ascii="SimHei"/>
        </w:rPr>
        <w:fldChar w:fldCharType="begin">
          <w:ffData>
            <w:name w:val="SD"/>
            <w:enabled/>
            <w:calcOnExit w:val="0"/>
            <w:entryMacro w:val="ShowHelp9"/>
            <w:textInput>
              <w:default w:val="XX"/>
              <w:maxLength w:val="2"/>
            </w:textInput>
          </w:ffData>
        </w:fldChar>
      </w:r>
      <w:r>
        <w:rPr>
          <w:rFonts w:ascii="SimHei"/>
        </w:rPr>
        <w:instrText xml:space="preserve"> FORMTEXT </w:instrText>
      </w:r>
      <w:r>
        <w:rPr>
          <w:rFonts w:ascii="SimHei"/>
        </w:rPr>
      </w:r>
      <w:r>
        <w:rPr>
          <w:rFonts w:ascii="SimHei"/>
        </w:rPr>
        <w:fldChar w:fldCharType="separate"/>
      </w:r>
      <w:r>
        <w:rPr>
          <w:rFonts w:ascii="SimHei"/>
          <w:lang w:val="en-CN" w:eastAsia="zh-CN"/>
        </w:rPr>
        <w:t>XX</w:t>
      </w:r>
      <w:r>
        <w:rPr>
          <w:rFonts w:ascii="SimHei"/>
        </w:rPr>
        <w:fldChar w:fldCharType="end"/>
      </w:r>
      <w:bookmarkEnd w:id="18"/>
      <w:r>
        <w:rPr>
          <w:rFonts w:hint="eastAsia"/>
        </w:rPr>
        <w:t>实施</w:t>
      </w:r>
    </w:p>
    <w:bookmarkStart w:id="19" w:name="fm"/>
    <w:p w14:paraId="7EDC33F1" w14:textId="77777777" w:rsidR="004D0A8F" w:rsidRDefault="004D0A8F">
      <w:pPr>
        <w:pStyle w:val="affffc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中华人民共和国国家卫生和计划生育委员会</w:t>
      </w:r>
      <w:r>
        <w:fldChar w:fldCharType="end"/>
      </w:r>
      <w:bookmarkEnd w:id="19"/>
      <w:r>
        <w:rPr>
          <w:rFonts w:ascii="MS Mincho" w:eastAsia="MS Mincho" w:hAnsi="MS Mincho" w:cs="MS Mincho" w:hint="eastAsia"/>
        </w:rPr>
        <w:t>   </w:t>
      </w:r>
      <w:r>
        <w:rPr>
          <w:rStyle w:val="a0"/>
          <w:rFonts w:hint="eastAsia"/>
        </w:rPr>
        <w:t>发布</w:t>
      </w:r>
    </w:p>
    <w:p w14:paraId="60C1A773" w14:textId="77777777" w:rsidR="004D0A8F" w:rsidRDefault="00C95AF7">
      <w:pPr>
        <w:pStyle w:val="a2"/>
        <w:sectPr w:rsidR="004D0A8F">
          <w:pgSz w:w="11906" w:h="16838"/>
          <w:pgMar w:top="567" w:right="850" w:bottom="1134" w:left="1418" w:header="0" w:footer="0" w:gutter="0"/>
          <w:pgNumType w:start="1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C4264" wp14:editId="098BC156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0" t="0" r="1270" b="0"/>
                <wp:wrapNone/>
                <wp:docPr id="7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D8A1D" id="直线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">
                <o:lock v:ext="edit" shapetype="f"/>
              </v:line>
            </w:pict>
          </mc:Fallback>
        </mc:AlternateContent>
      </w:r>
    </w:p>
    <w:p w14:paraId="0041CD35" w14:textId="77777777" w:rsidR="006B4D4F" w:rsidRPr="006B4D4F" w:rsidRDefault="006B4D4F" w:rsidP="006B4D4F">
      <w:pPr>
        <w:pStyle w:val="ac"/>
        <w:rPr>
          <w:rFonts w:hint="eastAsia"/>
        </w:rPr>
      </w:pPr>
      <w:bookmarkStart w:id="20" w:name="_Toc496884470"/>
      <w:bookmarkStart w:id="21" w:name="_Toc503189549"/>
      <w:bookmarkStart w:id="22" w:name="_Toc485824882"/>
      <w:bookmarkStart w:id="23" w:name="_Toc485825388"/>
      <w:bookmarkStart w:id="24" w:name="_Toc485827264"/>
      <w:bookmarkStart w:id="25" w:name="_Toc485827922"/>
      <w:bookmarkStart w:id="26" w:name="_Toc485828105"/>
      <w:bookmarkStart w:id="27" w:name="_Toc485828149"/>
      <w:bookmarkStart w:id="28" w:name="_Toc485828222"/>
      <w:bookmarkStart w:id="29" w:name="_Toc485829543"/>
      <w:bookmarkStart w:id="30" w:name="_Toc485829909"/>
      <w:bookmarkStart w:id="31" w:name="_Toc485895567"/>
      <w:bookmarkStart w:id="32" w:name="_Toc485895773"/>
      <w:bookmarkStart w:id="33" w:name="_Toc485916722"/>
      <w:bookmarkStart w:id="34" w:name="_Toc485919621"/>
      <w:bookmarkStart w:id="35" w:name="_Toc486577586"/>
      <w:bookmarkStart w:id="36" w:name="_Toc486584745"/>
      <w:bookmarkStart w:id="37" w:name="_Toc487023246"/>
      <w:bookmarkStart w:id="38" w:name="_Toc487037620"/>
      <w:bookmarkStart w:id="39" w:name="_Toc493149365"/>
      <w:bookmarkStart w:id="40" w:name="_Toc495924381"/>
      <w:bookmarkStart w:id="41" w:name="_Toc496622473"/>
      <w:bookmarkStart w:id="42" w:name="_Toc496626920"/>
      <w:bookmarkStart w:id="43" w:name="_Toc503189808"/>
      <w:r w:rsidRPr="006B4D4F">
        <w:rPr>
          <w:rFonts w:hint="eastAsia"/>
        </w:rPr>
        <w:lastRenderedPageBreak/>
        <w:t>目</w:t>
      </w:r>
      <w:bookmarkStart w:id="44" w:name="BKML"/>
      <w:r w:rsidRPr="006B4D4F">
        <w:rPr>
          <w:rFonts w:ascii="MS Mincho" w:eastAsia="MS Mincho" w:hAnsi="MS Mincho" w:cs="MS Mincho" w:hint="eastAsia"/>
        </w:rPr>
        <w:t> </w:t>
      </w:r>
      <w:r w:rsidRPr="006B4D4F">
        <w:rPr>
          <w:rFonts w:ascii="MS Mincho" w:eastAsia="MS Mincho" w:hAnsi="MS Mincho" w:cs="MS Mincho" w:hint="eastAsia"/>
        </w:rPr>
        <w:t> </w:t>
      </w:r>
      <w:r w:rsidRPr="006B4D4F">
        <w:rPr>
          <w:rFonts w:hint="eastAsia"/>
        </w:rPr>
        <w:t>次</w:t>
      </w:r>
      <w:bookmarkEnd w:id="44"/>
    </w:p>
    <w:p w14:paraId="776A2957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r w:rsidRPr="006B4D4F">
        <w:fldChar w:fldCharType="begin" w:fldLock="1"/>
      </w:r>
      <w:r w:rsidRPr="006B4D4F">
        <w:instrText xml:space="preserve"> </w:instrText>
      </w:r>
      <w:r w:rsidRPr="006B4D4F">
        <w:rPr>
          <w:rFonts w:hint="eastAsia"/>
        </w:rPr>
        <w:instrText>TOC \h \z \t"前言、引言标题,1,参考文献、索引标题,1,章标题,1,参考文献,1,附录标识,1,一级条标题, 3,二级条标题, 4" \* MERGEFORMAT</w:instrText>
      </w:r>
      <w:r w:rsidRPr="006B4D4F">
        <w:instrText xml:space="preserve"> </w:instrText>
      </w:r>
      <w:r w:rsidRPr="006B4D4F">
        <w:fldChar w:fldCharType="separate"/>
      </w:r>
      <w:hyperlink w:anchor="_Toc530952587" w:history="1">
        <w:r w:rsidRPr="006B4D4F">
          <w:rPr>
            <w:rStyle w:val="Hyperlink"/>
            <w:rFonts w:hint="eastAsia"/>
            <w:noProof/>
          </w:rPr>
          <w:t>前</w:t>
        </w:r>
        <w:r w:rsidRPr="006B4D4F">
          <w:rPr>
            <w:rStyle w:val="Hyperlink"/>
            <w:rFonts w:ascii="MS Mincho" w:eastAsia="MS Mincho" w:hAnsi="MS Mincho" w:cs="MS Mincho"/>
            <w:noProof/>
          </w:rPr>
          <w:t>  </w:t>
        </w:r>
        <w:r w:rsidRPr="006B4D4F">
          <w:rPr>
            <w:rStyle w:val="Hyperlink"/>
            <w:rFonts w:hint="eastAsia"/>
            <w:noProof/>
          </w:rPr>
          <w:t>言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_Toc530952587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II</w:t>
        </w:r>
        <w:r w:rsidRPr="006B4D4F">
          <w:rPr>
            <w:noProof/>
            <w:webHidden/>
          </w:rPr>
          <w:fldChar w:fldCharType="end"/>
        </w:r>
      </w:hyperlink>
    </w:p>
    <w:p w14:paraId="3EC0EC90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588" w:history="1">
        <w:r w:rsidRPr="006B4D4F">
          <w:rPr>
            <w:rStyle w:val="Hyperlink"/>
            <w:noProof/>
          </w:rPr>
          <w:t>1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范围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_Toc530952588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0A401F37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589" w:history="1">
        <w:r w:rsidRPr="006B4D4F">
          <w:rPr>
            <w:rStyle w:val="Hyperlink"/>
            <w:noProof/>
          </w:rPr>
          <w:t>2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规范性引用文件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_Toc530952589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58FA3EB8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590" w:history="1">
        <w:r w:rsidRPr="006B4D4F">
          <w:rPr>
            <w:rStyle w:val="Hyperlink"/>
            <w:noProof/>
          </w:rPr>
          <w:t>3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术语和定义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_Toc530952590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13450C76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591" w:history="1">
        <w:r w:rsidRPr="006B4D4F">
          <w:rPr>
            <w:rStyle w:val="Hyperlink"/>
            <w:noProof/>
          </w:rPr>
          <w:t>4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规范说明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_Toc530952591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5AFBC8C2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592" w:history="1">
        <w:r w:rsidRPr="006B4D4F">
          <w:rPr>
            <w:rStyle w:val="Hyperlink"/>
            <w:noProof/>
          </w:rPr>
          <w:t>5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交互服务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_Toc530952592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085195AB" w14:textId="77777777" w:rsidR="006B4D4F" w:rsidRPr="006B4D4F" w:rsidRDefault="006B4D4F" w:rsidP="006B4D4F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593" w:history="1">
        <w:r w:rsidRPr="006B4D4F">
          <w:rPr>
            <w:rStyle w:val="Hyperlink"/>
            <w:noProof/>
          </w:rPr>
          <w:t>5.1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医疗卫生机构（科室）信息注册服务（</w:t>
        </w:r>
        <w:r w:rsidRPr="006B4D4F">
          <w:rPr>
            <w:rStyle w:val="Hyperlink"/>
            <w:noProof/>
          </w:rPr>
          <w:t>OrganizationInfoRegister</w:t>
        </w:r>
        <w:r w:rsidRPr="006B4D4F">
          <w:rPr>
            <w:rStyle w:val="Hyperlink"/>
            <w:rFonts w:hint="eastAsia"/>
            <w:noProof/>
          </w:rPr>
          <w:t>）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_Toc530952593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3CE776C5" w14:textId="77777777" w:rsidR="006B4D4F" w:rsidRPr="006B4D4F" w:rsidRDefault="006B4D4F" w:rsidP="006B4D4F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594" w:history="1">
        <w:r w:rsidRPr="006B4D4F">
          <w:rPr>
            <w:rStyle w:val="Hyperlink"/>
            <w:noProof/>
          </w:rPr>
          <w:t>5.1.1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角色和交易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_Toc530952594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</w:t>
        </w:r>
        <w:r w:rsidRPr="006B4D4F">
          <w:rPr>
            <w:noProof/>
            <w:webHidden/>
          </w:rPr>
          <w:fldChar w:fldCharType="end"/>
        </w:r>
      </w:hyperlink>
    </w:p>
    <w:p w14:paraId="16C43F82" w14:textId="77777777" w:rsidR="006B4D4F" w:rsidRPr="006B4D4F" w:rsidRDefault="006B4D4F" w:rsidP="006B4D4F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595" w:history="1">
        <w:r w:rsidRPr="006B4D4F">
          <w:rPr>
            <w:rStyle w:val="Hyperlink"/>
            <w:noProof/>
          </w:rPr>
          <w:t>5.1.2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接口规范模型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_Toc530952595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2</w:t>
        </w:r>
        <w:r w:rsidRPr="006B4D4F">
          <w:rPr>
            <w:noProof/>
            <w:webHidden/>
          </w:rPr>
          <w:fldChar w:fldCharType="end"/>
        </w:r>
      </w:hyperlink>
    </w:p>
    <w:p w14:paraId="01C50CD6" w14:textId="77777777" w:rsidR="006B4D4F" w:rsidRPr="006B4D4F" w:rsidRDefault="006B4D4F" w:rsidP="006B4D4F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596" w:history="1">
        <w:r w:rsidRPr="006B4D4F">
          <w:rPr>
            <w:rStyle w:val="Hyperlink"/>
            <w:noProof/>
          </w:rPr>
          <w:t>5.2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医疗卫生机构（科室）信息更新服务（</w:t>
        </w:r>
        <w:r w:rsidRPr="006B4D4F">
          <w:rPr>
            <w:rStyle w:val="Hyperlink"/>
            <w:noProof/>
          </w:rPr>
          <w:t>OrganizationInfoUpdate</w:t>
        </w:r>
        <w:r w:rsidRPr="006B4D4F">
          <w:rPr>
            <w:rStyle w:val="Hyperlink"/>
            <w:rFonts w:hint="eastAsia"/>
            <w:noProof/>
          </w:rPr>
          <w:t>）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_Toc530952596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5</w:t>
        </w:r>
        <w:r w:rsidRPr="006B4D4F">
          <w:rPr>
            <w:noProof/>
            <w:webHidden/>
          </w:rPr>
          <w:fldChar w:fldCharType="end"/>
        </w:r>
      </w:hyperlink>
    </w:p>
    <w:p w14:paraId="7F8A2077" w14:textId="77777777" w:rsidR="006B4D4F" w:rsidRPr="006B4D4F" w:rsidRDefault="006B4D4F" w:rsidP="006B4D4F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597" w:history="1">
        <w:r w:rsidRPr="006B4D4F">
          <w:rPr>
            <w:rStyle w:val="Hyperlink"/>
            <w:noProof/>
          </w:rPr>
          <w:t>5.2.1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角色和交易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_Toc530952597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5</w:t>
        </w:r>
        <w:r w:rsidRPr="006B4D4F">
          <w:rPr>
            <w:noProof/>
            <w:webHidden/>
          </w:rPr>
          <w:fldChar w:fldCharType="end"/>
        </w:r>
      </w:hyperlink>
    </w:p>
    <w:p w14:paraId="710C744F" w14:textId="77777777" w:rsidR="006B4D4F" w:rsidRPr="006B4D4F" w:rsidRDefault="006B4D4F" w:rsidP="006B4D4F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598" w:history="1">
        <w:r w:rsidRPr="006B4D4F">
          <w:rPr>
            <w:rStyle w:val="Hyperlink"/>
            <w:noProof/>
          </w:rPr>
          <w:t>5.2.2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接口规范模型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_Toc530952598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6</w:t>
        </w:r>
        <w:r w:rsidRPr="006B4D4F">
          <w:rPr>
            <w:noProof/>
            <w:webHidden/>
          </w:rPr>
          <w:fldChar w:fldCharType="end"/>
        </w:r>
      </w:hyperlink>
    </w:p>
    <w:p w14:paraId="05D6EE05" w14:textId="77777777" w:rsidR="006B4D4F" w:rsidRPr="006B4D4F" w:rsidRDefault="006B4D4F" w:rsidP="006B4D4F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599" w:history="1">
        <w:r w:rsidRPr="006B4D4F">
          <w:rPr>
            <w:rStyle w:val="Hyperlink"/>
            <w:noProof/>
          </w:rPr>
          <w:t>5.3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医疗卫生机构（科室）信息查询服务（</w:t>
        </w:r>
        <w:r w:rsidRPr="006B4D4F">
          <w:rPr>
            <w:rStyle w:val="Hyperlink"/>
            <w:noProof/>
          </w:rPr>
          <w:t>OrganizationInfoQuery</w:t>
        </w:r>
        <w:r w:rsidRPr="006B4D4F">
          <w:rPr>
            <w:rStyle w:val="Hyperlink"/>
            <w:rFonts w:hint="eastAsia"/>
            <w:noProof/>
          </w:rPr>
          <w:t>）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_Toc530952599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9</w:t>
        </w:r>
        <w:r w:rsidRPr="006B4D4F">
          <w:rPr>
            <w:noProof/>
            <w:webHidden/>
          </w:rPr>
          <w:fldChar w:fldCharType="end"/>
        </w:r>
      </w:hyperlink>
    </w:p>
    <w:p w14:paraId="2175D7E9" w14:textId="77777777" w:rsidR="006B4D4F" w:rsidRPr="006B4D4F" w:rsidRDefault="006B4D4F" w:rsidP="006B4D4F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600" w:history="1">
        <w:r w:rsidRPr="006B4D4F">
          <w:rPr>
            <w:rStyle w:val="Hyperlink"/>
            <w:noProof/>
          </w:rPr>
          <w:t>5.3.1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角色和交易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_Toc530952600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9</w:t>
        </w:r>
        <w:r w:rsidRPr="006B4D4F">
          <w:rPr>
            <w:noProof/>
            <w:webHidden/>
          </w:rPr>
          <w:fldChar w:fldCharType="end"/>
        </w:r>
      </w:hyperlink>
    </w:p>
    <w:p w14:paraId="40E8D1EC" w14:textId="77777777" w:rsidR="006B4D4F" w:rsidRPr="006B4D4F" w:rsidRDefault="006B4D4F" w:rsidP="006B4D4F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601" w:history="1">
        <w:r w:rsidRPr="006B4D4F">
          <w:rPr>
            <w:rStyle w:val="Hyperlink"/>
            <w:noProof/>
          </w:rPr>
          <w:t>5.3.2</w:t>
        </w:r>
        <w:r>
          <w:rPr>
            <w:rStyle w:val="Hyperlink"/>
            <w:rFonts w:hint="eastAsia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接口规范模型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_Toc530952601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10</w:t>
        </w:r>
        <w:r w:rsidRPr="006B4D4F">
          <w:rPr>
            <w:noProof/>
            <w:webHidden/>
          </w:rPr>
          <w:fldChar w:fldCharType="end"/>
        </w:r>
      </w:hyperlink>
    </w:p>
    <w:p w14:paraId="3ECA2121" w14:textId="77777777" w:rsidR="006B4D4F" w:rsidRPr="006B4D4F" w:rsidRDefault="006B4D4F" w:rsidP="006B4D4F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602" w:history="1">
        <w:r w:rsidRPr="006B4D4F">
          <w:rPr>
            <w:rStyle w:val="Hyperlink"/>
            <w:rFonts w:hint="eastAsia"/>
            <w:noProof/>
          </w:rPr>
          <w:t>附录</w:t>
        </w:r>
        <w:r>
          <w:rPr>
            <w:rStyle w:val="Hyperlink"/>
            <w:rFonts w:hint="eastAsia"/>
            <w:noProof/>
          </w:rPr>
          <w:t>A</w:t>
        </w:r>
        <w:r w:rsidRPr="006B4D4F">
          <w:rPr>
            <w:rStyle w:val="Hyperlink"/>
            <w:rFonts w:hint="eastAsia"/>
            <w:noProof/>
          </w:rPr>
          <w:t>（规范性附录）</w:t>
        </w:r>
        <w:r>
          <w:rPr>
            <w:rStyle w:val="Hyperlink"/>
            <w:noProof/>
          </w:rPr>
          <w:t xml:space="preserve">　</w:t>
        </w:r>
        <w:r w:rsidRPr="006B4D4F">
          <w:rPr>
            <w:rStyle w:val="Hyperlink"/>
            <w:rFonts w:hint="eastAsia"/>
            <w:noProof/>
          </w:rPr>
          <w:t>消息示例</w:t>
        </w:r>
        <w:r w:rsidRPr="006B4D4F">
          <w:rPr>
            <w:noProof/>
            <w:webHidden/>
          </w:rPr>
          <w:tab/>
        </w:r>
        <w:r w:rsidRPr="006B4D4F">
          <w:rPr>
            <w:noProof/>
            <w:webHidden/>
          </w:rPr>
          <w:fldChar w:fldCharType="begin" w:fldLock="1"/>
        </w:r>
        <w:r w:rsidRPr="006B4D4F">
          <w:rPr>
            <w:noProof/>
            <w:webHidden/>
          </w:rPr>
          <w:instrText xml:space="preserve"> PAGEREF _Toc530952602 \h </w:instrText>
        </w:r>
        <w:r w:rsidRPr="006B4D4F">
          <w:rPr>
            <w:noProof/>
            <w:webHidden/>
          </w:rPr>
        </w:r>
        <w:r w:rsidRPr="006B4D4F">
          <w:rPr>
            <w:noProof/>
            <w:webHidden/>
          </w:rPr>
          <w:fldChar w:fldCharType="separate"/>
        </w:r>
        <w:r w:rsidRPr="006B4D4F">
          <w:rPr>
            <w:noProof/>
            <w:webHidden/>
          </w:rPr>
          <w:t>13</w:t>
        </w:r>
        <w:r w:rsidRPr="006B4D4F">
          <w:rPr>
            <w:noProof/>
            <w:webHidden/>
          </w:rPr>
          <w:fldChar w:fldCharType="end"/>
        </w:r>
      </w:hyperlink>
    </w:p>
    <w:p w14:paraId="6B65B305" w14:textId="77777777" w:rsidR="006B4D4F" w:rsidRPr="006B4D4F" w:rsidRDefault="006B4D4F" w:rsidP="006B4D4F">
      <w:pPr>
        <w:pStyle w:val="a2"/>
        <w:rPr>
          <w:rFonts w:hint="eastAsia"/>
        </w:rPr>
      </w:pPr>
      <w:r w:rsidRPr="006B4D4F">
        <w:fldChar w:fldCharType="end"/>
      </w:r>
    </w:p>
    <w:p w14:paraId="3791C452" w14:textId="77777777" w:rsidR="004D0A8F" w:rsidRDefault="004D0A8F">
      <w:pPr>
        <w:pStyle w:val="affc"/>
        <w:rPr>
          <w:rFonts w:hint="eastAsia"/>
        </w:rPr>
      </w:pPr>
      <w:bookmarkStart w:id="45" w:name="_Toc530952587"/>
      <w:r>
        <w:rPr>
          <w:rFonts w:hint="eastAsia"/>
        </w:rPr>
        <w:lastRenderedPageBreak/>
        <w:t>前</w:t>
      </w:r>
      <w:bookmarkStart w:id="46" w:name="BKQY"/>
      <w:r>
        <w:rPr>
          <w:rFonts w:ascii="MS Mincho" w:eastAsia="MS Mincho" w:hAnsi="MS Mincho" w:cs="MS Mincho" w:hint="eastAsia"/>
        </w:rPr>
        <w:t>  </w:t>
      </w:r>
      <w:r>
        <w:rPr>
          <w:rFonts w:hint="eastAsia"/>
        </w:rPr>
        <w:t>言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5"/>
      <w:bookmarkEnd w:id="46"/>
    </w:p>
    <w:p w14:paraId="6E256137" w14:textId="77777777" w:rsidR="004D0A8F" w:rsidRDefault="004D0A8F">
      <w:pPr>
        <w:pStyle w:val="a2"/>
        <w:spacing w:line="360" w:lineRule="auto"/>
        <w:rPr>
          <w:rFonts w:hAnsi="SimSun" w:hint="eastAsia"/>
          <w:szCs w:val="21"/>
        </w:rPr>
      </w:pPr>
      <w:r>
        <w:rPr>
          <w:rFonts w:hAnsi="SimSun"/>
          <w:szCs w:val="21"/>
        </w:rPr>
        <w:t>WS</w:t>
      </w:r>
      <w:r>
        <w:rPr>
          <w:rFonts w:hAnsi="SimSun" w:hint="eastAsia"/>
          <w:szCs w:val="21"/>
        </w:rPr>
        <w:t>/T</w:t>
      </w:r>
      <w:r>
        <w:rPr>
          <w:rFonts w:hAnsi="SimSun"/>
          <w:szCs w:val="21"/>
        </w:rPr>
        <w:t xml:space="preserve"> XX</w:t>
      </w:r>
      <w:r>
        <w:rPr>
          <w:rFonts w:hAnsi="SimSun" w:hint="eastAsia"/>
          <w:szCs w:val="21"/>
        </w:rPr>
        <w:t>XX</w:t>
      </w:r>
      <w:r>
        <w:rPr>
          <w:rFonts w:hAnsi="SimSun"/>
          <w:szCs w:val="21"/>
        </w:rPr>
        <w:t>X</w:t>
      </w:r>
      <w:r>
        <w:rPr>
          <w:rFonts w:hAnsi="SimSun" w:hint="eastAsia"/>
          <w:szCs w:val="21"/>
        </w:rPr>
        <w:t>《医院信息</w:t>
      </w:r>
      <w:r>
        <w:rPr>
          <w:rFonts w:hAnsi="SimSun"/>
          <w:szCs w:val="21"/>
        </w:rPr>
        <w:t>平台交互</w:t>
      </w:r>
      <w:r>
        <w:rPr>
          <w:rFonts w:hAnsi="SimSun" w:hint="eastAsia"/>
          <w:szCs w:val="21"/>
        </w:rPr>
        <w:t>规范》分为以下十一部分：</w:t>
      </w:r>
    </w:p>
    <w:p w14:paraId="2B0F7C9C" w14:textId="77777777" w:rsidR="004D0A8F" w:rsidRDefault="004D0A8F">
      <w:pPr>
        <w:pStyle w:val="af9"/>
        <w:rPr>
          <w:rFonts w:hint="eastAsia"/>
        </w:rPr>
      </w:pPr>
      <w:r>
        <w:t>第</w:t>
      </w:r>
      <w:r>
        <w:rPr>
          <w:rFonts w:hint="eastAsia"/>
        </w:rPr>
        <w:t>1部分：总则</w:t>
      </w:r>
    </w:p>
    <w:p w14:paraId="0C2C2971" w14:textId="77777777" w:rsidR="004D0A8F" w:rsidRDefault="004D0A8F">
      <w:pPr>
        <w:pStyle w:val="af9"/>
        <w:ind w:left="0" w:firstLineChars="200" w:firstLine="420"/>
        <w:rPr>
          <w:rFonts w:hint="eastAsia"/>
        </w:rPr>
      </w:pPr>
      <w:r>
        <w:rPr>
          <w:rFonts w:hint="eastAsia"/>
        </w:rPr>
        <w:t>第2部分：个人信息注册、查询服务；</w:t>
      </w:r>
    </w:p>
    <w:p w14:paraId="153E9371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第3部分：医疗卫生机构注册、</w:t>
      </w:r>
      <w:r>
        <w:t>查询</w:t>
      </w:r>
      <w:r>
        <w:rPr>
          <w:rFonts w:hint="eastAsia"/>
        </w:rPr>
        <w:t>服务；</w:t>
      </w:r>
    </w:p>
    <w:p w14:paraId="1CAB2328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第4部分：医疗卫生人员注册、</w:t>
      </w:r>
      <w:r>
        <w:t>查询</w:t>
      </w:r>
      <w:r>
        <w:rPr>
          <w:rFonts w:hint="eastAsia"/>
        </w:rPr>
        <w:t xml:space="preserve">服务； </w:t>
      </w:r>
    </w:p>
    <w:p w14:paraId="6C70657C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第5部分：术语注册、查询服务；</w:t>
      </w:r>
    </w:p>
    <w:p w14:paraId="2EF2297A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第6部分：文档注册、查询服务；</w:t>
      </w:r>
    </w:p>
    <w:p w14:paraId="1B2E08A9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第7部分：就诊信息</w:t>
      </w:r>
      <w:r>
        <w:t>交互</w:t>
      </w:r>
      <w:r>
        <w:rPr>
          <w:rFonts w:hint="eastAsia"/>
        </w:rPr>
        <w:t>服务；</w:t>
      </w:r>
    </w:p>
    <w:p w14:paraId="500EFEFB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第8部分：医嘱信息交互服务；</w:t>
      </w:r>
    </w:p>
    <w:p w14:paraId="6A58B6E0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第9部分：申请单</w:t>
      </w:r>
      <w:r>
        <w:t>信息</w:t>
      </w:r>
      <w:r>
        <w:rPr>
          <w:rFonts w:hint="eastAsia"/>
        </w:rPr>
        <w:t>交互服务；</w:t>
      </w:r>
    </w:p>
    <w:p w14:paraId="686CAB74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第10部分：预约信息交互服务；</w:t>
      </w:r>
    </w:p>
    <w:p w14:paraId="2BFA798D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第11</w:t>
      </w:r>
      <w:r w:rsidR="00E20276">
        <w:rPr>
          <w:rFonts w:hint="eastAsia"/>
        </w:rPr>
        <w:t>部分：</w:t>
      </w:r>
      <w:r>
        <w:rPr>
          <w:rFonts w:hint="eastAsia"/>
        </w:rPr>
        <w:t>状态信息</w:t>
      </w:r>
      <w:r>
        <w:t>交互</w:t>
      </w:r>
      <w:r>
        <w:rPr>
          <w:rFonts w:hint="eastAsia"/>
        </w:rPr>
        <w:t>服务。</w:t>
      </w:r>
    </w:p>
    <w:p w14:paraId="4315EC17" w14:textId="77777777" w:rsidR="004D0A8F" w:rsidRDefault="004D0A8F">
      <w:pPr>
        <w:ind w:firstLineChars="200" w:firstLine="420"/>
        <w:rPr>
          <w:rFonts w:ascii="SimSun" w:hAnsi="SimSun" w:hint="eastAsia"/>
          <w:kern w:val="0"/>
          <w:szCs w:val="21"/>
          <w:lang w:val="en-CN" w:eastAsia="zh-CN"/>
        </w:rPr>
      </w:pPr>
      <w:r>
        <w:rPr>
          <w:rFonts w:ascii="SimSun" w:hAnsi="SimSun" w:hint="eastAsia"/>
          <w:kern w:val="0"/>
          <w:szCs w:val="21"/>
          <w:lang w:val="en-CN" w:eastAsia="zh-CN"/>
        </w:rPr>
        <w:t>本部分为</w:t>
      </w:r>
      <w:r>
        <w:rPr>
          <w:rFonts w:ascii="SimSun" w:hAnsi="SimSun"/>
          <w:kern w:val="0"/>
          <w:szCs w:val="21"/>
          <w:lang w:val="en-CN" w:eastAsia="zh-CN"/>
        </w:rPr>
        <w:t>WS</w:t>
      </w:r>
      <w:r>
        <w:rPr>
          <w:rFonts w:ascii="SimSun" w:hAnsi="SimSun" w:hint="eastAsia"/>
          <w:kern w:val="0"/>
          <w:szCs w:val="21"/>
          <w:lang w:val="en-CN" w:eastAsia="zh-CN"/>
        </w:rPr>
        <w:t>/T</w:t>
      </w:r>
      <w:r>
        <w:rPr>
          <w:rFonts w:ascii="SimSun" w:hAnsi="SimSun"/>
          <w:kern w:val="0"/>
          <w:szCs w:val="21"/>
          <w:lang w:val="en-CN" w:eastAsia="zh-CN"/>
        </w:rPr>
        <w:t xml:space="preserve"> XX</w:t>
      </w:r>
      <w:r>
        <w:rPr>
          <w:rFonts w:ascii="SimSun" w:hAnsi="SimSun" w:hint="eastAsia"/>
          <w:kern w:val="0"/>
          <w:szCs w:val="21"/>
          <w:lang w:val="en-CN" w:eastAsia="zh-CN"/>
        </w:rPr>
        <w:t>XX</w:t>
      </w:r>
      <w:r>
        <w:rPr>
          <w:rFonts w:ascii="SimSun" w:hAnsi="SimSun"/>
          <w:kern w:val="0"/>
          <w:szCs w:val="21"/>
          <w:lang w:val="en-CN" w:eastAsia="zh-CN"/>
        </w:rPr>
        <w:t>X</w:t>
      </w:r>
      <w:r>
        <w:rPr>
          <w:rFonts w:ascii="SimSun" w:hAnsi="SimSun" w:hint="eastAsia"/>
          <w:kern w:val="0"/>
          <w:szCs w:val="21"/>
          <w:lang w:val="en-CN" w:eastAsia="zh-CN"/>
        </w:rPr>
        <w:t>的第3部分。</w:t>
      </w:r>
    </w:p>
    <w:p w14:paraId="3B0F0E57" w14:textId="77777777" w:rsidR="004D0A8F" w:rsidRDefault="004D0A8F">
      <w:pPr>
        <w:ind w:firstLineChars="200" w:firstLine="420"/>
        <w:rPr>
          <w:rFonts w:ascii="SimSun" w:hAnsi="SimSun" w:hint="eastAsia"/>
          <w:kern w:val="0"/>
          <w:szCs w:val="21"/>
          <w:lang w:val="en-CN" w:eastAsia="zh-CN"/>
        </w:rPr>
      </w:pPr>
      <w:r>
        <w:rPr>
          <w:rFonts w:ascii="SimSun" w:hAnsi="SimSun" w:hint="eastAsia"/>
          <w:kern w:val="0"/>
          <w:szCs w:val="21"/>
          <w:lang w:val="en-CN" w:eastAsia="zh-CN"/>
        </w:rPr>
        <w:t>本部分按照GB/T1.1—2009给出的规则起草。</w:t>
      </w:r>
    </w:p>
    <w:p w14:paraId="4BA5ED3B" w14:textId="77777777" w:rsidR="004D0A8F" w:rsidRDefault="004D0A8F">
      <w:pPr>
        <w:ind w:firstLineChars="200" w:firstLine="420"/>
        <w:rPr>
          <w:rFonts w:ascii="SimSun" w:hAnsi="SimSun" w:hint="eastAsia"/>
          <w:kern w:val="0"/>
          <w:szCs w:val="21"/>
          <w:lang w:val="en-CN" w:eastAsia="zh-CN"/>
        </w:rPr>
      </w:pPr>
      <w:r>
        <w:rPr>
          <w:rFonts w:ascii="SimSun" w:hAnsi="SimSun" w:hint="eastAsia"/>
          <w:kern w:val="0"/>
          <w:szCs w:val="21"/>
          <w:lang w:val="en-CN" w:eastAsia="zh-CN"/>
        </w:rPr>
        <w:t>本部分起草单位：</w:t>
      </w:r>
    </w:p>
    <w:p w14:paraId="378AD12B" w14:textId="77777777" w:rsidR="004D0A8F" w:rsidRDefault="004D0A8F">
      <w:pPr>
        <w:pStyle w:val="a2"/>
        <w:rPr>
          <w:rFonts w:hint="eastAsia"/>
        </w:rPr>
      </w:pPr>
      <w:r>
        <w:rPr>
          <w:rFonts w:hAnsi="SimSun" w:hint="eastAsia"/>
          <w:szCs w:val="21"/>
        </w:rPr>
        <w:t>本部分主要起草人：</w:t>
      </w:r>
    </w:p>
    <w:p w14:paraId="63872534" w14:textId="77777777" w:rsidR="004D0A8F" w:rsidRDefault="004D0A8F">
      <w:pPr>
        <w:pStyle w:val="a2"/>
        <w:sectPr w:rsidR="004D0A8F">
          <w:headerReference w:type="default" r:id="rId8"/>
          <w:footerReference w:type="default" r:id="rId9"/>
          <w:pgSz w:w="11906" w:h="16838"/>
          <w:pgMar w:top="567" w:right="1134" w:bottom="1134" w:left="1418" w:header="1418" w:footer="1134" w:gutter="0"/>
          <w:pgNumType w:fmt="upperRoman" w:start="1"/>
          <w:cols w:space="720"/>
          <w:formProt w:val="0"/>
          <w:docGrid w:type="lines" w:linePitch="312"/>
        </w:sectPr>
      </w:pPr>
    </w:p>
    <w:p w14:paraId="52AB19C6" w14:textId="77777777" w:rsidR="004D0A8F" w:rsidRDefault="004D0A8F">
      <w:pPr>
        <w:pStyle w:val="ac"/>
        <w:rPr>
          <w:rFonts w:hint="eastAsia"/>
        </w:rPr>
      </w:pPr>
      <w:r>
        <w:rPr>
          <w:rFonts w:hint="eastAsia"/>
        </w:rPr>
        <w:lastRenderedPageBreak/>
        <w:t>医院信息平台交互规范</w:t>
      </w:r>
      <w:r>
        <w:rPr>
          <w:rFonts w:hint="eastAsia"/>
        </w:rPr>
        <w:br/>
        <w:t>第3部分：医疗卫生机构注册、查询服务</w:t>
      </w:r>
    </w:p>
    <w:p w14:paraId="0908B1A0" w14:textId="77777777" w:rsidR="004D0A8F" w:rsidRDefault="004D0A8F">
      <w:pPr>
        <w:pStyle w:val="a1"/>
        <w:rPr>
          <w:rFonts w:hint="eastAsia"/>
        </w:rPr>
      </w:pPr>
      <w:bookmarkStart w:id="47" w:name="_Toc485823912"/>
      <w:bookmarkStart w:id="48" w:name="_Toc485824883"/>
      <w:bookmarkStart w:id="49" w:name="_Toc485825389"/>
      <w:bookmarkStart w:id="50" w:name="_Toc485827265"/>
      <w:bookmarkStart w:id="51" w:name="_Toc485827923"/>
      <w:bookmarkStart w:id="52" w:name="_Toc485828106"/>
      <w:bookmarkStart w:id="53" w:name="_Toc485828150"/>
      <w:bookmarkStart w:id="54" w:name="_Toc485828223"/>
      <w:bookmarkStart w:id="55" w:name="_Toc485829544"/>
      <w:bookmarkStart w:id="56" w:name="_Toc485829910"/>
      <w:bookmarkStart w:id="57" w:name="_Toc485895568"/>
      <w:bookmarkStart w:id="58" w:name="_Toc485895774"/>
      <w:bookmarkStart w:id="59" w:name="_Toc485916723"/>
      <w:bookmarkStart w:id="60" w:name="_Toc485919622"/>
      <w:bookmarkStart w:id="61" w:name="_Toc486577587"/>
      <w:bookmarkStart w:id="62" w:name="_Toc486584746"/>
      <w:bookmarkStart w:id="63" w:name="_Toc487023247"/>
      <w:bookmarkStart w:id="64" w:name="_Toc487037621"/>
      <w:bookmarkStart w:id="65" w:name="_Toc493149366"/>
      <w:bookmarkStart w:id="66" w:name="_Toc495924382"/>
      <w:bookmarkStart w:id="67" w:name="_Toc496622474"/>
      <w:bookmarkStart w:id="68" w:name="_Toc496626921"/>
      <w:bookmarkStart w:id="69" w:name="_Toc496884471"/>
      <w:bookmarkStart w:id="70" w:name="_Toc503189550"/>
      <w:bookmarkStart w:id="71" w:name="_Toc503189809"/>
      <w:bookmarkStart w:id="72" w:name="_Toc530952588"/>
      <w:r>
        <w:rPr>
          <w:rFonts w:hint="eastAsia"/>
        </w:rPr>
        <w:t>范围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D9301CC" w14:textId="77777777" w:rsidR="004D0A8F" w:rsidRDefault="004D0A8F">
      <w:pPr>
        <w:pStyle w:val="a2"/>
        <w:rPr>
          <w:rFonts w:hint="eastAsia"/>
        </w:rPr>
      </w:pPr>
      <w:r>
        <w:rPr>
          <w:rFonts w:hAnsi="SimSun"/>
          <w:szCs w:val="21"/>
        </w:rPr>
        <w:t>WS</w:t>
      </w:r>
      <w:r>
        <w:rPr>
          <w:rFonts w:hAnsi="SimSun" w:hint="eastAsia"/>
          <w:szCs w:val="21"/>
        </w:rPr>
        <w:t>/T</w:t>
      </w:r>
      <w:r>
        <w:rPr>
          <w:rFonts w:hAnsi="SimSun"/>
          <w:szCs w:val="21"/>
        </w:rPr>
        <w:t xml:space="preserve"> XXX</w:t>
      </w:r>
      <w:r>
        <w:rPr>
          <w:rFonts w:hAnsi="SimSun" w:hint="eastAsia"/>
          <w:szCs w:val="21"/>
        </w:rPr>
        <w:t>XX的</w:t>
      </w:r>
      <w:r>
        <w:rPr>
          <w:rFonts w:hint="eastAsia"/>
        </w:rPr>
        <w:t>本部分规定了医疗卫生机构注册、查询服务消息的模板、消息架构的要求以及对消息内容的一系列约束。</w:t>
      </w:r>
    </w:p>
    <w:p w14:paraId="7BB8AB33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本部分适用于医疗卫生机构注册、查询服务的应用。</w:t>
      </w:r>
    </w:p>
    <w:p w14:paraId="768CB74A" w14:textId="77777777" w:rsidR="004D0A8F" w:rsidRDefault="004D0A8F">
      <w:pPr>
        <w:pStyle w:val="a1"/>
        <w:rPr>
          <w:rFonts w:hint="eastAsia"/>
        </w:rPr>
      </w:pPr>
      <w:bookmarkStart w:id="73" w:name="_Toc485823913"/>
      <w:bookmarkStart w:id="74" w:name="_Toc485824884"/>
      <w:bookmarkStart w:id="75" w:name="_Toc485825390"/>
      <w:bookmarkStart w:id="76" w:name="_Toc485827266"/>
      <w:bookmarkStart w:id="77" w:name="_Toc485827924"/>
      <w:bookmarkStart w:id="78" w:name="_Toc485828107"/>
      <w:bookmarkStart w:id="79" w:name="_Toc485828151"/>
      <w:bookmarkStart w:id="80" w:name="_Toc485828224"/>
      <w:bookmarkStart w:id="81" w:name="_Toc485829545"/>
      <w:bookmarkStart w:id="82" w:name="_Toc485829911"/>
      <w:bookmarkStart w:id="83" w:name="_Toc485895569"/>
      <w:bookmarkStart w:id="84" w:name="_Toc485895775"/>
      <w:bookmarkStart w:id="85" w:name="_Toc485916724"/>
      <w:bookmarkStart w:id="86" w:name="_Toc485919623"/>
      <w:bookmarkStart w:id="87" w:name="_Toc486577588"/>
      <w:bookmarkStart w:id="88" w:name="_Toc486584747"/>
      <w:bookmarkStart w:id="89" w:name="_Toc487023248"/>
      <w:bookmarkStart w:id="90" w:name="_Toc487037622"/>
      <w:bookmarkStart w:id="91" w:name="_Toc493149367"/>
      <w:bookmarkStart w:id="92" w:name="_Toc495924383"/>
      <w:bookmarkStart w:id="93" w:name="_Toc496622475"/>
      <w:bookmarkStart w:id="94" w:name="_Toc496626922"/>
      <w:bookmarkStart w:id="95" w:name="_Toc496884472"/>
      <w:bookmarkStart w:id="96" w:name="_Toc503189551"/>
      <w:bookmarkStart w:id="97" w:name="_Toc503189810"/>
      <w:bookmarkStart w:id="98" w:name="_Toc530952589"/>
      <w:r>
        <w:rPr>
          <w:rFonts w:hint="eastAsia"/>
        </w:rPr>
        <w:t>规范性引用文件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0F608427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04BA7FCC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WS/T XXXXX.1-XXXX 医院信息平台交互规范 第1部分：总则</w:t>
      </w:r>
    </w:p>
    <w:p w14:paraId="01C56E5C" w14:textId="77777777" w:rsidR="004D0A8F" w:rsidRDefault="004D0A8F">
      <w:pPr>
        <w:pStyle w:val="a1"/>
        <w:rPr>
          <w:rFonts w:hint="eastAsia"/>
        </w:rPr>
      </w:pPr>
      <w:bookmarkStart w:id="99" w:name="_Toc485823914"/>
      <w:bookmarkStart w:id="100" w:name="_Toc485824885"/>
      <w:bookmarkStart w:id="101" w:name="_Toc485825391"/>
      <w:bookmarkStart w:id="102" w:name="_Toc485827267"/>
      <w:bookmarkStart w:id="103" w:name="_Toc485827925"/>
      <w:bookmarkStart w:id="104" w:name="_Toc485828108"/>
      <w:bookmarkStart w:id="105" w:name="_Toc485828152"/>
      <w:bookmarkStart w:id="106" w:name="_Toc485828225"/>
      <w:bookmarkStart w:id="107" w:name="_Toc485829546"/>
      <w:bookmarkStart w:id="108" w:name="_Toc485829912"/>
      <w:bookmarkStart w:id="109" w:name="_Toc485895570"/>
      <w:bookmarkStart w:id="110" w:name="_Toc485895776"/>
      <w:bookmarkStart w:id="111" w:name="_Toc485916725"/>
      <w:bookmarkStart w:id="112" w:name="_Toc485919624"/>
      <w:bookmarkStart w:id="113" w:name="_Toc486577589"/>
      <w:bookmarkStart w:id="114" w:name="_Toc486584748"/>
      <w:bookmarkStart w:id="115" w:name="_Toc487023249"/>
      <w:bookmarkStart w:id="116" w:name="_Toc487037623"/>
      <w:bookmarkStart w:id="117" w:name="_Toc493149368"/>
      <w:bookmarkStart w:id="118" w:name="_Toc495924384"/>
      <w:bookmarkStart w:id="119" w:name="_Toc496622476"/>
      <w:bookmarkStart w:id="120" w:name="_Toc496626923"/>
      <w:bookmarkStart w:id="121" w:name="_Toc496884473"/>
      <w:bookmarkStart w:id="122" w:name="_Toc503189552"/>
      <w:bookmarkStart w:id="123" w:name="_Toc503189811"/>
      <w:bookmarkStart w:id="124" w:name="_Toc530952590"/>
      <w:bookmarkEnd w:id="99"/>
      <w:r>
        <w:rPr>
          <w:rFonts w:hint="eastAsia"/>
        </w:rPr>
        <w:t>术语和定义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0E276A36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WS/T XXXXX.1-XXXX中界定的术语和定义适用于本文件</w:t>
      </w:r>
    </w:p>
    <w:p w14:paraId="1922423C" w14:textId="77777777" w:rsidR="004D0A8F" w:rsidRDefault="004D0A8F">
      <w:pPr>
        <w:pStyle w:val="a1"/>
        <w:rPr>
          <w:rFonts w:hint="eastAsia"/>
        </w:rPr>
      </w:pPr>
      <w:bookmarkStart w:id="125" w:name="_Toc485825392"/>
      <w:bookmarkStart w:id="126" w:name="_Toc485827268"/>
      <w:bookmarkStart w:id="127" w:name="_Toc485827926"/>
      <w:bookmarkStart w:id="128" w:name="_Toc485828109"/>
      <w:bookmarkStart w:id="129" w:name="_Toc485828153"/>
      <w:bookmarkStart w:id="130" w:name="_Toc485828226"/>
      <w:bookmarkStart w:id="131" w:name="_Toc485829547"/>
      <w:bookmarkStart w:id="132" w:name="_Toc485829913"/>
      <w:bookmarkStart w:id="133" w:name="_Toc485895571"/>
      <w:bookmarkStart w:id="134" w:name="_Toc485895777"/>
      <w:bookmarkStart w:id="135" w:name="_Toc485916726"/>
      <w:bookmarkStart w:id="136" w:name="_Toc485919625"/>
      <w:bookmarkStart w:id="137" w:name="_Toc486577590"/>
      <w:bookmarkStart w:id="138" w:name="_Toc486584749"/>
      <w:bookmarkStart w:id="139" w:name="_Toc487023250"/>
      <w:bookmarkStart w:id="140" w:name="_Toc487037624"/>
      <w:bookmarkStart w:id="141" w:name="_Toc493149369"/>
      <w:bookmarkStart w:id="142" w:name="_Toc495924385"/>
      <w:bookmarkStart w:id="143" w:name="_Toc496622477"/>
      <w:bookmarkStart w:id="144" w:name="_Toc496626924"/>
      <w:bookmarkStart w:id="145" w:name="_Toc496884474"/>
      <w:bookmarkStart w:id="146" w:name="_Toc503189553"/>
      <w:bookmarkStart w:id="147" w:name="_Toc503189812"/>
      <w:bookmarkStart w:id="148" w:name="_Toc530952591"/>
      <w:r>
        <w:rPr>
          <w:rFonts w:hint="eastAsia"/>
        </w:rPr>
        <w:t>规范说明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5253AD25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见WS/T XXXXX.1-XXXX</w:t>
      </w:r>
    </w:p>
    <w:p w14:paraId="6F264ADE" w14:textId="77777777" w:rsidR="004D0A8F" w:rsidRDefault="004D0A8F">
      <w:pPr>
        <w:pStyle w:val="a1"/>
        <w:rPr>
          <w:rFonts w:hint="eastAsia"/>
        </w:rPr>
      </w:pPr>
      <w:bookmarkStart w:id="149" w:name="_Toc485824887"/>
      <w:bookmarkStart w:id="150" w:name="_Toc485825393"/>
      <w:bookmarkStart w:id="151" w:name="_Toc485827269"/>
      <w:bookmarkStart w:id="152" w:name="_Toc485827927"/>
      <w:bookmarkStart w:id="153" w:name="_Toc485828110"/>
      <w:bookmarkStart w:id="154" w:name="_Toc485828154"/>
      <w:bookmarkStart w:id="155" w:name="_Toc485828227"/>
      <w:bookmarkStart w:id="156" w:name="_Toc485829548"/>
      <w:bookmarkStart w:id="157" w:name="_Toc485829914"/>
      <w:bookmarkStart w:id="158" w:name="_Toc485895572"/>
      <w:bookmarkStart w:id="159" w:name="_Toc485895778"/>
      <w:bookmarkStart w:id="160" w:name="_Toc485916727"/>
      <w:bookmarkStart w:id="161" w:name="_Toc485919626"/>
      <w:bookmarkStart w:id="162" w:name="_Toc486577591"/>
      <w:bookmarkStart w:id="163" w:name="_Toc486584750"/>
      <w:bookmarkStart w:id="164" w:name="_Toc487023251"/>
      <w:bookmarkStart w:id="165" w:name="_Toc487037625"/>
      <w:bookmarkStart w:id="166" w:name="_Toc493149370"/>
      <w:bookmarkStart w:id="167" w:name="_Toc495924386"/>
      <w:bookmarkStart w:id="168" w:name="_Toc496622478"/>
      <w:bookmarkStart w:id="169" w:name="_Toc496626925"/>
      <w:bookmarkStart w:id="170" w:name="_Toc496884475"/>
      <w:bookmarkStart w:id="171" w:name="_Toc503189554"/>
      <w:bookmarkStart w:id="172" w:name="_Toc503189813"/>
      <w:bookmarkStart w:id="173" w:name="_Toc530952592"/>
      <w:bookmarkEnd w:id="149"/>
      <w:r>
        <w:rPr>
          <w:rFonts w:hint="eastAsia"/>
        </w:rPr>
        <w:t>交互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rPr>
          <w:rFonts w:hint="eastAsia"/>
        </w:rPr>
        <w:t>服务</w:t>
      </w:r>
      <w:bookmarkEnd w:id="168"/>
      <w:bookmarkEnd w:id="169"/>
      <w:bookmarkEnd w:id="170"/>
      <w:bookmarkEnd w:id="171"/>
      <w:bookmarkEnd w:id="172"/>
      <w:bookmarkEnd w:id="173"/>
    </w:p>
    <w:p w14:paraId="2B130C1A" w14:textId="77777777" w:rsidR="004D0A8F" w:rsidRDefault="004D0A8F">
      <w:pPr>
        <w:pStyle w:val="a5"/>
        <w:rPr>
          <w:rFonts w:hint="eastAsia"/>
        </w:rPr>
      </w:pPr>
      <w:bookmarkStart w:id="174" w:name="_Toc485827270"/>
      <w:bookmarkStart w:id="175" w:name="_Toc485827928"/>
      <w:bookmarkStart w:id="176" w:name="_Toc485828111"/>
      <w:bookmarkStart w:id="177" w:name="_Toc485828155"/>
      <w:bookmarkStart w:id="178" w:name="_Toc485828228"/>
      <w:bookmarkStart w:id="179" w:name="_Toc485829549"/>
      <w:bookmarkStart w:id="180" w:name="_Toc485829915"/>
      <w:bookmarkStart w:id="181" w:name="_Toc485895573"/>
      <w:bookmarkStart w:id="182" w:name="_Toc485895779"/>
      <w:bookmarkStart w:id="183" w:name="_Toc485916728"/>
      <w:bookmarkStart w:id="184" w:name="_Toc485919627"/>
      <w:bookmarkStart w:id="185" w:name="_Toc486577592"/>
      <w:bookmarkStart w:id="186" w:name="_Toc486584751"/>
      <w:bookmarkStart w:id="187" w:name="_Toc487023252"/>
      <w:bookmarkStart w:id="188" w:name="_Toc487037626"/>
      <w:bookmarkStart w:id="189" w:name="_Toc493149371"/>
      <w:bookmarkStart w:id="190" w:name="_Toc495924387"/>
      <w:bookmarkStart w:id="191" w:name="_Toc496622479"/>
      <w:bookmarkStart w:id="192" w:name="_Toc496626926"/>
      <w:bookmarkStart w:id="193" w:name="_Toc496884476"/>
      <w:bookmarkStart w:id="194" w:name="_Toc503189555"/>
      <w:bookmarkStart w:id="195" w:name="_Toc503189814"/>
      <w:bookmarkStart w:id="196" w:name="_Toc530952593"/>
      <w:r>
        <w:rPr>
          <w:rFonts w:hint="eastAsia"/>
        </w:rPr>
        <w:t>医疗卫生机构（科室）信息注册服务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rPr>
          <w:rFonts w:hint="eastAsia"/>
        </w:rPr>
        <w:t>（</w:t>
      </w:r>
      <w:r>
        <w:rPr>
          <w:rFonts w:hint="eastAsia"/>
          <w:color w:val="000000"/>
          <w:sz w:val="18"/>
          <w:szCs w:val="18"/>
        </w:rPr>
        <w:t>OrganizationInfoRegister</w:t>
      </w:r>
      <w:r>
        <w:rPr>
          <w:rFonts w:hint="eastAsia"/>
        </w:rPr>
        <w:t>）</w:t>
      </w:r>
      <w:bookmarkEnd w:id="196"/>
    </w:p>
    <w:p w14:paraId="14C41930" w14:textId="77777777" w:rsidR="004D0A8F" w:rsidRDefault="004D0A8F">
      <w:pPr>
        <w:pStyle w:val="a"/>
        <w:spacing w:before="156" w:after="156"/>
        <w:rPr>
          <w:rFonts w:hint="eastAsia"/>
        </w:rPr>
      </w:pPr>
      <w:bookmarkStart w:id="197" w:name="_Toc485827271"/>
      <w:bookmarkStart w:id="198" w:name="_Toc485827929"/>
      <w:bookmarkStart w:id="199" w:name="_Toc485828112"/>
      <w:bookmarkStart w:id="200" w:name="_Toc485828156"/>
      <w:bookmarkStart w:id="201" w:name="_Toc485828229"/>
      <w:bookmarkStart w:id="202" w:name="_Toc485829550"/>
      <w:bookmarkStart w:id="203" w:name="_Toc485829916"/>
      <w:bookmarkStart w:id="204" w:name="_Toc485895574"/>
      <w:bookmarkStart w:id="205" w:name="_Toc485895780"/>
      <w:bookmarkStart w:id="206" w:name="_Toc530952594"/>
      <w:r>
        <w:rPr>
          <w:rFonts w:hint="eastAsia"/>
        </w:rPr>
        <w:t>角色和交易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420714D0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207" w:name="_Toc485827272"/>
      <w:bookmarkStart w:id="208" w:name="_Toc485827930"/>
      <w:bookmarkStart w:id="209" w:name="_Toc485828113"/>
      <w:bookmarkStart w:id="210" w:name="_Toc485828157"/>
      <w:bookmarkStart w:id="211" w:name="_Toc485828230"/>
      <w:bookmarkStart w:id="212" w:name="_Toc485829551"/>
      <w:bookmarkStart w:id="213" w:name="_Toc485829917"/>
      <w:bookmarkStart w:id="214" w:name="_Toc485895575"/>
      <w:bookmarkStart w:id="215" w:name="_Toc485895781"/>
      <w:r>
        <w:rPr>
          <w:rFonts w:hint="eastAsia"/>
        </w:rPr>
        <w:t>角色交易图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24B64941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医疗卫生机构（科室）信息注册服务的角色交易图如图1所示。</w:t>
      </w:r>
    </w:p>
    <w:p w14:paraId="0025065A" w14:textId="77777777" w:rsidR="004D0A8F" w:rsidRDefault="004617F4">
      <w:pPr>
        <w:pStyle w:val="a2"/>
        <w:jc w:val="center"/>
        <w:rPr>
          <w:rFonts w:hint="eastAsia"/>
        </w:rPr>
      </w:pPr>
      <w:r>
        <w:rPr>
          <w:noProof/>
        </w:rPr>
        <w:object w:dxaOrig="4515" w:dyaOrig="2116" w14:anchorId="5184A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17.15pt;height:99.3pt;mso-width-percent:0;mso-height-percent:0;mso-width-percent:0;mso-height-percent:0" o:ole="">
            <v:imagedata r:id="rId10" o:title=""/>
          </v:shape>
          <o:OLEObject Type="Embed" ProgID="Visio.Drawing.11" ShapeID="_x0000_i1030" DrawAspect="Content" ObjectID="_1680591610" r:id="rId11"/>
        </w:object>
      </w:r>
    </w:p>
    <w:p w14:paraId="277165F7" w14:textId="77777777" w:rsidR="004D0A8F" w:rsidRDefault="004D0A8F">
      <w:pPr>
        <w:pStyle w:val="afffff4"/>
        <w:rPr>
          <w:rFonts w:hint="eastAsia"/>
        </w:rPr>
      </w:pPr>
      <w:r>
        <w:rPr>
          <w:rFonts w:hint="eastAsia"/>
        </w:rPr>
        <w:t>医疗卫生机构（科室）信息注册服务角色交易图</w:t>
      </w:r>
    </w:p>
    <w:p w14:paraId="44618235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216" w:name="_Toc485827273"/>
      <w:bookmarkStart w:id="217" w:name="_Toc485827931"/>
      <w:bookmarkStart w:id="218" w:name="_Toc485828114"/>
      <w:bookmarkStart w:id="219" w:name="_Toc485828158"/>
      <w:bookmarkStart w:id="220" w:name="_Toc485828231"/>
      <w:bookmarkStart w:id="221" w:name="_Toc485829552"/>
      <w:bookmarkStart w:id="222" w:name="_Toc485829918"/>
      <w:bookmarkStart w:id="223" w:name="_Toc485895576"/>
      <w:bookmarkStart w:id="224" w:name="_Toc485895782"/>
      <w:r>
        <w:rPr>
          <w:rFonts w:hint="eastAsia"/>
        </w:rPr>
        <w:lastRenderedPageBreak/>
        <w:t>角色的选择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BCD0C6F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医疗卫生机构（科室）信息注册服务的角色列表如表1所示。</w:t>
      </w:r>
    </w:p>
    <w:p w14:paraId="3462EEB8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医疗卫生机构（科室）信息注册服务角色列表</w:t>
      </w:r>
    </w:p>
    <w:tbl>
      <w:tblPr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1"/>
      </w:tblGrid>
      <w:tr w:rsidR="004D0A8F" w14:paraId="7F5CE90D" w14:textId="77777777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CE00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C8F1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9175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4D0A8F" w14:paraId="16B2C1E1" w14:textId="77777777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96BA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32EB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医疗卫生机构（科室）信息注册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1094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4D0A8F" w14:paraId="63C1B83B" w14:textId="77777777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8C7C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医疗卫生机构（科室）信息注册服务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5048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医疗卫生机构（科室）信息注册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AED3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19C598A3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225" w:name="_Toc485827274"/>
      <w:bookmarkStart w:id="226" w:name="_Toc485827932"/>
      <w:bookmarkStart w:id="227" w:name="_Toc485828115"/>
      <w:bookmarkStart w:id="228" w:name="_Toc485828159"/>
      <w:bookmarkStart w:id="229" w:name="_Toc485828232"/>
      <w:bookmarkStart w:id="230" w:name="_Toc485829553"/>
      <w:bookmarkStart w:id="231" w:name="_Toc485829919"/>
      <w:bookmarkStart w:id="232" w:name="_Toc485895577"/>
      <w:bookmarkStart w:id="233" w:name="_Toc485895783"/>
      <w:r>
        <w:rPr>
          <w:rFonts w:hint="eastAsia"/>
        </w:rPr>
        <w:t>交易流程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4C7D5997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医疗卫生机构（科室）信息注册服务的交易流程图如图2所示。</w:t>
      </w:r>
    </w:p>
    <w:p w14:paraId="7FE2CE6B" w14:textId="77777777" w:rsidR="004D0A8F" w:rsidRDefault="004617F4">
      <w:pPr>
        <w:pStyle w:val="a2"/>
        <w:jc w:val="center"/>
        <w:rPr>
          <w:rFonts w:hint="eastAsia"/>
        </w:rPr>
      </w:pPr>
      <w:r>
        <w:rPr>
          <w:noProof/>
        </w:rPr>
        <w:object w:dxaOrig="6488" w:dyaOrig="4102" w14:anchorId="4AF4DC4B">
          <v:shape id="对象 2" o:spid="_x0000_i1029" type="#_x0000_t75" alt="" style="width:231.1pt;height:157.95pt;mso-width-percent:0;mso-height-percent:0;mso-position-horizontal-relative:page;mso-position-vertical-relative:page;mso-width-percent:0;mso-height-percent:0" o:ole="">
            <v:imagedata r:id="rId12" o:title=""/>
          </v:shape>
          <o:OLEObject Type="Embed" ProgID="Visio.Drawing.15" ShapeID="对象 2" DrawAspect="Content" ObjectID="_1680591611" r:id="rId13"/>
        </w:object>
      </w:r>
    </w:p>
    <w:p w14:paraId="3B15D389" w14:textId="77777777" w:rsidR="004D0A8F" w:rsidRDefault="004D0A8F">
      <w:pPr>
        <w:pStyle w:val="afffff4"/>
        <w:rPr>
          <w:rFonts w:hint="eastAsia"/>
        </w:rPr>
      </w:pPr>
      <w:r>
        <w:rPr>
          <w:rFonts w:hint="eastAsia"/>
        </w:rPr>
        <w:t>医疗卫生机构（科室）信息注册服务交易流程图</w:t>
      </w:r>
    </w:p>
    <w:p w14:paraId="4F610191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医疗卫生机构（科室）信息注册服务的交易流程描述：</w:t>
      </w:r>
    </w:p>
    <w:p w14:paraId="5785E680" w14:textId="77777777" w:rsidR="004D0A8F" w:rsidRDefault="004D0A8F">
      <w:pPr>
        <w:pStyle w:val="af9"/>
      </w:pPr>
      <w:r>
        <w:rPr>
          <w:rFonts w:hint="eastAsia"/>
        </w:rPr>
        <w:t>医疗卫生机构（科室）信息源向医疗卫生机构（科室）信息注册服务提交请求消息；</w:t>
      </w:r>
    </w:p>
    <w:p w14:paraId="46E899A3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医疗卫生机构（科室）信息注册服务校验数据并进行存储，注册成功时返回成功响应消息；</w:t>
      </w:r>
    </w:p>
    <w:p w14:paraId="645AD396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医疗卫生机构（科室）信息注册服务失败时返回异常响应消息。</w:t>
      </w:r>
    </w:p>
    <w:p w14:paraId="0B740560" w14:textId="77777777" w:rsidR="004D0A8F" w:rsidRDefault="004D0A8F">
      <w:pPr>
        <w:pStyle w:val="a"/>
        <w:spacing w:before="156" w:after="156"/>
        <w:rPr>
          <w:rFonts w:hint="eastAsia"/>
        </w:rPr>
      </w:pPr>
      <w:bookmarkStart w:id="234" w:name="_Toc485827275"/>
      <w:bookmarkStart w:id="235" w:name="_Toc485827933"/>
      <w:bookmarkStart w:id="236" w:name="_Toc485828116"/>
      <w:bookmarkStart w:id="237" w:name="_Toc485828160"/>
      <w:bookmarkStart w:id="238" w:name="_Toc485828233"/>
      <w:bookmarkStart w:id="239" w:name="_Toc485829554"/>
      <w:bookmarkStart w:id="240" w:name="_Toc485829920"/>
      <w:bookmarkStart w:id="241" w:name="_Toc485895578"/>
      <w:bookmarkStart w:id="242" w:name="_Toc485895784"/>
      <w:bookmarkStart w:id="243" w:name="_Toc530952595"/>
      <w:r>
        <w:rPr>
          <w:rFonts w:hint="eastAsia"/>
        </w:rPr>
        <w:t>接口规范模型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7CFEEC38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244" w:name="_Toc485827276"/>
      <w:bookmarkStart w:id="245" w:name="_Toc485827934"/>
      <w:bookmarkStart w:id="246" w:name="_Toc485828117"/>
      <w:bookmarkStart w:id="247" w:name="_Toc485828161"/>
      <w:bookmarkStart w:id="248" w:name="_Toc485828234"/>
      <w:bookmarkStart w:id="249" w:name="_Toc485829555"/>
      <w:bookmarkStart w:id="250" w:name="_Toc485829921"/>
      <w:bookmarkStart w:id="251" w:name="_Toc485895579"/>
      <w:bookmarkStart w:id="252" w:name="_Toc485895785"/>
      <w:r>
        <w:rPr>
          <w:rFonts w:hint="eastAsia"/>
        </w:rPr>
        <w:t>请求消息模型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5AB910F6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医疗卫生机构（科室）信息注册服务的请求消息模型如表2所示。</w:t>
      </w:r>
    </w:p>
    <w:p w14:paraId="08CC8782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医疗卫生机构（科室）信息注册服务请求消息模型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1C834D0B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29774D69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60E17E0C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45AD8872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2D586172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329F18B3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257DA0C1" w14:textId="77777777">
        <w:trPr>
          <w:trHeight w:val="23"/>
        </w:trPr>
        <w:tc>
          <w:tcPr>
            <w:tcW w:w="4105" w:type="dxa"/>
            <w:vAlign w:val="center"/>
          </w:tcPr>
          <w:p w14:paraId="742F537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56A11BF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DBA038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6426527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2D36AC52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57A6B149" w14:textId="77777777">
        <w:trPr>
          <w:trHeight w:val="23"/>
        </w:trPr>
        <w:tc>
          <w:tcPr>
            <w:tcW w:w="4105" w:type="dxa"/>
            <w:vAlign w:val="center"/>
          </w:tcPr>
          <w:p w14:paraId="5F8CD33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388FF3A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582D4C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72A06A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724EE4A6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4F186C30" w14:textId="77777777">
        <w:trPr>
          <w:trHeight w:val="23"/>
        </w:trPr>
        <w:tc>
          <w:tcPr>
            <w:tcW w:w="4105" w:type="dxa"/>
            <w:vAlign w:val="center"/>
          </w:tcPr>
          <w:p w14:paraId="30EC167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C2677A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AC8D96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649CE0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创建时间</w:t>
            </w:r>
          </w:p>
        </w:tc>
        <w:tc>
          <w:tcPr>
            <w:tcW w:w="1631" w:type="dxa"/>
            <w:vAlign w:val="center"/>
          </w:tcPr>
          <w:p w14:paraId="78722C3F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48D140F3" w14:textId="77777777">
        <w:trPr>
          <w:trHeight w:val="23"/>
        </w:trPr>
        <w:tc>
          <w:tcPr>
            <w:tcW w:w="4105" w:type="dxa"/>
            <w:vAlign w:val="center"/>
          </w:tcPr>
          <w:p w14:paraId="76FB5EA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/controlActProcess/subject/registrationRequest </w:t>
            </w:r>
            <w:r>
              <w:rPr>
                <w:sz w:val="18"/>
                <w:szCs w:val="18"/>
              </w:rPr>
              <w:lastRenderedPageBreak/>
              <w:t>/subject1/assignedEntity/id/item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246B181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1..1</w:t>
            </w:r>
          </w:p>
        </w:tc>
        <w:tc>
          <w:tcPr>
            <w:tcW w:w="622" w:type="dxa"/>
            <w:vAlign w:val="center"/>
          </w:tcPr>
          <w:p w14:paraId="3B88FCA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15196FF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医疗卫生机构（科室）本地</w:t>
            </w:r>
            <w:r>
              <w:rPr>
                <w:rFonts w:hAnsi="SimSun"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021A5F9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DE08.10.025.00</w:t>
            </w:r>
          </w:p>
        </w:tc>
      </w:tr>
      <w:tr w:rsidR="004D0A8F" w14:paraId="65A2EFD5" w14:textId="77777777">
        <w:trPr>
          <w:trHeight w:val="23"/>
        </w:trPr>
        <w:tc>
          <w:tcPr>
            <w:tcW w:w="4105" w:type="dxa"/>
            <w:vAlign w:val="center"/>
          </w:tcPr>
          <w:p w14:paraId="1EB58D1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 /subject1/assignedEntity/id/item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35F34C0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1B9899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5E0D4F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2D565FB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6B8F20A4" w14:textId="77777777">
        <w:trPr>
          <w:trHeight w:val="23"/>
        </w:trPr>
        <w:tc>
          <w:tcPr>
            <w:tcW w:w="4105" w:type="dxa"/>
            <w:vAlign w:val="center"/>
          </w:tcPr>
          <w:p w14:paraId="36D79DF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622" w:type="dxa"/>
            <w:vAlign w:val="center"/>
          </w:tcPr>
          <w:p w14:paraId="08D4C41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bookmarkStart w:id="253" w:name="BZ"/>
            <w:bookmarkEnd w:id="253"/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572426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B6B144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医疗卫生机构（科室）标识分类代码</w:t>
            </w:r>
          </w:p>
        </w:tc>
        <w:tc>
          <w:tcPr>
            <w:tcW w:w="1631" w:type="dxa"/>
            <w:vAlign w:val="center"/>
          </w:tcPr>
          <w:p w14:paraId="05F6E3D5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198F2FD1" w14:textId="77777777">
        <w:trPr>
          <w:trHeight w:val="23"/>
        </w:trPr>
        <w:tc>
          <w:tcPr>
            <w:tcW w:w="4105" w:type="dxa"/>
            <w:vAlign w:val="center"/>
          </w:tcPr>
          <w:p w14:paraId="6CE4319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codeSystem</w:t>
            </w:r>
          </w:p>
        </w:tc>
        <w:tc>
          <w:tcPr>
            <w:tcW w:w="622" w:type="dxa"/>
            <w:vAlign w:val="center"/>
          </w:tcPr>
          <w:p w14:paraId="094FF53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5B7F9DE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49D91C47" w14:textId="77777777" w:rsidR="004D0A8F" w:rsidRDefault="004D0A8F">
            <w:pPr>
              <w:rPr>
                <w:rFonts w:hint="eastAsia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 w:rsidR="004F41EA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2.16.156.10011.2.3.2.62"</w:t>
            </w:r>
          </w:p>
        </w:tc>
        <w:tc>
          <w:tcPr>
            <w:tcW w:w="1631" w:type="dxa"/>
            <w:vAlign w:val="center"/>
          </w:tcPr>
          <w:p w14:paraId="291EB19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074AAF8C" w14:textId="77777777">
        <w:trPr>
          <w:trHeight w:val="23"/>
        </w:trPr>
        <w:tc>
          <w:tcPr>
            <w:tcW w:w="4105" w:type="dxa"/>
            <w:vAlign w:val="center"/>
          </w:tcPr>
          <w:p w14:paraId="252A2F7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codeSystemName</w:t>
            </w:r>
          </w:p>
        </w:tc>
        <w:tc>
          <w:tcPr>
            <w:tcW w:w="622" w:type="dxa"/>
            <w:vAlign w:val="center"/>
          </w:tcPr>
          <w:p w14:paraId="5E6C514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7C76271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BC5AC10" w14:textId="77777777" w:rsidR="004D0A8F" w:rsidRDefault="004D0A8F" w:rsidP="00C51F7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rFonts w:hAnsi="SimSun"/>
                <w:sz w:val="18"/>
                <w:szCs w:val="18"/>
              </w:rPr>
              <w:t>医疗卫生机构业务科室分类与代码表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4966C97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90A64F5" w14:textId="77777777">
        <w:trPr>
          <w:trHeight w:val="23"/>
        </w:trPr>
        <w:tc>
          <w:tcPr>
            <w:tcW w:w="4105" w:type="dxa"/>
            <w:vAlign w:val="center"/>
          </w:tcPr>
          <w:p w14:paraId="573D49E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/controlActProcess/subject/registrationRequest/subject1/assignedEntity/code/displayName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548032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16AE7EF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3F48696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医疗卫生机构（科室）标识分类代码对应的名称</w:t>
            </w:r>
          </w:p>
        </w:tc>
        <w:tc>
          <w:tcPr>
            <w:tcW w:w="1631" w:type="dxa"/>
            <w:vAlign w:val="center"/>
          </w:tcPr>
          <w:p w14:paraId="580027F9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4D0A8F" w14:paraId="5F8FFCF3" w14:textId="77777777">
        <w:trPr>
          <w:trHeight w:val="23"/>
        </w:trPr>
        <w:tc>
          <w:tcPr>
            <w:tcW w:w="4105" w:type="dxa"/>
            <w:vAlign w:val="center"/>
          </w:tcPr>
          <w:p w14:paraId="3ECFDB4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471B14B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2" w:type="dxa"/>
            <w:vAlign w:val="center"/>
          </w:tcPr>
          <w:p w14:paraId="74F5C07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12E559D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医疗卫生机构（科室）角色名称</w:t>
            </w:r>
          </w:p>
        </w:tc>
        <w:tc>
          <w:tcPr>
            <w:tcW w:w="1631" w:type="dxa"/>
            <w:vAlign w:val="center"/>
          </w:tcPr>
          <w:p w14:paraId="03B55BD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429CC609" w14:textId="77777777">
        <w:trPr>
          <w:trHeight w:val="23"/>
        </w:trPr>
        <w:tc>
          <w:tcPr>
            <w:tcW w:w="4105" w:type="dxa"/>
            <w:vAlign w:val="center"/>
          </w:tcPr>
          <w:p w14:paraId="31E7CD9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/controlActProcess/subject/registrationRequest/subject1/assignedEntity/addr/item/part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24C624F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0850A2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AE3154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工作地址</w:t>
            </w:r>
          </w:p>
        </w:tc>
        <w:tc>
          <w:tcPr>
            <w:tcW w:w="1631" w:type="dxa"/>
            <w:vAlign w:val="center"/>
          </w:tcPr>
          <w:p w14:paraId="24B4AEA5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4D0A8F" w14:paraId="3BEFB50E" w14:textId="77777777">
        <w:trPr>
          <w:trHeight w:val="23"/>
        </w:trPr>
        <w:tc>
          <w:tcPr>
            <w:tcW w:w="4105" w:type="dxa"/>
            <w:vAlign w:val="center"/>
          </w:tcPr>
          <w:p w14:paraId="136615C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/controlActProcess/subject/registrationRequest/subject1/assignedEntity/telecom/item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4E5EF45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BD1C25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91A728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工作联系电话</w:t>
            </w:r>
          </w:p>
        </w:tc>
        <w:tc>
          <w:tcPr>
            <w:tcW w:w="1631" w:type="dxa"/>
            <w:vAlign w:val="center"/>
          </w:tcPr>
          <w:p w14:paraId="76A891D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DE02.01.010.00</w:t>
            </w:r>
          </w:p>
        </w:tc>
      </w:tr>
      <w:tr w:rsidR="004D0A8F" w14:paraId="35671CCE" w14:textId="77777777">
        <w:trPr>
          <w:trHeight w:val="23"/>
        </w:trPr>
        <w:tc>
          <w:tcPr>
            <w:tcW w:w="4105" w:type="dxa"/>
            <w:vAlign w:val="center"/>
          </w:tcPr>
          <w:p w14:paraId="7601ACB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/controlActProcess/subject/registrationRequest/subject1/assignedEntity/effectiveTime/low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94C692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36C159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485938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角色有效期间（开始时间）</w:t>
            </w:r>
          </w:p>
        </w:tc>
        <w:tc>
          <w:tcPr>
            <w:tcW w:w="1631" w:type="dxa"/>
            <w:vAlign w:val="center"/>
          </w:tcPr>
          <w:p w14:paraId="33789E8C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1040B61A" w14:textId="77777777">
        <w:trPr>
          <w:trHeight w:val="23"/>
        </w:trPr>
        <w:tc>
          <w:tcPr>
            <w:tcW w:w="4105" w:type="dxa"/>
            <w:vAlign w:val="center"/>
          </w:tcPr>
          <w:p w14:paraId="4FC8CA4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/controlActProcess/subject/registrationRequest/subject1/assignedEntity/effectiveTime/high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505C00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8A5383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569939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角色有效期间（结束时间）</w:t>
            </w:r>
          </w:p>
        </w:tc>
        <w:tc>
          <w:tcPr>
            <w:tcW w:w="1631" w:type="dxa"/>
            <w:vAlign w:val="center"/>
          </w:tcPr>
          <w:p w14:paraId="1E50790D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1FD417C1" w14:textId="77777777">
        <w:trPr>
          <w:trHeight w:val="23"/>
        </w:trPr>
        <w:tc>
          <w:tcPr>
            <w:tcW w:w="4105" w:type="dxa"/>
            <w:vAlign w:val="center"/>
          </w:tcPr>
          <w:p w14:paraId="1D96B6C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9EE8DA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2" w:type="dxa"/>
            <w:vAlign w:val="center"/>
          </w:tcPr>
          <w:p w14:paraId="0FBD946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6F28DC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医疗卫生机构（科室）实体名称</w:t>
            </w:r>
          </w:p>
        </w:tc>
        <w:tc>
          <w:tcPr>
            <w:tcW w:w="1631" w:type="dxa"/>
            <w:vAlign w:val="center"/>
          </w:tcPr>
          <w:p w14:paraId="5236EAA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03D9A4FC" w14:textId="77777777">
        <w:trPr>
          <w:trHeight w:val="23"/>
        </w:trPr>
        <w:tc>
          <w:tcPr>
            <w:tcW w:w="4105" w:type="dxa"/>
            <w:vAlign w:val="center"/>
          </w:tcPr>
          <w:p w14:paraId="26A004D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/controlActProcess/subject/registrationRequest/subject1/assignedEntity/assignedPrincipalOrganization/asAffiliate/scoper2/id/item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63E712C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32C9737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755F045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上级医疗卫生机构机构（科室）号标识</w:t>
            </w:r>
          </w:p>
        </w:tc>
        <w:tc>
          <w:tcPr>
            <w:tcW w:w="1631" w:type="dxa"/>
            <w:vAlign w:val="center"/>
          </w:tcPr>
          <w:p w14:paraId="5935E68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.00</w:t>
            </w:r>
          </w:p>
        </w:tc>
      </w:tr>
      <w:tr w:rsidR="004D0A8F" w14:paraId="0E1A94A5" w14:textId="77777777">
        <w:trPr>
          <w:trHeight w:val="23"/>
        </w:trPr>
        <w:tc>
          <w:tcPr>
            <w:tcW w:w="4105" w:type="dxa"/>
            <w:vAlign w:val="center"/>
          </w:tcPr>
          <w:p w14:paraId="4F9B062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/controlActProcess/subject/registrationRequest/subject1/assignedEntity/assignedPrincipalOrganization/asAffiliate/scoper2/id/item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@root</w:t>
            </w:r>
          </w:p>
        </w:tc>
        <w:tc>
          <w:tcPr>
            <w:tcW w:w="622" w:type="dxa"/>
            <w:vAlign w:val="center"/>
          </w:tcPr>
          <w:p w14:paraId="0947DF4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54CBFB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C62C58A" w14:textId="77777777" w:rsidR="004D0A8F" w:rsidRDefault="004D0A8F" w:rsidP="00C51F7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4441099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4BEE9798" w14:textId="77777777">
        <w:trPr>
          <w:trHeight w:val="23"/>
        </w:trPr>
        <w:tc>
          <w:tcPr>
            <w:tcW w:w="4105" w:type="dxa"/>
            <w:vAlign w:val="center"/>
          </w:tcPr>
          <w:p w14:paraId="2CC531C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/controlActProcess/subject/registrationRequest/subject1/assignedEntity/assignedPrincipalOrganization/asAffiliate/scoper2/name/item/part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241406E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F596A5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14515BB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上级医疗卫生机构（科室）名称</w:t>
            </w:r>
          </w:p>
        </w:tc>
        <w:tc>
          <w:tcPr>
            <w:tcW w:w="1631" w:type="dxa"/>
            <w:vAlign w:val="center"/>
          </w:tcPr>
          <w:p w14:paraId="1037E8E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16490F68" w14:textId="77777777">
        <w:trPr>
          <w:trHeight w:val="23"/>
        </w:trPr>
        <w:tc>
          <w:tcPr>
            <w:tcW w:w="4105" w:type="dxa"/>
            <w:vAlign w:val="center"/>
          </w:tcPr>
          <w:p w14:paraId="1B3A8C7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302BA0C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4C49DB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5E2FC4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申请者</w:t>
            </w:r>
            <w:r>
              <w:rPr>
                <w:rFonts w:hAnsi="SimSun"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7FF5DDC0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14C281E9" w14:textId="77777777">
        <w:trPr>
          <w:trHeight w:val="23"/>
        </w:trPr>
        <w:tc>
          <w:tcPr>
            <w:tcW w:w="4105" w:type="dxa"/>
            <w:vAlign w:val="center"/>
          </w:tcPr>
          <w:p w14:paraId="0BE0B79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root</w:t>
            </w:r>
          </w:p>
        </w:tc>
        <w:tc>
          <w:tcPr>
            <w:tcW w:w="622" w:type="dxa"/>
            <w:vAlign w:val="center"/>
          </w:tcPr>
          <w:p w14:paraId="46F0C9A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E75717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A8F0C5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"2.16.156.10011.1.4"</w:t>
            </w:r>
          </w:p>
        </w:tc>
        <w:tc>
          <w:tcPr>
            <w:tcW w:w="1631" w:type="dxa"/>
            <w:vAlign w:val="center"/>
          </w:tcPr>
          <w:p w14:paraId="7CD865B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0D659D39" w14:textId="77777777">
        <w:trPr>
          <w:trHeight w:val="23"/>
        </w:trPr>
        <w:tc>
          <w:tcPr>
            <w:tcW w:w="4105" w:type="dxa"/>
            <w:vAlign w:val="center"/>
          </w:tcPr>
          <w:p w14:paraId="04FE811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/controlActProcess/subject/registrationRequest/author/assignedEntity/assignedPerson/name/item/part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 w:rsidR="00821554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2AC1B9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FAB327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35BBEB6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申请者名称</w:t>
            </w:r>
          </w:p>
        </w:tc>
        <w:tc>
          <w:tcPr>
            <w:tcW w:w="1631" w:type="dxa"/>
            <w:vAlign w:val="center"/>
          </w:tcPr>
          <w:p w14:paraId="05439988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DE02.01.039.00</w:t>
            </w:r>
          </w:p>
        </w:tc>
      </w:tr>
      <w:tr w:rsidR="004D0A8F" w14:paraId="2E852508" w14:textId="77777777">
        <w:trPr>
          <w:trHeight w:val="23"/>
        </w:trPr>
        <w:tc>
          <w:tcPr>
            <w:tcW w:w="4105" w:type="dxa"/>
            <w:vAlign w:val="center"/>
          </w:tcPr>
          <w:p w14:paraId="0E4D4AA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/controlActProcess/subject/registrationRequest/author/representedOrganization/id/item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4634E1C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5C72AB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4BFC0D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</w:t>
            </w:r>
          </w:p>
        </w:tc>
        <w:tc>
          <w:tcPr>
            <w:tcW w:w="1631" w:type="dxa"/>
            <w:vAlign w:val="center"/>
          </w:tcPr>
          <w:p w14:paraId="7B56083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DE08.10.025.00</w:t>
            </w:r>
          </w:p>
        </w:tc>
      </w:tr>
      <w:tr w:rsidR="004D0A8F" w14:paraId="28DD6D69" w14:textId="77777777">
        <w:trPr>
          <w:trHeight w:val="23"/>
        </w:trPr>
        <w:tc>
          <w:tcPr>
            <w:tcW w:w="4105" w:type="dxa"/>
            <w:vAlign w:val="center"/>
          </w:tcPr>
          <w:p w14:paraId="44EA66A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/controlActProcess/subject/registrationRequest/author/representedOrganization/id/item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root</w:t>
            </w:r>
          </w:p>
        </w:tc>
        <w:tc>
          <w:tcPr>
            <w:tcW w:w="622" w:type="dxa"/>
            <w:vAlign w:val="center"/>
          </w:tcPr>
          <w:p w14:paraId="6F7181E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090E48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19B69F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423C92E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B9DF6A5" w14:textId="77777777">
        <w:trPr>
          <w:trHeight w:val="23"/>
        </w:trPr>
        <w:tc>
          <w:tcPr>
            <w:tcW w:w="4105" w:type="dxa"/>
            <w:vAlign w:val="center"/>
          </w:tcPr>
          <w:p w14:paraId="51BB15E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/controlActProcess/subject/registrationRequest/author/representedOrganization/name/item/part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143568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5F5BEB5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461129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医疗卫生机构（科室）标识名称</w:t>
            </w:r>
          </w:p>
        </w:tc>
        <w:tc>
          <w:tcPr>
            <w:tcW w:w="1631" w:type="dxa"/>
            <w:vAlign w:val="center"/>
          </w:tcPr>
          <w:p w14:paraId="7B1339D1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DE08.10.026.00</w:t>
            </w:r>
          </w:p>
        </w:tc>
      </w:tr>
      <w:tr w:rsidR="004D0A8F" w14:paraId="45091549" w14:textId="77777777">
        <w:trPr>
          <w:trHeight w:val="23"/>
        </w:trPr>
        <w:tc>
          <w:tcPr>
            <w:tcW w:w="4105" w:type="dxa"/>
            <w:vAlign w:val="center"/>
          </w:tcPr>
          <w:p w14:paraId="660BEB2F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/controlActProcess/subject/registrationRequest/author/representedOrganization/contactParty/contactPerson/name/item/part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724A62B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AB9A48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EE9A2B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医疗卫生机构（科室）联系人</w:t>
            </w:r>
          </w:p>
        </w:tc>
        <w:tc>
          <w:tcPr>
            <w:tcW w:w="1631" w:type="dxa"/>
            <w:vAlign w:val="center"/>
          </w:tcPr>
          <w:p w14:paraId="54150261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DE02.01.039.00</w:t>
            </w:r>
          </w:p>
        </w:tc>
      </w:tr>
    </w:tbl>
    <w:p w14:paraId="08826764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254" w:name="_Toc485827277"/>
      <w:bookmarkStart w:id="255" w:name="_Toc485827935"/>
      <w:bookmarkStart w:id="256" w:name="_Toc485828118"/>
      <w:bookmarkStart w:id="257" w:name="_Toc485828162"/>
      <w:bookmarkStart w:id="258" w:name="_Toc485828235"/>
      <w:bookmarkStart w:id="259" w:name="_Toc485829556"/>
      <w:bookmarkStart w:id="260" w:name="_Toc485829922"/>
      <w:bookmarkStart w:id="261" w:name="_Toc485895580"/>
      <w:bookmarkStart w:id="262" w:name="_Toc485895786"/>
      <w:r>
        <w:rPr>
          <w:rFonts w:hint="eastAsia"/>
        </w:rPr>
        <w:t>响应消息模型（成功）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0DC520F4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医疗卫生机构（科室）信息注册服务的响应消息模型（成功）如表3所示。</w:t>
      </w:r>
    </w:p>
    <w:p w14:paraId="5E8DD7E7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医疗卫生机构（科室）信息注册服务响应消息模型（成功）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7CD7526E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02A099A8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66336240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5C4D0F23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134A930D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2EF80B54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21E6D69C" w14:textId="77777777">
        <w:trPr>
          <w:trHeight w:val="23"/>
        </w:trPr>
        <w:tc>
          <w:tcPr>
            <w:tcW w:w="4105" w:type="dxa"/>
            <w:vAlign w:val="center"/>
          </w:tcPr>
          <w:p w14:paraId="6B8239A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/id/@extension</w:t>
            </w:r>
          </w:p>
        </w:tc>
        <w:tc>
          <w:tcPr>
            <w:tcW w:w="622" w:type="dxa"/>
            <w:vAlign w:val="center"/>
          </w:tcPr>
          <w:p w14:paraId="7DEA808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851923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C61F88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35874820" w14:textId="77777777" w:rsidR="004D0A8F" w:rsidRDefault="00C51F7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3D045BB6" w14:textId="77777777">
        <w:trPr>
          <w:trHeight w:val="23"/>
        </w:trPr>
        <w:tc>
          <w:tcPr>
            <w:tcW w:w="4105" w:type="dxa"/>
            <w:vAlign w:val="center"/>
          </w:tcPr>
          <w:p w14:paraId="2FC3D02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061430F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FA76FA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657390D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1D8972C3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ADF0B5F" w14:textId="77777777">
        <w:trPr>
          <w:trHeight w:val="23"/>
        </w:trPr>
        <w:tc>
          <w:tcPr>
            <w:tcW w:w="4105" w:type="dxa"/>
            <w:vAlign w:val="center"/>
          </w:tcPr>
          <w:p w14:paraId="6B3F29C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/creationTime/@value</w:t>
            </w:r>
          </w:p>
        </w:tc>
        <w:tc>
          <w:tcPr>
            <w:tcW w:w="622" w:type="dxa"/>
            <w:vAlign w:val="center"/>
          </w:tcPr>
          <w:p w14:paraId="7132E79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8EBC1D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778D05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1631" w:type="dxa"/>
            <w:vAlign w:val="center"/>
          </w:tcPr>
          <w:p w14:paraId="10DD7505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2796BD3D" w14:textId="77777777">
        <w:trPr>
          <w:trHeight w:val="23"/>
        </w:trPr>
        <w:tc>
          <w:tcPr>
            <w:tcW w:w="4105" w:type="dxa"/>
            <w:vAlign w:val="center"/>
          </w:tcPr>
          <w:p w14:paraId="79C40B1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622" w:type="dxa"/>
            <w:vAlign w:val="center"/>
          </w:tcPr>
          <w:p w14:paraId="70EA211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104179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509EA86" w14:textId="77777777" w:rsidR="004D0A8F" w:rsidRDefault="004D0A8F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"A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1631" w:type="dxa"/>
            <w:vAlign w:val="center"/>
          </w:tcPr>
          <w:p w14:paraId="1876FB63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34BF0AB" w14:textId="77777777">
        <w:trPr>
          <w:trHeight w:val="23"/>
        </w:trPr>
        <w:tc>
          <w:tcPr>
            <w:tcW w:w="4105" w:type="dxa"/>
            <w:vAlign w:val="center"/>
          </w:tcPr>
          <w:p w14:paraId="5CE6907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622" w:type="dxa"/>
            <w:vAlign w:val="center"/>
          </w:tcPr>
          <w:p w14:paraId="1440439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06E2AC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D6C319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5AB66BA1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7F667303" w14:textId="77777777">
        <w:trPr>
          <w:trHeight w:val="23"/>
        </w:trPr>
        <w:tc>
          <w:tcPr>
            <w:tcW w:w="4105" w:type="dxa"/>
            <w:vAlign w:val="center"/>
          </w:tcPr>
          <w:p w14:paraId="335CA4F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04307CB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32CE65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C8DBFD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6504ACCF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7230CC41" w14:textId="77777777">
        <w:trPr>
          <w:trHeight w:val="23"/>
        </w:trPr>
        <w:tc>
          <w:tcPr>
            <w:tcW w:w="4105" w:type="dxa"/>
            <w:vAlign w:val="center"/>
          </w:tcPr>
          <w:p w14:paraId="185736E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622" w:type="dxa"/>
            <w:vAlign w:val="center"/>
          </w:tcPr>
          <w:p w14:paraId="64E2C6E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AF4D36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D5FB1B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1631" w:type="dxa"/>
            <w:vAlign w:val="center"/>
          </w:tcPr>
          <w:p w14:paraId="6B31D7CD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200</w:t>
            </w:r>
          </w:p>
        </w:tc>
      </w:tr>
    </w:tbl>
    <w:p w14:paraId="5518D252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263" w:name="_Toc485827936"/>
      <w:bookmarkStart w:id="264" w:name="_Toc485828119"/>
      <w:bookmarkStart w:id="265" w:name="_Toc485828163"/>
      <w:bookmarkStart w:id="266" w:name="_Toc485828236"/>
      <w:bookmarkStart w:id="267" w:name="_Toc485829557"/>
      <w:bookmarkStart w:id="268" w:name="_Toc485829923"/>
      <w:bookmarkStart w:id="269" w:name="_Toc485895581"/>
      <w:bookmarkStart w:id="270" w:name="_Toc485895787"/>
      <w:r>
        <w:rPr>
          <w:rFonts w:hint="eastAsia"/>
        </w:rPr>
        <w:t>响应消息模型（异常）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3449859B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医疗卫生机构（科室）信息注册服务的响应消息模型（异常）如表4所示。</w:t>
      </w:r>
    </w:p>
    <w:p w14:paraId="039761C8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医疗卫生机构（科室）信息注册服务响应消息模型（异常）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39E30202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618EDA4B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405968A1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410FCC38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161A511F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0AA6BE66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18238673" w14:textId="77777777">
        <w:trPr>
          <w:trHeight w:val="23"/>
        </w:trPr>
        <w:tc>
          <w:tcPr>
            <w:tcW w:w="4105" w:type="dxa"/>
            <w:vAlign w:val="center"/>
          </w:tcPr>
          <w:p w14:paraId="54D0CDF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/id/@extension</w:t>
            </w:r>
          </w:p>
        </w:tc>
        <w:tc>
          <w:tcPr>
            <w:tcW w:w="622" w:type="dxa"/>
            <w:vAlign w:val="center"/>
          </w:tcPr>
          <w:p w14:paraId="697B0C6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309856D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F48342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70055890" w14:textId="77777777" w:rsidR="004D0A8F" w:rsidRDefault="00C51F7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3946BA70" w14:textId="77777777">
        <w:trPr>
          <w:trHeight w:val="23"/>
        </w:trPr>
        <w:tc>
          <w:tcPr>
            <w:tcW w:w="4105" w:type="dxa"/>
            <w:vAlign w:val="center"/>
          </w:tcPr>
          <w:p w14:paraId="25E9A04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0EB5931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6D98D8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3179DF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7C147E85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07B38B41" w14:textId="77777777">
        <w:trPr>
          <w:trHeight w:val="23"/>
        </w:trPr>
        <w:tc>
          <w:tcPr>
            <w:tcW w:w="4105" w:type="dxa"/>
            <w:vAlign w:val="center"/>
          </w:tcPr>
          <w:p w14:paraId="696B39E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/creationTime/@value</w:t>
            </w:r>
          </w:p>
        </w:tc>
        <w:tc>
          <w:tcPr>
            <w:tcW w:w="622" w:type="dxa"/>
            <w:vAlign w:val="center"/>
          </w:tcPr>
          <w:p w14:paraId="5199E76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84F3E0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30A48D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1631" w:type="dxa"/>
            <w:vAlign w:val="center"/>
          </w:tcPr>
          <w:p w14:paraId="2C99147B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lastRenderedPageBreak/>
              <w:t>DT14</w:t>
            </w:r>
          </w:p>
        </w:tc>
      </w:tr>
      <w:tr w:rsidR="004D0A8F" w14:paraId="6BC5DEB4" w14:textId="77777777">
        <w:trPr>
          <w:trHeight w:val="23"/>
        </w:trPr>
        <w:tc>
          <w:tcPr>
            <w:tcW w:w="4105" w:type="dxa"/>
            <w:vAlign w:val="center"/>
          </w:tcPr>
          <w:p w14:paraId="0DF1E48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/acknowledgement/@typeCode</w:t>
            </w:r>
          </w:p>
        </w:tc>
        <w:tc>
          <w:tcPr>
            <w:tcW w:w="622" w:type="dxa"/>
            <w:vAlign w:val="center"/>
          </w:tcPr>
          <w:p w14:paraId="13D9C7F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4D856C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A85A4D3" w14:textId="77777777" w:rsidR="004D0A8F" w:rsidRDefault="004D0A8F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"A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631" w:type="dxa"/>
            <w:vAlign w:val="center"/>
          </w:tcPr>
          <w:p w14:paraId="141103A7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C9B180F" w14:textId="77777777">
        <w:trPr>
          <w:trHeight w:val="23"/>
        </w:trPr>
        <w:tc>
          <w:tcPr>
            <w:tcW w:w="4105" w:type="dxa"/>
            <w:vAlign w:val="center"/>
          </w:tcPr>
          <w:p w14:paraId="20FD92B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622" w:type="dxa"/>
            <w:vAlign w:val="center"/>
          </w:tcPr>
          <w:p w14:paraId="3AF1F23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EE5CDE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118A09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28D55E9B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3B682DDB" w14:textId="77777777">
        <w:trPr>
          <w:trHeight w:val="23"/>
        </w:trPr>
        <w:tc>
          <w:tcPr>
            <w:tcW w:w="4105" w:type="dxa"/>
            <w:vAlign w:val="center"/>
          </w:tcPr>
          <w:p w14:paraId="04F6BBD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08904A9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28B004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9975FF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4F48EAE5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CA22FBA" w14:textId="77777777">
        <w:trPr>
          <w:trHeight w:val="23"/>
        </w:trPr>
        <w:tc>
          <w:tcPr>
            <w:tcW w:w="4105" w:type="dxa"/>
            <w:vAlign w:val="center"/>
          </w:tcPr>
          <w:p w14:paraId="26B3FC2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622" w:type="dxa"/>
            <w:vAlign w:val="center"/>
          </w:tcPr>
          <w:p w14:paraId="61DD5CF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443CEF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8688B4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1631" w:type="dxa"/>
            <w:vAlign w:val="center"/>
          </w:tcPr>
          <w:p w14:paraId="1DB46562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200</w:t>
            </w:r>
          </w:p>
        </w:tc>
      </w:tr>
    </w:tbl>
    <w:p w14:paraId="650DC537" w14:textId="77777777" w:rsidR="004D0A8F" w:rsidRDefault="004D0A8F">
      <w:pPr>
        <w:pStyle w:val="a5"/>
      </w:pPr>
      <w:bookmarkStart w:id="271" w:name="_Toc483392354"/>
      <w:bookmarkStart w:id="272" w:name="_Toc485827937"/>
      <w:bookmarkStart w:id="273" w:name="_Toc485828120"/>
      <w:bookmarkStart w:id="274" w:name="_Toc485828164"/>
      <w:bookmarkStart w:id="275" w:name="_Toc485828237"/>
      <w:bookmarkStart w:id="276" w:name="_Toc485829558"/>
      <w:bookmarkStart w:id="277" w:name="_Toc485829924"/>
      <w:bookmarkStart w:id="278" w:name="_Toc485895582"/>
      <w:bookmarkStart w:id="279" w:name="_Toc485895788"/>
      <w:bookmarkStart w:id="280" w:name="_Toc485916729"/>
      <w:bookmarkStart w:id="281" w:name="_Toc485919628"/>
      <w:bookmarkStart w:id="282" w:name="_Toc486577593"/>
      <w:bookmarkStart w:id="283" w:name="_Toc486584752"/>
      <w:bookmarkStart w:id="284" w:name="_Toc487023253"/>
      <w:bookmarkStart w:id="285" w:name="_Toc487037627"/>
      <w:bookmarkStart w:id="286" w:name="_Toc493149372"/>
      <w:bookmarkStart w:id="287" w:name="_Toc495924388"/>
      <w:bookmarkStart w:id="288" w:name="_Toc496622480"/>
      <w:bookmarkStart w:id="289" w:name="_Toc496626927"/>
      <w:bookmarkStart w:id="290" w:name="_Toc496884477"/>
      <w:bookmarkStart w:id="291" w:name="_Toc503189556"/>
      <w:bookmarkStart w:id="292" w:name="_Toc503189815"/>
      <w:bookmarkStart w:id="293" w:name="_Toc530952596"/>
      <w:r>
        <w:rPr>
          <w:rFonts w:hint="eastAsia"/>
        </w:rPr>
        <w:t>医疗卫生机构（科室）信息更新服务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r>
        <w:rPr>
          <w:rFonts w:hint="eastAsia"/>
        </w:rPr>
        <w:t>（</w:t>
      </w:r>
      <w:r>
        <w:rPr>
          <w:rFonts w:hint="eastAsia"/>
          <w:color w:val="000000"/>
          <w:sz w:val="18"/>
          <w:szCs w:val="18"/>
        </w:rPr>
        <w:t>OrganizationInfoUpdate</w:t>
      </w:r>
      <w:r>
        <w:rPr>
          <w:rFonts w:hint="eastAsia"/>
        </w:rPr>
        <w:t>）</w:t>
      </w:r>
      <w:bookmarkEnd w:id="293"/>
    </w:p>
    <w:p w14:paraId="5C53B63B" w14:textId="77777777" w:rsidR="004D0A8F" w:rsidRDefault="004D0A8F">
      <w:pPr>
        <w:pStyle w:val="a"/>
        <w:spacing w:before="156" w:after="156"/>
        <w:rPr>
          <w:rFonts w:hint="eastAsia"/>
        </w:rPr>
      </w:pPr>
      <w:bookmarkStart w:id="294" w:name="_Toc374802641"/>
      <w:bookmarkStart w:id="295" w:name="_Toc375822818"/>
      <w:bookmarkStart w:id="296" w:name="_Toc483392355"/>
      <w:bookmarkStart w:id="297" w:name="_Toc485828121"/>
      <w:bookmarkStart w:id="298" w:name="_Toc485828165"/>
      <w:bookmarkStart w:id="299" w:name="_Toc485828238"/>
      <w:bookmarkStart w:id="300" w:name="_Toc485829559"/>
      <w:bookmarkStart w:id="301" w:name="_Toc485829925"/>
      <w:bookmarkStart w:id="302" w:name="_Toc485895583"/>
      <w:bookmarkStart w:id="303" w:name="_Toc485895789"/>
      <w:bookmarkStart w:id="304" w:name="_Toc530952597"/>
      <w:r>
        <w:rPr>
          <w:rFonts w:hint="eastAsia"/>
        </w:rPr>
        <w:t>角色和交易</w:t>
      </w:r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14:paraId="1282DAD1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305" w:name="_Toc483392356"/>
      <w:bookmarkStart w:id="306" w:name="_Toc485828122"/>
      <w:bookmarkStart w:id="307" w:name="_Toc485828166"/>
      <w:bookmarkStart w:id="308" w:name="_Toc485828239"/>
      <w:bookmarkStart w:id="309" w:name="_Toc485829560"/>
      <w:bookmarkStart w:id="310" w:name="_Toc485829926"/>
      <w:bookmarkStart w:id="311" w:name="_Toc485895584"/>
      <w:bookmarkStart w:id="312" w:name="_Toc485895790"/>
      <w:r>
        <w:rPr>
          <w:rFonts w:hint="eastAsia"/>
        </w:rPr>
        <w:t>角色交易图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 w14:paraId="41112E30" w14:textId="77777777" w:rsidR="004D0A8F" w:rsidRDefault="004D0A8F">
      <w:pPr>
        <w:pStyle w:val="a2"/>
      </w:pPr>
      <w:r>
        <w:rPr>
          <w:rFonts w:hint="eastAsia"/>
        </w:rPr>
        <w:t>医疗卫生机构（科室）信息更新服务的角色交易图如图3所示。</w:t>
      </w:r>
    </w:p>
    <w:p w14:paraId="4B25ABFF" w14:textId="77777777" w:rsidR="004D0A8F" w:rsidRDefault="004617F4">
      <w:pPr>
        <w:jc w:val="center"/>
        <w:rPr>
          <w:rFonts w:hint="eastAsia"/>
        </w:rPr>
      </w:pPr>
      <w:r>
        <w:rPr>
          <w:noProof/>
        </w:rPr>
        <w:object w:dxaOrig="4515" w:dyaOrig="1879" w14:anchorId="49CD8156">
          <v:shape id="_x0000_i1028" type="#_x0000_t75" alt="" style="width:246.75pt;height:101.05pt;mso-width-percent:0;mso-height-percent:0;mso-width-percent:0;mso-height-percent:0" o:ole="">
            <v:imagedata r:id="rId14" o:title=""/>
          </v:shape>
          <o:OLEObject Type="Embed" ProgID="Visio.Drawing.11" ShapeID="_x0000_i1028" DrawAspect="Content" ObjectID="_1680591612" r:id="rId15"/>
        </w:object>
      </w:r>
    </w:p>
    <w:p w14:paraId="7F443731" w14:textId="77777777" w:rsidR="004D0A8F" w:rsidRDefault="004D0A8F">
      <w:pPr>
        <w:pStyle w:val="afffff4"/>
      </w:pPr>
      <w:r>
        <w:rPr>
          <w:rFonts w:hint="eastAsia"/>
        </w:rPr>
        <w:t>医疗卫生机构（科室）信息更新服务角色交易图</w:t>
      </w:r>
    </w:p>
    <w:p w14:paraId="77063FAB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313" w:name="_Toc483392357"/>
      <w:bookmarkStart w:id="314" w:name="_Toc485828123"/>
      <w:bookmarkStart w:id="315" w:name="_Toc485828167"/>
      <w:bookmarkStart w:id="316" w:name="_Toc485828240"/>
      <w:bookmarkStart w:id="317" w:name="_Toc485829561"/>
      <w:bookmarkStart w:id="318" w:name="_Toc485829927"/>
      <w:bookmarkStart w:id="319" w:name="_Toc485895585"/>
      <w:bookmarkStart w:id="320" w:name="_Toc485895791"/>
      <w:r>
        <w:rPr>
          <w:rFonts w:hint="eastAsia"/>
        </w:rPr>
        <w:t>角色的选择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45C5807A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医疗卫生机构（科室）信息更新服务的角色列表如表5所示。</w:t>
      </w:r>
    </w:p>
    <w:p w14:paraId="44DE9DD0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医疗卫生机构（科室）信息更新服务角色列表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0"/>
      </w:tblGrid>
      <w:tr w:rsidR="004D0A8F" w14:paraId="1E8465C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1812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2669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742A3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4D0A8F" w14:paraId="6C62982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10876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E8529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医疗卫生机构（科室）信息更新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75E1F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4D0A8F" w14:paraId="611F6DF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5E7E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医疗卫生机构（科室）信息更新服务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CD147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医疗卫生机构（科室）信息更新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571E7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0DCAFF78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321" w:name="_Toc483392358"/>
      <w:bookmarkStart w:id="322" w:name="_Toc485828124"/>
      <w:bookmarkStart w:id="323" w:name="_Toc485828168"/>
      <w:bookmarkStart w:id="324" w:name="_Toc485828241"/>
      <w:bookmarkStart w:id="325" w:name="_Toc485829562"/>
      <w:bookmarkStart w:id="326" w:name="_Toc485829928"/>
      <w:bookmarkStart w:id="327" w:name="_Toc485895586"/>
      <w:bookmarkStart w:id="328" w:name="_Toc485895792"/>
      <w:r>
        <w:rPr>
          <w:rFonts w:hint="eastAsia"/>
        </w:rPr>
        <w:t>交易流程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3FB7446F" w14:textId="77777777" w:rsidR="004D0A8F" w:rsidRDefault="004D0A8F">
      <w:pPr>
        <w:pStyle w:val="a2"/>
      </w:pPr>
      <w:r>
        <w:rPr>
          <w:rFonts w:hint="eastAsia"/>
        </w:rPr>
        <w:t>医疗卫生机构（科室）信息更新服务的交易流程图如图4所示。</w:t>
      </w:r>
    </w:p>
    <w:p w14:paraId="74C925BF" w14:textId="77777777" w:rsidR="004D0A8F" w:rsidRDefault="004617F4">
      <w:pPr>
        <w:jc w:val="center"/>
        <w:rPr>
          <w:rFonts w:hint="eastAsia"/>
        </w:rPr>
      </w:pPr>
      <w:r>
        <w:rPr>
          <w:noProof/>
        </w:rPr>
        <w:object w:dxaOrig="6480" w:dyaOrig="4102" w14:anchorId="3205C729">
          <v:shape id="对象 4" o:spid="_x0000_i1027" type="#_x0000_t75" alt="" style="width:250.25pt;height:157.95pt;mso-width-percent:0;mso-height-percent:0;mso-position-horizontal-relative:page;mso-position-vertical-relative:page;mso-width-percent:0;mso-height-percent:0" o:ole="">
            <v:imagedata r:id="rId16" o:title=""/>
          </v:shape>
          <o:OLEObject Type="Embed" ProgID="Visio.Drawing.15" ShapeID="对象 4" DrawAspect="Content" ObjectID="_1680591613" r:id="rId17"/>
        </w:object>
      </w:r>
    </w:p>
    <w:p w14:paraId="63B9FEE7" w14:textId="77777777" w:rsidR="004D0A8F" w:rsidRDefault="004D0A8F">
      <w:pPr>
        <w:pStyle w:val="afffff4"/>
        <w:rPr>
          <w:rFonts w:hint="eastAsia"/>
        </w:rPr>
      </w:pPr>
      <w:r>
        <w:rPr>
          <w:rFonts w:hint="eastAsia"/>
        </w:rPr>
        <w:t>医疗卫生机构（科室）信息更新服务交易流程图</w:t>
      </w:r>
    </w:p>
    <w:p w14:paraId="7174E11F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医疗卫生机构（科室）信息更新服务的交易流程描述：</w:t>
      </w:r>
    </w:p>
    <w:p w14:paraId="2BED501C" w14:textId="77777777" w:rsidR="004D0A8F" w:rsidRDefault="004D0A8F">
      <w:pPr>
        <w:pStyle w:val="af9"/>
      </w:pPr>
      <w:r>
        <w:rPr>
          <w:rFonts w:hint="eastAsia"/>
        </w:rPr>
        <w:t>医疗卫生机构（科室）信息源向医疗卫生机构（科室）信息更新服务提交请求消息；</w:t>
      </w:r>
    </w:p>
    <w:p w14:paraId="4A2700BD" w14:textId="77777777" w:rsidR="004D0A8F" w:rsidRDefault="004D0A8F">
      <w:pPr>
        <w:pStyle w:val="af9"/>
      </w:pPr>
      <w:r>
        <w:rPr>
          <w:rFonts w:hint="eastAsia"/>
        </w:rPr>
        <w:t>医疗卫生机构（科室）信息更新服务进行数据，更新成功时返回成功响应消息；</w:t>
      </w:r>
    </w:p>
    <w:p w14:paraId="55541FD6" w14:textId="77777777" w:rsidR="004D0A8F" w:rsidRDefault="004D0A8F">
      <w:pPr>
        <w:pStyle w:val="af9"/>
        <w:rPr>
          <w:rFonts w:hint="eastAsia"/>
        </w:rPr>
      </w:pPr>
      <w:r>
        <w:rPr>
          <w:rFonts w:hint="eastAsia"/>
        </w:rPr>
        <w:t>医疗卫生机构（科室）信息更新服务失败时返回异</w:t>
      </w:r>
    </w:p>
    <w:p w14:paraId="17563208" w14:textId="77777777" w:rsidR="004D0A8F" w:rsidRDefault="004D0A8F">
      <w:pPr>
        <w:pStyle w:val="af9"/>
      </w:pPr>
      <w:r>
        <w:rPr>
          <w:rFonts w:hint="eastAsia"/>
        </w:rPr>
        <w:t>响应消息。</w:t>
      </w:r>
    </w:p>
    <w:p w14:paraId="60CA15DA" w14:textId="77777777" w:rsidR="004D0A8F" w:rsidRDefault="004D0A8F">
      <w:pPr>
        <w:pStyle w:val="a"/>
        <w:spacing w:before="156" w:after="156"/>
      </w:pPr>
      <w:bookmarkStart w:id="329" w:name="_Toc375822819"/>
      <w:bookmarkStart w:id="330" w:name="_Toc374802642"/>
      <w:bookmarkStart w:id="331" w:name="_Toc483392359"/>
      <w:bookmarkStart w:id="332" w:name="_Toc485827938"/>
      <w:bookmarkStart w:id="333" w:name="_Toc485828125"/>
      <w:bookmarkStart w:id="334" w:name="_Toc485828169"/>
      <w:bookmarkStart w:id="335" w:name="_Toc485828242"/>
      <w:bookmarkStart w:id="336" w:name="_Toc485829563"/>
      <w:bookmarkStart w:id="337" w:name="_Toc485829929"/>
      <w:bookmarkStart w:id="338" w:name="_Toc485895587"/>
      <w:bookmarkStart w:id="339" w:name="_Toc485895793"/>
      <w:bookmarkStart w:id="340" w:name="_Toc530952598"/>
      <w:r>
        <w:rPr>
          <w:rFonts w:hint="eastAsia"/>
        </w:rPr>
        <w:t>接口规范模型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43B527D5" w14:textId="77777777" w:rsidR="004D0A8F" w:rsidRDefault="004D0A8F">
      <w:pPr>
        <w:pStyle w:val="ae"/>
        <w:spacing w:before="156" w:after="156"/>
      </w:pPr>
      <w:bookmarkStart w:id="341" w:name="_Toc483392360"/>
      <w:bookmarkStart w:id="342" w:name="_Toc485828126"/>
      <w:bookmarkStart w:id="343" w:name="_Toc485828170"/>
      <w:bookmarkStart w:id="344" w:name="_Toc485828243"/>
      <w:bookmarkStart w:id="345" w:name="_Toc485829564"/>
      <w:bookmarkStart w:id="346" w:name="_Toc485829930"/>
      <w:bookmarkStart w:id="347" w:name="_Toc485895588"/>
      <w:bookmarkStart w:id="348" w:name="_Toc485895794"/>
      <w:r>
        <w:rPr>
          <w:rFonts w:hint="eastAsia"/>
        </w:rPr>
        <w:t>请求消息模型</w:t>
      </w:r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 w14:paraId="17C5F5D7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医疗卫生机构（科室）信息更新服务的请求消息模型如表6所示。</w:t>
      </w:r>
    </w:p>
    <w:p w14:paraId="2074FC52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医疗卫生机构（科室）信息更新服务请求消息模型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73E5DEC5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430086A4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063A2BE8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00B30D18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700A12D4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4D81494D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11A32FDD" w14:textId="77777777">
        <w:trPr>
          <w:trHeight w:val="23"/>
        </w:trPr>
        <w:tc>
          <w:tcPr>
            <w:tcW w:w="4105" w:type="dxa"/>
            <w:vAlign w:val="bottom"/>
          </w:tcPr>
          <w:p w14:paraId="54A0169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1C8E7AD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10B4C7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982551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2806381B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5F31B0E8" w14:textId="77777777">
        <w:trPr>
          <w:trHeight w:val="23"/>
        </w:trPr>
        <w:tc>
          <w:tcPr>
            <w:tcW w:w="4105" w:type="dxa"/>
            <w:vAlign w:val="bottom"/>
          </w:tcPr>
          <w:p w14:paraId="3C6FF2C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2DC1665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F7F7A8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88CA15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1615D8FA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6DD3FFDC" w14:textId="77777777">
        <w:trPr>
          <w:trHeight w:val="23"/>
        </w:trPr>
        <w:tc>
          <w:tcPr>
            <w:tcW w:w="4105" w:type="dxa"/>
            <w:vAlign w:val="bottom"/>
          </w:tcPr>
          <w:p w14:paraId="105C961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4AF5BF3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0B5DEA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6C2A6FB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创建时间</w:t>
            </w:r>
          </w:p>
        </w:tc>
        <w:tc>
          <w:tcPr>
            <w:tcW w:w="1631" w:type="dxa"/>
            <w:vAlign w:val="center"/>
          </w:tcPr>
          <w:p w14:paraId="330BFC1F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1032F6D2" w14:textId="77777777">
        <w:trPr>
          <w:trHeight w:val="23"/>
        </w:trPr>
        <w:tc>
          <w:tcPr>
            <w:tcW w:w="4105" w:type="dxa"/>
            <w:vAlign w:val="center"/>
          </w:tcPr>
          <w:p w14:paraId="790B898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 /subject1/assignedEntity/id/item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4AA76AB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3B4C4C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8ED837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医疗卫生机构（科室）本地标识</w:t>
            </w:r>
          </w:p>
        </w:tc>
        <w:tc>
          <w:tcPr>
            <w:tcW w:w="1631" w:type="dxa"/>
            <w:vAlign w:val="center"/>
          </w:tcPr>
          <w:p w14:paraId="6AD889F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DE08.10.025.00</w:t>
            </w:r>
          </w:p>
        </w:tc>
      </w:tr>
      <w:tr w:rsidR="004D0A8F" w14:paraId="0FF76FC9" w14:textId="77777777">
        <w:trPr>
          <w:trHeight w:val="23"/>
        </w:trPr>
        <w:tc>
          <w:tcPr>
            <w:tcW w:w="4105" w:type="dxa"/>
            <w:vAlign w:val="center"/>
          </w:tcPr>
          <w:p w14:paraId="0E33A17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 /subject1/assignedEntity/id/item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6DC54D0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528213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F8F0C9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1DE25C3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43AF4EBC" w14:textId="77777777">
        <w:trPr>
          <w:trHeight w:val="23"/>
        </w:trPr>
        <w:tc>
          <w:tcPr>
            <w:tcW w:w="4105" w:type="dxa"/>
            <w:vAlign w:val="center"/>
          </w:tcPr>
          <w:p w14:paraId="22883D6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622" w:type="dxa"/>
            <w:vAlign w:val="center"/>
          </w:tcPr>
          <w:p w14:paraId="5FA8418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54E7B3B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7E61FC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医疗卫生机构（科室）标识分类代码</w:t>
            </w:r>
          </w:p>
        </w:tc>
        <w:tc>
          <w:tcPr>
            <w:tcW w:w="1631" w:type="dxa"/>
            <w:vAlign w:val="center"/>
          </w:tcPr>
          <w:p w14:paraId="325D6318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79FECFE9" w14:textId="77777777">
        <w:trPr>
          <w:trHeight w:val="23"/>
        </w:trPr>
        <w:tc>
          <w:tcPr>
            <w:tcW w:w="4105" w:type="dxa"/>
            <w:vAlign w:val="center"/>
          </w:tcPr>
          <w:p w14:paraId="376C52E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codeSystem</w:t>
            </w:r>
          </w:p>
        </w:tc>
        <w:tc>
          <w:tcPr>
            <w:tcW w:w="622" w:type="dxa"/>
            <w:vAlign w:val="center"/>
          </w:tcPr>
          <w:p w14:paraId="51B5EC4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B36DAC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1274D759" w14:textId="77777777" w:rsidR="004D0A8F" w:rsidRDefault="004D0A8F" w:rsidP="004F41EA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"2.16.156.10011.2.3.2.62"</w:t>
            </w:r>
          </w:p>
        </w:tc>
        <w:tc>
          <w:tcPr>
            <w:tcW w:w="1631" w:type="dxa"/>
            <w:vAlign w:val="center"/>
          </w:tcPr>
          <w:p w14:paraId="277621E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4E83DE8" w14:textId="77777777">
        <w:trPr>
          <w:trHeight w:val="23"/>
        </w:trPr>
        <w:tc>
          <w:tcPr>
            <w:tcW w:w="4105" w:type="dxa"/>
            <w:vAlign w:val="center"/>
          </w:tcPr>
          <w:p w14:paraId="3F7B24A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codeSystemName</w:t>
            </w:r>
          </w:p>
        </w:tc>
        <w:tc>
          <w:tcPr>
            <w:tcW w:w="622" w:type="dxa"/>
            <w:vAlign w:val="center"/>
          </w:tcPr>
          <w:p w14:paraId="723A73E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77C950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116EAF39" w14:textId="77777777" w:rsidR="004D0A8F" w:rsidRDefault="004D0A8F" w:rsidP="00C51F7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rFonts w:hAnsi="SimSun"/>
                <w:sz w:val="18"/>
                <w:szCs w:val="18"/>
              </w:rPr>
              <w:t>医疗卫生机构业务科室分类与代码表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5E44EA9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32F1A7FA" w14:textId="77777777">
        <w:trPr>
          <w:trHeight w:val="23"/>
        </w:trPr>
        <w:tc>
          <w:tcPr>
            <w:tcW w:w="4105" w:type="dxa"/>
            <w:vAlign w:val="center"/>
          </w:tcPr>
          <w:p w14:paraId="2C9BB6B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/controlActProcess/subject/registrationRequest/subject1/assignedEntity/code/displayName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CBD3E4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330A312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90CBAF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医疗卫生机构（科室）标识分类代码对应的名称</w:t>
            </w:r>
          </w:p>
        </w:tc>
        <w:tc>
          <w:tcPr>
            <w:tcW w:w="1631" w:type="dxa"/>
            <w:vAlign w:val="center"/>
          </w:tcPr>
          <w:p w14:paraId="686CD9F0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4D0A8F" w14:paraId="43A32D0A" w14:textId="77777777">
        <w:trPr>
          <w:trHeight w:val="23"/>
        </w:trPr>
        <w:tc>
          <w:tcPr>
            <w:tcW w:w="4105" w:type="dxa"/>
            <w:vAlign w:val="center"/>
          </w:tcPr>
          <w:p w14:paraId="7BC5E8D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7282D48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2" w:type="dxa"/>
            <w:vAlign w:val="center"/>
          </w:tcPr>
          <w:p w14:paraId="2020171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A226AF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医疗卫生机构（科室）角色名称</w:t>
            </w:r>
          </w:p>
        </w:tc>
        <w:tc>
          <w:tcPr>
            <w:tcW w:w="1631" w:type="dxa"/>
            <w:vAlign w:val="center"/>
          </w:tcPr>
          <w:p w14:paraId="656DE2D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3588656B" w14:textId="77777777">
        <w:trPr>
          <w:trHeight w:val="23"/>
        </w:trPr>
        <w:tc>
          <w:tcPr>
            <w:tcW w:w="4105" w:type="dxa"/>
            <w:vAlign w:val="center"/>
          </w:tcPr>
          <w:p w14:paraId="6603AC8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/controlActProcess/subject/registrationRequest/subject1/assignedEntity/addr/item/part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5FF87D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70B558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78DC7FF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工作地址</w:t>
            </w:r>
          </w:p>
        </w:tc>
        <w:tc>
          <w:tcPr>
            <w:tcW w:w="1631" w:type="dxa"/>
            <w:vAlign w:val="center"/>
          </w:tcPr>
          <w:p w14:paraId="3E253C55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4D0A8F" w14:paraId="6EDD31C6" w14:textId="77777777">
        <w:trPr>
          <w:trHeight w:val="23"/>
        </w:trPr>
        <w:tc>
          <w:tcPr>
            <w:tcW w:w="4105" w:type="dxa"/>
            <w:vAlign w:val="center"/>
          </w:tcPr>
          <w:p w14:paraId="4CA779D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/controlActProcess/subject/registrationRequest/subject1/assignedEntity/telecom/item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4FFACB6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35A307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1603383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工作联系电话</w:t>
            </w:r>
          </w:p>
        </w:tc>
        <w:tc>
          <w:tcPr>
            <w:tcW w:w="1631" w:type="dxa"/>
            <w:vAlign w:val="center"/>
          </w:tcPr>
          <w:p w14:paraId="148FE1F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DE02.01.010.00</w:t>
            </w:r>
          </w:p>
        </w:tc>
      </w:tr>
      <w:tr w:rsidR="004D0A8F" w14:paraId="1C617833" w14:textId="77777777">
        <w:trPr>
          <w:trHeight w:val="23"/>
        </w:trPr>
        <w:tc>
          <w:tcPr>
            <w:tcW w:w="4105" w:type="dxa"/>
            <w:vAlign w:val="center"/>
          </w:tcPr>
          <w:p w14:paraId="36CB5FB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/controlActProcess/subject/registrationRequest/subject1/assignedEntity/effectiveTime/low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3246AD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172489A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FC0F48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角色有效期间（开始时间）</w:t>
            </w:r>
          </w:p>
        </w:tc>
        <w:tc>
          <w:tcPr>
            <w:tcW w:w="1631" w:type="dxa"/>
            <w:vAlign w:val="center"/>
          </w:tcPr>
          <w:p w14:paraId="5871AF5D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198B4CB7" w14:textId="77777777">
        <w:trPr>
          <w:trHeight w:val="23"/>
        </w:trPr>
        <w:tc>
          <w:tcPr>
            <w:tcW w:w="4105" w:type="dxa"/>
            <w:vAlign w:val="center"/>
          </w:tcPr>
          <w:p w14:paraId="624D083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/controlActProcess/subject/registrationRequest/subject1/assignedEntity/effectiveTime/high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40409E4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A04555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34AE51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角色有效期间（结束时间）</w:t>
            </w:r>
          </w:p>
        </w:tc>
        <w:tc>
          <w:tcPr>
            <w:tcW w:w="1631" w:type="dxa"/>
            <w:vAlign w:val="center"/>
          </w:tcPr>
          <w:p w14:paraId="4B4462B3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0DACBFD9" w14:textId="77777777">
        <w:trPr>
          <w:trHeight w:val="23"/>
        </w:trPr>
        <w:tc>
          <w:tcPr>
            <w:tcW w:w="4105" w:type="dxa"/>
            <w:vAlign w:val="center"/>
          </w:tcPr>
          <w:p w14:paraId="100ABA3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06975AA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2" w:type="dxa"/>
            <w:vAlign w:val="center"/>
          </w:tcPr>
          <w:p w14:paraId="777D7DC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44E1AB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医疗卫生机构（科室）实体名称</w:t>
            </w:r>
          </w:p>
        </w:tc>
        <w:tc>
          <w:tcPr>
            <w:tcW w:w="1631" w:type="dxa"/>
            <w:vAlign w:val="center"/>
          </w:tcPr>
          <w:p w14:paraId="6363FB4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2106C526" w14:textId="77777777">
        <w:trPr>
          <w:trHeight w:val="23"/>
        </w:trPr>
        <w:tc>
          <w:tcPr>
            <w:tcW w:w="4105" w:type="dxa"/>
            <w:vAlign w:val="center"/>
          </w:tcPr>
          <w:p w14:paraId="3748998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/controlActProcess/subject/registrationRequest/subject1/assignedEntity/assignedPrincipalOrganization/asAffiliate/</w:t>
            </w:r>
            <w:r w:rsidR="00E32164" w:rsidRPr="00E32164">
              <w:rPr>
                <w:sz w:val="18"/>
                <w:szCs w:val="18"/>
              </w:rPr>
              <w:t>affiliatedPrincipalOrganization</w:t>
            </w:r>
            <w:r>
              <w:rPr>
                <w:sz w:val="18"/>
                <w:szCs w:val="18"/>
              </w:rPr>
              <w:t>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7735FA7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CD6E38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AE3775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上级医疗卫生机构机构（科室）号标识</w:t>
            </w:r>
          </w:p>
        </w:tc>
        <w:tc>
          <w:tcPr>
            <w:tcW w:w="1631" w:type="dxa"/>
            <w:vAlign w:val="center"/>
          </w:tcPr>
          <w:p w14:paraId="5366924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7C6025F2" w14:textId="77777777">
        <w:trPr>
          <w:trHeight w:val="23"/>
        </w:trPr>
        <w:tc>
          <w:tcPr>
            <w:tcW w:w="4105" w:type="dxa"/>
            <w:vAlign w:val="center"/>
          </w:tcPr>
          <w:p w14:paraId="1BC6195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/controlActProcess/subject/registrationRequest/subject1/assignedEntity/assignedPrincipalOrganization/asAffiliate/</w:t>
            </w:r>
            <w:r w:rsidR="00E32164" w:rsidRPr="00E32164">
              <w:rPr>
                <w:sz w:val="18"/>
                <w:szCs w:val="18"/>
              </w:rPr>
              <w:t>affiliatedPrincipalOrganization</w:t>
            </w:r>
            <w:r>
              <w:rPr>
                <w:sz w:val="18"/>
                <w:szCs w:val="18"/>
              </w:rPr>
              <w:t>/id/item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@root</w:t>
            </w:r>
          </w:p>
        </w:tc>
        <w:tc>
          <w:tcPr>
            <w:tcW w:w="622" w:type="dxa"/>
            <w:vAlign w:val="center"/>
          </w:tcPr>
          <w:p w14:paraId="19C73D4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B87A83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6E4DE9E6" w14:textId="77777777" w:rsidR="004D0A8F" w:rsidRDefault="004D0A8F" w:rsidP="00C51F7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3E13102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06E5B22" w14:textId="77777777">
        <w:trPr>
          <w:trHeight w:val="23"/>
        </w:trPr>
        <w:tc>
          <w:tcPr>
            <w:tcW w:w="4105" w:type="dxa"/>
            <w:vAlign w:val="center"/>
          </w:tcPr>
          <w:p w14:paraId="0F9CBD7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/controlActProcess/subject/registrationRequest/subject1/assignedEntity/assignedPrincipalOrganization/asAffiliate/</w:t>
            </w:r>
            <w:r w:rsidR="00E32164" w:rsidRPr="00E32164">
              <w:rPr>
                <w:sz w:val="18"/>
                <w:szCs w:val="18"/>
              </w:rPr>
              <w:t>affiliatedPrincipalOrganization</w:t>
            </w:r>
            <w:r>
              <w:rPr>
                <w:sz w:val="18"/>
                <w:szCs w:val="18"/>
              </w:rPr>
              <w:t>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0B1C235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5185910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C19CF7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上级医疗卫生机构（科室）名称</w:t>
            </w:r>
          </w:p>
        </w:tc>
        <w:tc>
          <w:tcPr>
            <w:tcW w:w="1631" w:type="dxa"/>
            <w:vAlign w:val="center"/>
          </w:tcPr>
          <w:p w14:paraId="5539408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0FE15F1F" w14:textId="77777777">
        <w:trPr>
          <w:trHeight w:val="23"/>
        </w:trPr>
        <w:tc>
          <w:tcPr>
            <w:tcW w:w="4105" w:type="dxa"/>
            <w:vAlign w:val="center"/>
          </w:tcPr>
          <w:p w14:paraId="74AAEF2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5CA4C5A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383EF9C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6300E88F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申请者</w:t>
            </w:r>
            <w:r>
              <w:rPr>
                <w:rFonts w:hAnsi="SimSun"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34E6A8AA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6E93512F" w14:textId="77777777">
        <w:trPr>
          <w:trHeight w:val="23"/>
        </w:trPr>
        <w:tc>
          <w:tcPr>
            <w:tcW w:w="4105" w:type="dxa"/>
            <w:vAlign w:val="center"/>
          </w:tcPr>
          <w:p w14:paraId="540AE82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root</w:t>
            </w:r>
          </w:p>
        </w:tc>
        <w:tc>
          <w:tcPr>
            <w:tcW w:w="622" w:type="dxa"/>
            <w:vAlign w:val="center"/>
          </w:tcPr>
          <w:p w14:paraId="4179DDD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B41471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2522FF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"2.16.156.10011.1.4"</w:t>
            </w:r>
          </w:p>
        </w:tc>
        <w:tc>
          <w:tcPr>
            <w:tcW w:w="1631" w:type="dxa"/>
            <w:vAlign w:val="center"/>
          </w:tcPr>
          <w:p w14:paraId="7606666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ED27204" w14:textId="77777777">
        <w:trPr>
          <w:trHeight w:val="23"/>
        </w:trPr>
        <w:tc>
          <w:tcPr>
            <w:tcW w:w="4105" w:type="dxa"/>
            <w:vAlign w:val="center"/>
          </w:tcPr>
          <w:p w14:paraId="249E7B47" w14:textId="77777777" w:rsidR="004D0A8F" w:rsidRDefault="004D0A8F" w:rsidP="00821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/controlActProcess/subject/registrationRequest/author/assignedEntity/assignedPerson/name/item/part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 w:rsidR="00821554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EEC085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7009D31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43F4FF2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申请者名称</w:t>
            </w:r>
          </w:p>
        </w:tc>
        <w:tc>
          <w:tcPr>
            <w:tcW w:w="1631" w:type="dxa"/>
            <w:vAlign w:val="center"/>
          </w:tcPr>
          <w:p w14:paraId="28ECC871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DE02.01.039.00</w:t>
            </w:r>
          </w:p>
        </w:tc>
      </w:tr>
      <w:tr w:rsidR="004D0A8F" w14:paraId="36C490D4" w14:textId="77777777">
        <w:trPr>
          <w:trHeight w:val="23"/>
        </w:trPr>
        <w:tc>
          <w:tcPr>
            <w:tcW w:w="4105" w:type="dxa"/>
            <w:vAlign w:val="center"/>
          </w:tcPr>
          <w:p w14:paraId="0A6CCA9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/controlActProcess/subject/registrationRequest/author/representedOrganization/id/item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0AA3B84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5E0431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77AD36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</w:t>
            </w:r>
          </w:p>
        </w:tc>
        <w:tc>
          <w:tcPr>
            <w:tcW w:w="1631" w:type="dxa"/>
            <w:vAlign w:val="center"/>
          </w:tcPr>
          <w:p w14:paraId="4E0BD3A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DE08.10.025.00</w:t>
            </w:r>
          </w:p>
        </w:tc>
      </w:tr>
      <w:tr w:rsidR="004D0A8F" w14:paraId="5794C6DF" w14:textId="77777777">
        <w:trPr>
          <w:trHeight w:val="23"/>
        </w:trPr>
        <w:tc>
          <w:tcPr>
            <w:tcW w:w="4105" w:type="dxa"/>
            <w:vAlign w:val="center"/>
          </w:tcPr>
          <w:p w14:paraId="2DF4EDF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/controlActProcess/subject/registrationRequest/author/representedOrganization/id/item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root</w:t>
            </w:r>
          </w:p>
        </w:tc>
        <w:tc>
          <w:tcPr>
            <w:tcW w:w="622" w:type="dxa"/>
            <w:vAlign w:val="center"/>
          </w:tcPr>
          <w:p w14:paraId="28599AC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093CF2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17E3B7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32BB541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DC8287B" w14:textId="77777777">
        <w:trPr>
          <w:trHeight w:val="23"/>
        </w:trPr>
        <w:tc>
          <w:tcPr>
            <w:tcW w:w="4105" w:type="dxa"/>
            <w:vAlign w:val="center"/>
          </w:tcPr>
          <w:p w14:paraId="019E49C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/controlActProcess/subject/registrationRequest/author/representedOrganization/name/item/part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0813F4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965FE9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8E4736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医疗卫生机构（科室）标识名称</w:t>
            </w:r>
          </w:p>
        </w:tc>
        <w:tc>
          <w:tcPr>
            <w:tcW w:w="1631" w:type="dxa"/>
            <w:vAlign w:val="center"/>
          </w:tcPr>
          <w:p w14:paraId="3F2C33B3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DE08.10.026.00</w:t>
            </w:r>
          </w:p>
        </w:tc>
      </w:tr>
      <w:tr w:rsidR="004D0A8F" w14:paraId="04886174" w14:textId="77777777">
        <w:trPr>
          <w:trHeight w:val="23"/>
        </w:trPr>
        <w:tc>
          <w:tcPr>
            <w:tcW w:w="4105" w:type="dxa"/>
            <w:vAlign w:val="center"/>
          </w:tcPr>
          <w:p w14:paraId="22C5B0F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/controlActProcess/subject/registrationRequest/author/representedOrganization/contactParty/contactPerson/name/item/part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5234CC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646101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48E518D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医疗卫生机构（科室）联系人</w:t>
            </w:r>
          </w:p>
        </w:tc>
        <w:tc>
          <w:tcPr>
            <w:tcW w:w="1631" w:type="dxa"/>
            <w:vAlign w:val="center"/>
          </w:tcPr>
          <w:p w14:paraId="17F747C0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DE02.01.039.00</w:t>
            </w:r>
          </w:p>
        </w:tc>
      </w:tr>
    </w:tbl>
    <w:p w14:paraId="7F0F444D" w14:textId="77777777" w:rsidR="004D0A8F" w:rsidRDefault="004D0A8F">
      <w:pPr>
        <w:pStyle w:val="ae"/>
        <w:spacing w:before="156" w:after="156"/>
      </w:pPr>
      <w:bookmarkStart w:id="349" w:name="_Toc485828244"/>
      <w:bookmarkStart w:id="350" w:name="_Toc485829565"/>
      <w:bookmarkStart w:id="351" w:name="_Toc485829931"/>
      <w:bookmarkStart w:id="352" w:name="_Toc485895589"/>
      <w:bookmarkStart w:id="353" w:name="_Toc485895795"/>
      <w:r>
        <w:rPr>
          <w:rFonts w:hint="eastAsia"/>
        </w:rPr>
        <w:t>响应消息模型（成功）</w:t>
      </w:r>
      <w:bookmarkEnd w:id="349"/>
      <w:bookmarkEnd w:id="350"/>
      <w:bookmarkEnd w:id="351"/>
      <w:bookmarkEnd w:id="352"/>
      <w:bookmarkEnd w:id="353"/>
    </w:p>
    <w:p w14:paraId="07BC41C6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医疗卫生机构（科室）信息更新服务的响应消息模型（成功）如表7所示。</w:t>
      </w:r>
    </w:p>
    <w:p w14:paraId="5C340FE3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医疗卫生机构（科室）信息更新服务响应消息模型（成功）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6D16568F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545251D4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751A0E19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039BDE5B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0DADF38C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6564F4F5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4C9F76D8" w14:textId="77777777">
        <w:trPr>
          <w:trHeight w:val="23"/>
        </w:trPr>
        <w:tc>
          <w:tcPr>
            <w:tcW w:w="4105" w:type="dxa"/>
            <w:vAlign w:val="center"/>
          </w:tcPr>
          <w:p w14:paraId="0D0399F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/id/@extension</w:t>
            </w:r>
          </w:p>
        </w:tc>
        <w:tc>
          <w:tcPr>
            <w:tcW w:w="622" w:type="dxa"/>
            <w:vAlign w:val="center"/>
          </w:tcPr>
          <w:p w14:paraId="5E35A54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B11FF1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C72EF1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304B1CDF" w14:textId="77777777" w:rsidR="004D0A8F" w:rsidRDefault="00C51F7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02D439E5" w14:textId="77777777">
        <w:trPr>
          <w:trHeight w:val="23"/>
        </w:trPr>
        <w:tc>
          <w:tcPr>
            <w:tcW w:w="4105" w:type="dxa"/>
            <w:vAlign w:val="center"/>
          </w:tcPr>
          <w:p w14:paraId="1C9F228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1FFC314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8FBD01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F6A743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11F86F58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1241AEBC" w14:textId="77777777">
        <w:trPr>
          <w:trHeight w:val="23"/>
        </w:trPr>
        <w:tc>
          <w:tcPr>
            <w:tcW w:w="4105" w:type="dxa"/>
            <w:vAlign w:val="center"/>
          </w:tcPr>
          <w:p w14:paraId="22BDBF2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/creationTime/@value</w:t>
            </w:r>
          </w:p>
        </w:tc>
        <w:tc>
          <w:tcPr>
            <w:tcW w:w="622" w:type="dxa"/>
            <w:vAlign w:val="center"/>
          </w:tcPr>
          <w:p w14:paraId="645A7D5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E87DC2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D15CB0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1631" w:type="dxa"/>
            <w:vAlign w:val="center"/>
          </w:tcPr>
          <w:p w14:paraId="081B16AD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74BE502D" w14:textId="77777777">
        <w:trPr>
          <w:trHeight w:val="23"/>
        </w:trPr>
        <w:tc>
          <w:tcPr>
            <w:tcW w:w="4105" w:type="dxa"/>
            <w:vAlign w:val="center"/>
          </w:tcPr>
          <w:p w14:paraId="7CD92B8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622" w:type="dxa"/>
            <w:vAlign w:val="center"/>
          </w:tcPr>
          <w:p w14:paraId="3266B91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9D7C7A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6123345" w14:textId="77777777" w:rsidR="004D0A8F" w:rsidRDefault="004D0A8F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"A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1631" w:type="dxa"/>
            <w:vAlign w:val="center"/>
          </w:tcPr>
          <w:p w14:paraId="1345B85C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5767C058" w14:textId="77777777">
        <w:trPr>
          <w:trHeight w:val="23"/>
        </w:trPr>
        <w:tc>
          <w:tcPr>
            <w:tcW w:w="4105" w:type="dxa"/>
            <w:vAlign w:val="center"/>
          </w:tcPr>
          <w:p w14:paraId="4416B56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622" w:type="dxa"/>
            <w:vAlign w:val="center"/>
          </w:tcPr>
          <w:p w14:paraId="3638F46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205B73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051921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045F4F09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2BA0F323" w14:textId="77777777">
        <w:trPr>
          <w:trHeight w:val="23"/>
        </w:trPr>
        <w:tc>
          <w:tcPr>
            <w:tcW w:w="4105" w:type="dxa"/>
            <w:vAlign w:val="center"/>
          </w:tcPr>
          <w:p w14:paraId="424AD30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4B8E6BF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31D0B3F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E946D9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0F3CD415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3B971113" w14:textId="77777777">
        <w:trPr>
          <w:trHeight w:val="23"/>
        </w:trPr>
        <w:tc>
          <w:tcPr>
            <w:tcW w:w="4105" w:type="dxa"/>
            <w:vAlign w:val="center"/>
          </w:tcPr>
          <w:p w14:paraId="589C407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622" w:type="dxa"/>
            <w:vAlign w:val="center"/>
          </w:tcPr>
          <w:p w14:paraId="7D61B1E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7F3C0B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D36056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1631" w:type="dxa"/>
            <w:vAlign w:val="center"/>
          </w:tcPr>
          <w:p w14:paraId="2C79113D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200</w:t>
            </w:r>
          </w:p>
        </w:tc>
      </w:tr>
    </w:tbl>
    <w:p w14:paraId="2D76DD6C" w14:textId="77777777" w:rsidR="004D0A8F" w:rsidRDefault="004D0A8F">
      <w:pPr>
        <w:pStyle w:val="ae"/>
        <w:spacing w:before="156" w:after="156"/>
      </w:pPr>
      <w:bookmarkStart w:id="354" w:name="_Toc485828245"/>
      <w:bookmarkStart w:id="355" w:name="_Toc485829566"/>
      <w:bookmarkStart w:id="356" w:name="_Toc485829932"/>
      <w:bookmarkStart w:id="357" w:name="_Toc485895590"/>
      <w:bookmarkStart w:id="358" w:name="_Toc485895796"/>
      <w:r>
        <w:rPr>
          <w:rFonts w:hint="eastAsia"/>
        </w:rPr>
        <w:t>响应消息模型（异常）</w:t>
      </w:r>
      <w:bookmarkEnd w:id="354"/>
      <w:bookmarkEnd w:id="355"/>
      <w:bookmarkEnd w:id="356"/>
      <w:bookmarkEnd w:id="357"/>
      <w:bookmarkEnd w:id="358"/>
    </w:p>
    <w:p w14:paraId="441931B4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医疗卫生机构（科室）信息更新服务的响应消息模型（异常）如表8所示。</w:t>
      </w:r>
    </w:p>
    <w:p w14:paraId="1594AC72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医疗卫生机构（科室）信息更新服务响应消息模型（异常）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18AA613A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03A85408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6BAC5660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4D7A85CE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706BFD16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79D9193E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5BE4C767" w14:textId="77777777">
        <w:trPr>
          <w:trHeight w:val="23"/>
        </w:trPr>
        <w:tc>
          <w:tcPr>
            <w:tcW w:w="4105" w:type="dxa"/>
            <w:vAlign w:val="center"/>
          </w:tcPr>
          <w:p w14:paraId="5B60B1B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/id/@extension</w:t>
            </w:r>
          </w:p>
        </w:tc>
        <w:tc>
          <w:tcPr>
            <w:tcW w:w="622" w:type="dxa"/>
            <w:vAlign w:val="center"/>
          </w:tcPr>
          <w:p w14:paraId="278F2D9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3AD5182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C0D6F2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4A6D3DB3" w14:textId="77777777" w:rsidR="004D0A8F" w:rsidRDefault="00C51F7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4CA16D1D" w14:textId="77777777">
        <w:trPr>
          <w:trHeight w:val="23"/>
        </w:trPr>
        <w:tc>
          <w:tcPr>
            <w:tcW w:w="4105" w:type="dxa"/>
            <w:vAlign w:val="center"/>
          </w:tcPr>
          <w:p w14:paraId="72C2B04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31F1894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A2C61C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3B0DCB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23108A96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6AED538C" w14:textId="77777777">
        <w:trPr>
          <w:trHeight w:val="23"/>
        </w:trPr>
        <w:tc>
          <w:tcPr>
            <w:tcW w:w="4105" w:type="dxa"/>
            <w:vAlign w:val="center"/>
          </w:tcPr>
          <w:p w14:paraId="67E3DC7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/creationTime/@value</w:t>
            </w:r>
          </w:p>
        </w:tc>
        <w:tc>
          <w:tcPr>
            <w:tcW w:w="622" w:type="dxa"/>
            <w:vAlign w:val="center"/>
          </w:tcPr>
          <w:p w14:paraId="2B8D561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82B6A5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649AA2B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1631" w:type="dxa"/>
            <w:vAlign w:val="center"/>
          </w:tcPr>
          <w:p w14:paraId="1B60C835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13827BCE" w14:textId="77777777">
        <w:trPr>
          <w:trHeight w:val="23"/>
        </w:trPr>
        <w:tc>
          <w:tcPr>
            <w:tcW w:w="4105" w:type="dxa"/>
            <w:vAlign w:val="center"/>
          </w:tcPr>
          <w:p w14:paraId="2DAB07D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622" w:type="dxa"/>
            <w:vAlign w:val="center"/>
          </w:tcPr>
          <w:p w14:paraId="15587ED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F06359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C4228D6" w14:textId="77777777" w:rsidR="004D0A8F" w:rsidRDefault="004D0A8F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"A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631" w:type="dxa"/>
            <w:vAlign w:val="center"/>
          </w:tcPr>
          <w:p w14:paraId="01256AE5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55A7A0A2" w14:textId="77777777">
        <w:trPr>
          <w:trHeight w:val="23"/>
        </w:trPr>
        <w:tc>
          <w:tcPr>
            <w:tcW w:w="4105" w:type="dxa"/>
            <w:vAlign w:val="center"/>
          </w:tcPr>
          <w:p w14:paraId="0FD4528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622" w:type="dxa"/>
            <w:vAlign w:val="center"/>
          </w:tcPr>
          <w:p w14:paraId="5F6F997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76043B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3118F0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73A9D6F0" w14:textId="77777777" w:rsidR="004D0A8F" w:rsidRDefault="00C51F7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1CE19A0B" w14:textId="77777777">
        <w:trPr>
          <w:trHeight w:val="23"/>
        </w:trPr>
        <w:tc>
          <w:tcPr>
            <w:tcW w:w="4105" w:type="dxa"/>
            <w:vAlign w:val="center"/>
          </w:tcPr>
          <w:p w14:paraId="1ACA52F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622" w:type="dxa"/>
            <w:vAlign w:val="center"/>
          </w:tcPr>
          <w:p w14:paraId="5EDDF86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48FF22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14A388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37679C3D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41B8C159" w14:textId="77777777">
        <w:trPr>
          <w:trHeight w:val="23"/>
        </w:trPr>
        <w:tc>
          <w:tcPr>
            <w:tcW w:w="4105" w:type="dxa"/>
            <w:vAlign w:val="center"/>
          </w:tcPr>
          <w:p w14:paraId="15DF4F3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/acknowledgement/acknowledgementDetail/text/@value</w:t>
            </w:r>
          </w:p>
        </w:tc>
        <w:tc>
          <w:tcPr>
            <w:tcW w:w="622" w:type="dxa"/>
            <w:vAlign w:val="center"/>
          </w:tcPr>
          <w:p w14:paraId="32EEEC2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2E6D26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C22E71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1631" w:type="dxa"/>
            <w:vAlign w:val="center"/>
          </w:tcPr>
          <w:p w14:paraId="2208ABEF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200</w:t>
            </w:r>
          </w:p>
        </w:tc>
      </w:tr>
    </w:tbl>
    <w:p w14:paraId="67DE3EC8" w14:textId="77777777" w:rsidR="004D0A8F" w:rsidRDefault="004D0A8F">
      <w:pPr>
        <w:pStyle w:val="a5"/>
      </w:pPr>
      <w:bookmarkStart w:id="359" w:name="_Toc485829567"/>
      <w:bookmarkStart w:id="360" w:name="_Toc485829933"/>
      <w:bookmarkStart w:id="361" w:name="_Toc485895591"/>
      <w:bookmarkStart w:id="362" w:name="_Toc485895797"/>
      <w:bookmarkStart w:id="363" w:name="_Toc485916730"/>
      <w:bookmarkStart w:id="364" w:name="_Toc485919629"/>
      <w:bookmarkStart w:id="365" w:name="_Toc486577594"/>
      <w:bookmarkStart w:id="366" w:name="_Toc486584753"/>
      <w:bookmarkStart w:id="367" w:name="_Toc487023254"/>
      <w:bookmarkStart w:id="368" w:name="_Toc487037628"/>
      <w:bookmarkStart w:id="369" w:name="_Toc493149373"/>
      <w:bookmarkStart w:id="370" w:name="_Toc495924389"/>
      <w:bookmarkStart w:id="371" w:name="_Toc496622481"/>
      <w:bookmarkStart w:id="372" w:name="_Toc496626928"/>
      <w:bookmarkStart w:id="373" w:name="_Toc496884478"/>
      <w:bookmarkStart w:id="374" w:name="_Toc503189557"/>
      <w:bookmarkStart w:id="375" w:name="_Toc503189816"/>
      <w:bookmarkStart w:id="376" w:name="_Toc530952599"/>
      <w:r>
        <w:rPr>
          <w:rFonts w:hint="eastAsia"/>
        </w:rPr>
        <w:t>医疗卫生机构（科室）信息查询服务</w:t>
      </w:r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r>
        <w:rPr>
          <w:rFonts w:hint="eastAsia"/>
        </w:rPr>
        <w:t>（</w:t>
      </w:r>
      <w:r>
        <w:rPr>
          <w:rFonts w:hint="eastAsia"/>
          <w:color w:val="000000"/>
          <w:sz w:val="18"/>
          <w:szCs w:val="18"/>
        </w:rPr>
        <w:t>OrganizationInfoQuery</w:t>
      </w:r>
      <w:r>
        <w:rPr>
          <w:rFonts w:hint="eastAsia"/>
        </w:rPr>
        <w:t>）</w:t>
      </w:r>
      <w:bookmarkEnd w:id="376"/>
    </w:p>
    <w:p w14:paraId="541B7B7C" w14:textId="77777777" w:rsidR="004D0A8F" w:rsidRDefault="004D0A8F">
      <w:pPr>
        <w:pStyle w:val="a"/>
        <w:spacing w:before="156" w:after="156"/>
        <w:rPr>
          <w:rFonts w:hint="eastAsia"/>
        </w:rPr>
      </w:pPr>
      <w:bookmarkStart w:id="377" w:name="_Toc375822821"/>
      <w:bookmarkStart w:id="378" w:name="_Toc374802644"/>
      <w:bookmarkStart w:id="379" w:name="_Toc483392364"/>
      <w:bookmarkStart w:id="380" w:name="_Toc485829568"/>
      <w:bookmarkStart w:id="381" w:name="_Toc485829934"/>
      <w:bookmarkStart w:id="382" w:name="_Toc485895592"/>
      <w:bookmarkStart w:id="383" w:name="_Toc485895798"/>
      <w:bookmarkStart w:id="384" w:name="_Toc530952600"/>
      <w:r>
        <w:rPr>
          <w:rFonts w:hint="eastAsia"/>
        </w:rPr>
        <w:t>角色和交易</w:t>
      </w:r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14:paraId="3D5D356A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385" w:name="_Toc483392365"/>
      <w:bookmarkStart w:id="386" w:name="_Toc485829569"/>
      <w:bookmarkStart w:id="387" w:name="_Toc485829935"/>
      <w:bookmarkStart w:id="388" w:name="_Toc485895593"/>
      <w:bookmarkStart w:id="389" w:name="_Toc485895799"/>
      <w:r>
        <w:rPr>
          <w:rFonts w:hint="eastAsia"/>
        </w:rPr>
        <w:t>角色交易图</w:t>
      </w:r>
      <w:bookmarkEnd w:id="385"/>
      <w:bookmarkEnd w:id="386"/>
      <w:bookmarkEnd w:id="387"/>
      <w:bookmarkEnd w:id="388"/>
      <w:bookmarkEnd w:id="389"/>
    </w:p>
    <w:p w14:paraId="3BD6F687" w14:textId="77777777" w:rsidR="004D0A8F" w:rsidRDefault="004D0A8F">
      <w:pPr>
        <w:pStyle w:val="a2"/>
      </w:pPr>
      <w:r>
        <w:rPr>
          <w:rFonts w:hint="eastAsia"/>
        </w:rPr>
        <w:t>医疗卫生机构（科室）信息查询服务的角色交易图如图5所示。</w:t>
      </w:r>
    </w:p>
    <w:p w14:paraId="40BC7CC6" w14:textId="77777777" w:rsidR="004D0A8F" w:rsidRDefault="004617F4">
      <w:pPr>
        <w:jc w:val="center"/>
        <w:rPr>
          <w:rFonts w:hint="eastAsia"/>
        </w:rPr>
      </w:pPr>
      <w:r>
        <w:rPr>
          <w:noProof/>
        </w:rPr>
        <w:object w:dxaOrig="2624" w:dyaOrig="2435" w14:anchorId="441B1B48">
          <v:shape id="_x0000_i1026" type="#_x0000_t75" alt="" style="width:145.75pt;height:132.95pt;mso-width-percent:0;mso-height-percent:0;mso-width-percent:0;mso-height-percent:0" o:ole="">
            <v:imagedata r:id="rId18" o:title=""/>
          </v:shape>
          <o:OLEObject Type="Embed" ProgID="Visio.Drawing.11" ShapeID="_x0000_i1026" DrawAspect="Content" ObjectID="_1680591614" r:id="rId19"/>
        </w:object>
      </w:r>
    </w:p>
    <w:p w14:paraId="1A0B88B4" w14:textId="77777777" w:rsidR="004D0A8F" w:rsidRDefault="004D0A8F">
      <w:pPr>
        <w:pStyle w:val="afffff4"/>
      </w:pPr>
      <w:r>
        <w:rPr>
          <w:rFonts w:hint="eastAsia"/>
        </w:rPr>
        <w:t>医疗卫生机构（科室）信息查询服务角色交易图</w:t>
      </w:r>
    </w:p>
    <w:p w14:paraId="478833E3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390" w:name="_Toc483392366"/>
      <w:bookmarkStart w:id="391" w:name="_Toc485829570"/>
      <w:bookmarkStart w:id="392" w:name="_Toc485829936"/>
      <w:bookmarkStart w:id="393" w:name="_Toc485895594"/>
      <w:bookmarkStart w:id="394" w:name="_Toc485895800"/>
      <w:r>
        <w:rPr>
          <w:rFonts w:hint="eastAsia"/>
        </w:rPr>
        <w:t>角色的选择</w:t>
      </w:r>
      <w:bookmarkEnd w:id="390"/>
      <w:bookmarkEnd w:id="391"/>
      <w:bookmarkEnd w:id="392"/>
      <w:bookmarkEnd w:id="393"/>
      <w:bookmarkEnd w:id="394"/>
    </w:p>
    <w:p w14:paraId="4F3B64C7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t>医疗卫生机构（科室）信息查询服务的角色列表如表9所示。</w:t>
      </w:r>
    </w:p>
    <w:p w14:paraId="349613EA" w14:textId="77777777" w:rsidR="004D0A8F" w:rsidRDefault="004D0A8F">
      <w:pPr>
        <w:pStyle w:val="afe"/>
        <w:rPr>
          <w:sz w:val="15"/>
          <w:szCs w:val="15"/>
        </w:rPr>
      </w:pPr>
      <w:r>
        <w:rPr>
          <w:rFonts w:hint="eastAsia"/>
        </w:rPr>
        <w:t>医疗卫生机构（科室）信息查询服务角色列表</w:t>
      </w:r>
    </w:p>
    <w:tbl>
      <w:tblPr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0"/>
      </w:tblGrid>
      <w:tr w:rsidR="004D0A8F" w14:paraId="03F911BF" w14:textId="77777777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C7E1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F4B4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81DF" w14:textId="77777777" w:rsidR="004D0A8F" w:rsidRDefault="004D0A8F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4D0A8F" w14:paraId="2282C758" w14:textId="77777777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75AD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医疗卫生机构（科室）信息使用者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248C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医疗卫生机构（科室）信息查询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D943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4D0A8F" w14:paraId="570DFFFE" w14:textId="77777777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32F2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医疗卫生机构（科室）信息查询服务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1553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医疗卫生机构（科室）信息查询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FFD2" w14:textId="77777777" w:rsidR="004D0A8F" w:rsidRDefault="004D0A8F">
            <w:pPr>
              <w:rPr>
                <w:rFonts w:ascii="SimSun" w:hAnsi="SimSun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4F2291E8" w14:textId="77777777" w:rsidR="004D0A8F" w:rsidRDefault="004D0A8F">
      <w:pPr>
        <w:pStyle w:val="ae"/>
        <w:spacing w:before="156" w:after="156"/>
        <w:rPr>
          <w:rFonts w:hint="eastAsia"/>
        </w:rPr>
      </w:pPr>
      <w:bookmarkStart w:id="395" w:name="_Toc485829571"/>
      <w:bookmarkStart w:id="396" w:name="_Toc485829937"/>
      <w:bookmarkStart w:id="397" w:name="_Toc485895595"/>
      <w:bookmarkStart w:id="398" w:name="_Toc485895801"/>
      <w:r>
        <w:rPr>
          <w:rFonts w:hint="eastAsia"/>
        </w:rPr>
        <w:t>交易流程</w:t>
      </w:r>
      <w:bookmarkEnd w:id="395"/>
      <w:bookmarkEnd w:id="396"/>
      <w:bookmarkEnd w:id="397"/>
      <w:bookmarkEnd w:id="398"/>
    </w:p>
    <w:p w14:paraId="7C445AED" w14:textId="77777777" w:rsidR="004D0A8F" w:rsidRDefault="004D0A8F">
      <w:pPr>
        <w:pStyle w:val="a2"/>
      </w:pPr>
      <w:r>
        <w:rPr>
          <w:rFonts w:hint="eastAsia"/>
        </w:rPr>
        <w:t>医疗卫生机构（科室）信息查询服务的交易流程图如图6所示。</w:t>
      </w:r>
    </w:p>
    <w:p w14:paraId="65613AA5" w14:textId="77777777" w:rsidR="004D0A8F" w:rsidRDefault="004617F4">
      <w:pPr>
        <w:jc w:val="center"/>
        <w:rPr>
          <w:rFonts w:hint="eastAsia"/>
        </w:rPr>
      </w:pPr>
      <w:r>
        <w:rPr>
          <w:noProof/>
        </w:rPr>
        <w:object w:dxaOrig="6480" w:dyaOrig="4099" w14:anchorId="1740A628">
          <v:shape id="对象 6" o:spid="_x0000_i1025" type="#_x0000_t75" alt="" style="width:199.75pt;height:126pt;mso-width-percent:0;mso-height-percent:0;mso-position-horizontal-relative:page;mso-position-vertical-relative:page;mso-width-percent:0;mso-height-percent:0" o:ole="">
            <v:imagedata r:id="rId20" o:title=""/>
          </v:shape>
          <o:OLEObject Type="Embed" ProgID="Visio.Drawing.15" ShapeID="对象 6" DrawAspect="Content" ObjectID="_1680591615" r:id="rId21"/>
        </w:object>
      </w:r>
    </w:p>
    <w:p w14:paraId="5E13B238" w14:textId="77777777" w:rsidR="004D0A8F" w:rsidRDefault="004D0A8F">
      <w:pPr>
        <w:pStyle w:val="afffff4"/>
        <w:rPr>
          <w:rFonts w:hint="eastAsia"/>
        </w:rPr>
      </w:pPr>
      <w:r>
        <w:rPr>
          <w:rFonts w:hint="eastAsia"/>
        </w:rPr>
        <w:t>医疗卫生机构（科室）信息查询服务交易流程图</w:t>
      </w:r>
    </w:p>
    <w:p w14:paraId="34A8E5DC" w14:textId="77777777" w:rsidR="004D0A8F" w:rsidRDefault="004D0A8F">
      <w:pPr>
        <w:pStyle w:val="a2"/>
        <w:rPr>
          <w:rFonts w:hint="eastAsia"/>
        </w:rPr>
      </w:pPr>
      <w:r>
        <w:rPr>
          <w:rFonts w:hint="eastAsia"/>
        </w:rPr>
        <w:lastRenderedPageBreak/>
        <w:t>医疗卫生机构（科室）信息查询服务的交易流程描述：</w:t>
      </w:r>
    </w:p>
    <w:p w14:paraId="4E8708C1" w14:textId="77777777" w:rsidR="004D0A8F" w:rsidRDefault="004D0A8F">
      <w:pPr>
        <w:pStyle w:val="af9"/>
      </w:pPr>
      <w:r>
        <w:rPr>
          <w:rFonts w:hint="eastAsia"/>
        </w:rPr>
        <w:t>医疗卫生机构（科室）信息使用者向医疗卫生机构（科室）信息查询服务提交请求消息；</w:t>
      </w:r>
    </w:p>
    <w:p w14:paraId="2D67BA2B" w14:textId="77777777" w:rsidR="004D0A8F" w:rsidRDefault="004D0A8F">
      <w:pPr>
        <w:pStyle w:val="af9"/>
      </w:pPr>
      <w:r>
        <w:rPr>
          <w:rFonts w:hint="eastAsia"/>
        </w:rPr>
        <w:t>医疗卫生机构（科室）信息查询服务对医疗卫生机构（科室）信息使用者提交的医疗卫生机构（科室）查询信息查询医疗卫生机构（科室）信息；</w:t>
      </w:r>
    </w:p>
    <w:p w14:paraId="7F5DC63B" w14:textId="77777777" w:rsidR="004D0A8F" w:rsidRDefault="004D0A8F">
      <w:pPr>
        <w:pStyle w:val="af9"/>
      </w:pPr>
      <w:r>
        <w:rPr>
          <w:rFonts w:hint="eastAsia"/>
        </w:rPr>
        <w:t>医疗卫生机构（科室）信息查询服务成功时返回医疗卫生机构（科室）信息；</w:t>
      </w:r>
    </w:p>
    <w:p w14:paraId="4B8AB1A1" w14:textId="77777777" w:rsidR="004D0A8F" w:rsidRDefault="004D0A8F">
      <w:pPr>
        <w:pStyle w:val="af9"/>
      </w:pPr>
      <w:r>
        <w:rPr>
          <w:rFonts w:hint="eastAsia"/>
        </w:rPr>
        <w:t>医疗卫生机构（科室）信息查询服务失败时返回异常响应消息。</w:t>
      </w:r>
    </w:p>
    <w:p w14:paraId="22CD526B" w14:textId="77777777" w:rsidR="004D0A8F" w:rsidRDefault="004D0A8F">
      <w:pPr>
        <w:pStyle w:val="a"/>
        <w:spacing w:before="156" w:after="156"/>
      </w:pPr>
      <w:bookmarkStart w:id="399" w:name="_Toc375822822"/>
      <w:bookmarkStart w:id="400" w:name="_Toc374802645"/>
      <w:bookmarkStart w:id="401" w:name="_Toc485829572"/>
      <w:bookmarkStart w:id="402" w:name="_Toc485829938"/>
      <w:bookmarkStart w:id="403" w:name="_Toc485895596"/>
      <w:bookmarkStart w:id="404" w:name="_Toc485895802"/>
      <w:bookmarkStart w:id="405" w:name="_Toc530952601"/>
      <w:r>
        <w:rPr>
          <w:rFonts w:hint="eastAsia"/>
        </w:rPr>
        <w:t>接口规范模型</w:t>
      </w:r>
      <w:bookmarkEnd w:id="399"/>
      <w:bookmarkEnd w:id="400"/>
      <w:bookmarkEnd w:id="401"/>
      <w:bookmarkEnd w:id="402"/>
      <w:bookmarkEnd w:id="403"/>
      <w:bookmarkEnd w:id="404"/>
      <w:bookmarkEnd w:id="405"/>
    </w:p>
    <w:p w14:paraId="39DFA00C" w14:textId="77777777" w:rsidR="004D0A8F" w:rsidRDefault="004D0A8F">
      <w:pPr>
        <w:pStyle w:val="ae"/>
        <w:spacing w:before="156" w:after="156"/>
      </w:pPr>
      <w:bookmarkStart w:id="406" w:name="_Toc485829573"/>
      <w:bookmarkStart w:id="407" w:name="_Toc485829939"/>
      <w:bookmarkStart w:id="408" w:name="_Toc485895597"/>
      <w:bookmarkStart w:id="409" w:name="_Toc485895803"/>
      <w:r>
        <w:rPr>
          <w:rFonts w:hint="eastAsia"/>
        </w:rPr>
        <w:t>请求消息模型</w:t>
      </w:r>
      <w:bookmarkEnd w:id="406"/>
      <w:bookmarkEnd w:id="407"/>
      <w:bookmarkEnd w:id="408"/>
      <w:bookmarkEnd w:id="409"/>
    </w:p>
    <w:p w14:paraId="530BC9A5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医疗卫生机构（科室）信息查询服务的请求消息模型如表10所示。</w:t>
      </w:r>
    </w:p>
    <w:p w14:paraId="06439E41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医疗卫生机构（科室）信息查询服务请求消息模型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0241605B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6B1AD8E3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7FFF5BEC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02765676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10DFABBC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6FCC0DFC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2622CAA7" w14:textId="77777777">
        <w:trPr>
          <w:trHeight w:val="23"/>
        </w:trPr>
        <w:tc>
          <w:tcPr>
            <w:tcW w:w="4105" w:type="dxa"/>
            <w:vAlign w:val="center"/>
          </w:tcPr>
          <w:p w14:paraId="211A347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055A7B1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B30058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C5006E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252561B9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36A90E4C" w14:textId="77777777">
        <w:trPr>
          <w:trHeight w:val="23"/>
        </w:trPr>
        <w:tc>
          <w:tcPr>
            <w:tcW w:w="4105" w:type="dxa"/>
            <w:vAlign w:val="center"/>
          </w:tcPr>
          <w:p w14:paraId="1FC5375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6BE8FA2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3D21D3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EB869E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53C48ED9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643361DD" w14:textId="77777777">
        <w:trPr>
          <w:trHeight w:val="23"/>
        </w:trPr>
        <w:tc>
          <w:tcPr>
            <w:tcW w:w="4105" w:type="dxa"/>
            <w:vAlign w:val="center"/>
          </w:tcPr>
          <w:p w14:paraId="0E964FE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7851A8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857884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114FB5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创建时间</w:t>
            </w:r>
          </w:p>
        </w:tc>
        <w:tc>
          <w:tcPr>
            <w:tcW w:w="1631" w:type="dxa"/>
            <w:vAlign w:val="center"/>
          </w:tcPr>
          <w:p w14:paraId="3CFA2A3E" w14:textId="77777777" w:rsidR="004D0A8F" w:rsidRDefault="00C51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29778E10" w14:textId="77777777">
        <w:trPr>
          <w:trHeight w:val="23"/>
        </w:trPr>
        <w:tc>
          <w:tcPr>
            <w:tcW w:w="4105" w:type="dxa"/>
            <w:vAlign w:val="center"/>
          </w:tcPr>
          <w:p w14:paraId="223E573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/controlActProcess/queryByParameterPayload/organizationID/value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4CA4C37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7EB174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40E7D17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</w:t>
            </w:r>
          </w:p>
        </w:tc>
        <w:tc>
          <w:tcPr>
            <w:tcW w:w="1631" w:type="dxa"/>
            <w:vAlign w:val="center"/>
          </w:tcPr>
          <w:p w14:paraId="185C56B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DE08.10.025.00</w:t>
            </w:r>
          </w:p>
        </w:tc>
      </w:tr>
      <w:tr w:rsidR="004D0A8F" w14:paraId="47B1FC1D" w14:textId="77777777">
        <w:trPr>
          <w:trHeight w:val="23"/>
        </w:trPr>
        <w:tc>
          <w:tcPr>
            <w:tcW w:w="4105" w:type="dxa"/>
            <w:vAlign w:val="center"/>
          </w:tcPr>
          <w:p w14:paraId="6A91BEA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/controlActProcess/queryByParameterPayload/organizationID/value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744BC10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19399B9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211B1C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0BDD668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073230AF" w14:textId="77777777">
        <w:trPr>
          <w:trHeight w:val="23"/>
        </w:trPr>
        <w:tc>
          <w:tcPr>
            <w:tcW w:w="4105" w:type="dxa"/>
            <w:vAlign w:val="center"/>
          </w:tcPr>
          <w:p w14:paraId="1221C68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/controlActProcess/queryByParameterPayload/organizationName/value/part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4CA8C7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597AFC5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E2F199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医疗卫生机构（科室）实体名称</w:t>
            </w:r>
          </w:p>
        </w:tc>
        <w:tc>
          <w:tcPr>
            <w:tcW w:w="1631" w:type="dxa"/>
            <w:vAlign w:val="center"/>
          </w:tcPr>
          <w:p w14:paraId="4FF50E4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2CB036AE" w14:textId="77777777">
        <w:trPr>
          <w:trHeight w:val="23"/>
        </w:trPr>
        <w:tc>
          <w:tcPr>
            <w:tcW w:w="4105" w:type="dxa"/>
            <w:vAlign w:val="center"/>
          </w:tcPr>
          <w:p w14:paraId="2B82707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/controlActProcess/queryByParameterPayload/status/value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622" w:type="dxa"/>
            <w:vAlign w:val="center"/>
          </w:tcPr>
          <w:p w14:paraId="46210BE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7CD256C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C57595F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固定值：</w:t>
            </w: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631" w:type="dxa"/>
            <w:vAlign w:val="center"/>
          </w:tcPr>
          <w:p w14:paraId="2E0C65F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</w:tbl>
    <w:p w14:paraId="7F2E8068" w14:textId="77777777" w:rsidR="004D0A8F" w:rsidRDefault="004D0A8F">
      <w:pPr>
        <w:pStyle w:val="ae"/>
        <w:spacing w:before="156" w:after="156"/>
      </w:pPr>
      <w:bookmarkStart w:id="410" w:name="_Toc485829574"/>
      <w:bookmarkStart w:id="411" w:name="_Toc485829940"/>
      <w:bookmarkStart w:id="412" w:name="_Toc485895598"/>
      <w:bookmarkStart w:id="413" w:name="_Toc485895804"/>
      <w:r>
        <w:rPr>
          <w:rFonts w:hint="eastAsia"/>
        </w:rPr>
        <w:t>响应消息模型（成功）</w:t>
      </w:r>
      <w:bookmarkEnd w:id="410"/>
      <w:bookmarkEnd w:id="411"/>
      <w:bookmarkEnd w:id="412"/>
      <w:bookmarkEnd w:id="413"/>
    </w:p>
    <w:p w14:paraId="360115C2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医疗卫生机构（科室）信息查询服务的响应消息模型（成功）如表11所示。</w:t>
      </w:r>
    </w:p>
    <w:p w14:paraId="62AC969B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医疗卫生机构（科室）信息查询服务响应消息模型（成功）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16A3982F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121A9E10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222E98EA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70AD1F53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3C979695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1E78AD78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28215337" w14:textId="77777777">
        <w:trPr>
          <w:trHeight w:val="23"/>
        </w:trPr>
        <w:tc>
          <w:tcPr>
            <w:tcW w:w="4105" w:type="dxa"/>
            <w:vAlign w:val="center"/>
          </w:tcPr>
          <w:p w14:paraId="1D11F06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54409B8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D9A4F8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3EA83B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46CC568E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460890CA" w14:textId="77777777">
        <w:trPr>
          <w:trHeight w:val="23"/>
        </w:trPr>
        <w:tc>
          <w:tcPr>
            <w:tcW w:w="4105" w:type="dxa"/>
            <w:vAlign w:val="center"/>
          </w:tcPr>
          <w:p w14:paraId="21821F5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17F9864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AA12FA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4AEF08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764EBF29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006F783" w14:textId="77777777">
        <w:trPr>
          <w:trHeight w:val="23"/>
        </w:trPr>
        <w:tc>
          <w:tcPr>
            <w:tcW w:w="4105" w:type="dxa"/>
            <w:vAlign w:val="center"/>
          </w:tcPr>
          <w:p w14:paraId="51A769D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E93B8B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4212D8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7DB611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创建时间</w:t>
            </w:r>
          </w:p>
        </w:tc>
        <w:tc>
          <w:tcPr>
            <w:tcW w:w="1631" w:type="dxa"/>
            <w:vAlign w:val="center"/>
          </w:tcPr>
          <w:p w14:paraId="262978AB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304CB2BF" w14:textId="77777777">
        <w:trPr>
          <w:trHeight w:val="23"/>
        </w:trPr>
        <w:tc>
          <w:tcPr>
            <w:tcW w:w="4105" w:type="dxa"/>
            <w:vAlign w:val="center"/>
          </w:tcPr>
          <w:p w14:paraId="465229B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typeCode</w:t>
            </w:r>
          </w:p>
        </w:tc>
        <w:tc>
          <w:tcPr>
            <w:tcW w:w="622" w:type="dxa"/>
            <w:vAlign w:val="center"/>
          </w:tcPr>
          <w:p w14:paraId="5916419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5E02DD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44AF94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处理结果标识</w:t>
            </w:r>
          </w:p>
        </w:tc>
        <w:tc>
          <w:tcPr>
            <w:tcW w:w="1631" w:type="dxa"/>
            <w:vAlign w:val="center"/>
          </w:tcPr>
          <w:p w14:paraId="0B49FBC7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0F9FE535" w14:textId="77777777">
        <w:trPr>
          <w:trHeight w:val="23"/>
        </w:trPr>
        <w:tc>
          <w:tcPr>
            <w:tcW w:w="4105" w:type="dxa"/>
            <w:vAlign w:val="center"/>
          </w:tcPr>
          <w:p w14:paraId="09721EB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/acknowledgement/targetMessage/id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7A11C18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63935F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2BD86FA5" w14:textId="77777777" w:rsidR="004D0A8F" w:rsidRDefault="004D0A8F">
            <w:pPr>
              <w:rPr>
                <w:rFonts w:hint="eastAsia"/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对应请求消息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293FCCC8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22266FA6" w14:textId="77777777">
        <w:trPr>
          <w:trHeight w:val="23"/>
        </w:trPr>
        <w:tc>
          <w:tcPr>
            <w:tcW w:w="4105" w:type="dxa"/>
            <w:vAlign w:val="center"/>
          </w:tcPr>
          <w:p w14:paraId="0428DFD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</w:t>
            </w:r>
            <w:r>
              <w:rPr>
                <w:rFonts w:hint="eastAsia"/>
                <w:sz w:val="18"/>
                <w:szCs w:val="18"/>
              </w:rPr>
              <w:t>/@ root</w:t>
            </w:r>
          </w:p>
        </w:tc>
        <w:tc>
          <w:tcPr>
            <w:tcW w:w="622" w:type="dxa"/>
            <w:vAlign w:val="center"/>
          </w:tcPr>
          <w:p w14:paraId="2F20472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45642F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C52CB9F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0F5A9C2F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0EA0A85" w14:textId="77777777">
        <w:trPr>
          <w:trHeight w:val="23"/>
        </w:trPr>
        <w:tc>
          <w:tcPr>
            <w:tcW w:w="4105" w:type="dxa"/>
            <w:vAlign w:val="center"/>
          </w:tcPr>
          <w:p w14:paraId="3795EC1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622" w:type="dxa"/>
            <w:vAlign w:val="center"/>
          </w:tcPr>
          <w:p w14:paraId="0D8F6F2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2A7C62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9693BE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1631" w:type="dxa"/>
            <w:vAlign w:val="center"/>
          </w:tcPr>
          <w:p w14:paraId="252BEB2E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200</w:t>
            </w:r>
          </w:p>
        </w:tc>
      </w:tr>
      <w:tr w:rsidR="004D0A8F" w14:paraId="325CD3C9" w14:textId="77777777">
        <w:trPr>
          <w:trHeight w:val="23"/>
        </w:trPr>
        <w:tc>
          <w:tcPr>
            <w:tcW w:w="4105" w:type="dxa"/>
            <w:vAlign w:val="center"/>
          </w:tcPr>
          <w:p w14:paraId="4DA25CB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 xml:space="preserve"> /subject1/assignedEntity/id/item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68CCC95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35563D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DE47A1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512C7A4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70161E55" w14:textId="77777777">
        <w:trPr>
          <w:trHeight w:val="23"/>
        </w:trPr>
        <w:tc>
          <w:tcPr>
            <w:tcW w:w="4105" w:type="dxa"/>
            <w:vAlign w:val="center"/>
          </w:tcPr>
          <w:p w14:paraId="2E358A8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622" w:type="dxa"/>
            <w:vAlign w:val="center"/>
          </w:tcPr>
          <w:p w14:paraId="570F517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1B499C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87BF11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医疗卫生机构（科室）标识分类代码</w:t>
            </w:r>
          </w:p>
        </w:tc>
        <w:tc>
          <w:tcPr>
            <w:tcW w:w="1631" w:type="dxa"/>
            <w:vAlign w:val="center"/>
          </w:tcPr>
          <w:p w14:paraId="15DD9126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3144C62D" w14:textId="77777777">
        <w:trPr>
          <w:trHeight w:val="23"/>
        </w:trPr>
        <w:tc>
          <w:tcPr>
            <w:tcW w:w="4105" w:type="dxa"/>
            <w:vAlign w:val="center"/>
          </w:tcPr>
          <w:p w14:paraId="1B96950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codeSystem</w:t>
            </w:r>
          </w:p>
        </w:tc>
        <w:tc>
          <w:tcPr>
            <w:tcW w:w="622" w:type="dxa"/>
            <w:vAlign w:val="center"/>
          </w:tcPr>
          <w:p w14:paraId="7AE0369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69AFAC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29449F1" w14:textId="77777777" w:rsidR="004D0A8F" w:rsidRDefault="004D0A8F" w:rsidP="00C51F7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 w:rsidR="004F41EA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2.16.156.10011.2.3.2.62"</w:t>
            </w:r>
          </w:p>
        </w:tc>
        <w:tc>
          <w:tcPr>
            <w:tcW w:w="1631" w:type="dxa"/>
            <w:vAlign w:val="center"/>
          </w:tcPr>
          <w:p w14:paraId="0DE5504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4B79E2E" w14:textId="77777777">
        <w:trPr>
          <w:trHeight w:val="23"/>
        </w:trPr>
        <w:tc>
          <w:tcPr>
            <w:tcW w:w="4105" w:type="dxa"/>
            <w:vAlign w:val="center"/>
          </w:tcPr>
          <w:p w14:paraId="367380C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codeSystemName</w:t>
            </w:r>
          </w:p>
        </w:tc>
        <w:tc>
          <w:tcPr>
            <w:tcW w:w="622" w:type="dxa"/>
            <w:vAlign w:val="center"/>
          </w:tcPr>
          <w:p w14:paraId="0820BA6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6A9C906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135DCBF1" w14:textId="77777777" w:rsidR="004D0A8F" w:rsidRDefault="004D0A8F" w:rsidP="00C51F7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rFonts w:hAnsi="SimSun"/>
                <w:sz w:val="18"/>
                <w:szCs w:val="18"/>
              </w:rPr>
              <w:t>医疗卫生机构业务科室分类与代码表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1065995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07CEE973" w14:textId="77777777">
        <w:trPr>
          <w:trHeight w:val="23"/>
        </w:trPr>
        <w:tc>
          <w:tcPr>
            <w:tcW w:w="4105" w:type="dxa"/>
            <w:vAlign w:val="center"/>
          </w:tcPr>
          <w:p w14:paraId="333C17D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/subject1/assignedEntity/code/displayName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236A5CE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27A072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E71D7E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医疗卫生机构（科室）标识分类代码对应的名称</w:t>
            </w:r>
          </w:p>
        </w:tc>
        <w:tc>
          <w:tcPr>
            <w:tcW w:w="1631" w:type="dxa"/>
            <w:vAlign w:val="center"/>
          </w:tcPr>
          <w:p w14:paraId="5073DC15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08815082" w14:textId="77777777">
        <w:trPr>
          <w:trHeight w:val="23"/>
        </w:trPr>
        <w:tc>
          <w:tcPr>
            <w:tcW w:w="4105" w:type="dxa"/>
            <w:vAlign w:val="center"/>
          </w:tcPr>
          <w:p w14:paraId="27DE8FC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203DDB0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2" w:type="dxa"/>
            <w:vAlign w:val="center"/>
          </w:tcPr>
          <w:p w14:paraId="00091F7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79091CB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医疗卫生机构（科室）角色名称</w:t>
            </w:r>
          </w:p>
        </w:tc>
        <w:tc>
          <w:tcPr>
            <w:tcW w:w="1631" w:type="dxa"/>
            <w:vAlign w:val="center"/>
          </w:tcPr>
          <w:p w14:paraId="6D9F04A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59E293E1" w14:textId="77777777">
        <w:trPr>
          <w:trHeight w:val="23"/>
        </w:trPr>
        <w:tc>
          <w:tcPr>
            <w:tcW w:w="4105" w:type="dxa"/>
            <w:vAlign w:val="center"/>
          </w:tcPr>
          <w:p w14:paraId="63FA51B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/subject1/assignedEntity/addr/item/part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51E703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BC3BC6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F20A89F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工作地址</w:t>
            </w:r>
          </w:p>
        </w:tc>
        <w:tc>
          <w:tcPr>
            <w:tcW w:w="1631" w:type="dxa"/>
            <w:vAlign w:val="center"/>
          </w:tcPr>
          <w:p w14:paraId="12F19B61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4D0A8F" w14:paraId="44A697D8" w14:textId="77777777">
        <w:trPr>
          <w:trHeight w:val="23"/>
        </w:trPr>
        <w:tc>
          <w:tcPr>
            <w:tcW w:w="4105" w:type="dxa"/>
            <w:vAlign w:val="center"/>
          </w:tcPr>
          <w:p w14:paraId="64500F0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/subject1/assignedEntity/telecom/item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E5E70A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3814144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755AB36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工作联系电话</w:t>
            </w:r>
          </w:p>
        </w:tc>
        <w:tc>
          <w:tcPr>
            <w:tcW w:w="1631" w:type="dxa"/>
            <w:vAlign w:val="center"/>
          </w:tcPr>
          <w:p w14:paraId="33A10E1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DE02.01.010.00</w:t>
            </w:r>
          </w:p>
        </w:tc>
      </w:tr>
      <w:tr w:rsidR="004D0A8F" w14:paraId="29DEADB9" w14:textId="77777777">
        <w:trPr>
          <w:trHeight w:val="23"/>
        </w:trPr>
        <w:tc>
          <w:tcPr>
            <w:tcW w:w="4105" w:type="dxa"/>
            <w:vAlign w:val="center"/>
          </w:tcPr>
          <w:p w14:paraId="461C0D3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/subject1/assignedEntity/effectiveTime/low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3D34B9D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ACA87C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36C6F3B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角色有效期间（开始时间）</w:t>
            </w:r>
          </w:p>
        </w:tc>
        <w:tc>
          <w:tcPr>
            <w:tcW w:w="1631" w:type="dxa"/>
            <w:vAlign w:val="center"/>
          </w:tcPr>
          <w:p w14:paraId="0980B64F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7A969011" w14:textId="77777777">
        <w:trPr>
          <w:trHeight w:val="23"/>
        </w:trPr>
        <w:tc>
          <w:tcPr>
            <w:tcW w:w="4105" w:type="dxa"/>
            <w:vAlign w:val="center"/>
          </w:tcPr>
          <w:p w14:paraId="5EBB4E7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/subject1/assignedEntity/effectiveTime/high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52BD6D1D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80FDB7C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363F7B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角色有效期间（结束时间）</w:t>
            </w:r>
          </w:p>
        </w:tc>
        <w:tc>
          <w:tcPr>
            <w:tcW w:w="1631" w:type="dxa"/>
            <w:vAlign w:val="center"/>
          </w:tcPr>
          <w:p w14:paraId="4D2409BE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4D0A8F" w14:paraId="11DC5BB5" w14:textId="77777777">
        <w:trPr>
          <w:trHeight w:val="23"/>
        </w:trPr>
        <w:tc>
          <w:tcPr>
            <w:tcW w:w="4105" w:type="dxa"/>
            <w:vAlign w:val="center"/>
          </w:tcPr>
          <w:p w14:paraId="7D21D86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/subject1/assignedEntity/assignedPrincipalOrganization/name/item/part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677EDE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2" w:type="dxa"/>
            <w:vAlign w:val="center"/>
          </w:tcPr>
          <w:p w14:paraId="11EF05A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9B86A6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医疗卫生机构（科室）实体名称</w:t>
            </w:r>
          </w:p>
        </w:tc>
        <w:tc>
          <w:tcPr>
            <w:tcW w:w="1631" w:type="dxa"/>
            <w:vAlign w:val="center"/>
          </w:tcPr>
          <w:p w14:paraId="52D6B4A1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0310A2F0" w14:textId="77777777">
        <w:trPr>
          <w:trHeight w:val="23"/>
        </w:trPr>
        <w:tc>
          <w:tcPr>
            <w:tcW w:w="4105" w:type="dxa"/>
            <w:vAlign w:val="center"/>
          </w:tcPr>
          <w:p w14:paraId="4DB6F2B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/subject1/assignedEntity/assignedPrincipalOrganization/asAffiliate/scoper2/id/item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7E8A26A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14F9BC2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4BB3AB7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上级医疗卫生机构机构（科室）号标识</w:t>
            </w:r>
          </w:p>
        </w:tc>
        <w:tc>
          <w:tcPr>
            <w:tcW w:w="1631" w:type="dxa"/>
            <w:vAlign w:val="center"/>
          </w:tcPr>
          <w:p w14:paraId="46C4B2E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09E02CBA" w14:textId="77777777">
        <w:trPr>
          <w:trHeight w:val="23"/>
        </w:trPr>
        <w:tc>
          <w:tcPr>
            <w:tcW w:w="4105" w:type="dxa"/>
            <w:vAlign w:val="center"/>
          </w:tcPr>
          <w:p w14:paraId="30478231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/subject1/assignedEntity/assignedPrincipalOrganization/asAffiliate/scoper2/id/item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@root</w:t>
            </w:r>
          </w:p>
        </w:tc>
        <w:tc>
          <w:tcPr>
            <w:tcW w:w="622" w:type="dxa"/>
            <w:vAlign w:val="center"/>
          </w:tcPr>
          <w:p w14:paraId="425A63B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20AFA8F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0DF1C488" w14:textId="77777777" w:rsidR="004D0A8F" w:rsidRDefault="004D0A8F" w:rsidP="00C51F7F">
            <w:pPr>
              <w:rPr>
                <w:rFonts w:hint="eastAsia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0F0D3CB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593218CE" w14:textId="77777777">
        <w:trPr>
          <w:trHeight w:val="23"/>
        </w:trPr>
        <w:tc>
          <w:tcPr>
            <w:tcW w:w="4105" w:type="dxa"/>
            <w:vAlign w:val="center"/>
          </w:tcPr>
          <w:p w14:paraId="78209E0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/controlActProcess/subject/</w:t>
            </w:r>
            <w:r w:rsidR="003778FD">
              <w:rPr>
                <w:sz w:val="18"/>
                <w:szCs w:val="18"/>
              </w:rPr>
              <w:t>registrationEvent</w:t>
            </w:r>
            <w:r>
              <w:rPr>
                <w:sz w:val="18"/>
                <w:szCs w:val="18"/>
              </w:rPr>
              <w:t>/subject1/assignedEntity/assignedPrincipalOrganization/asAffiliate/scoper2/name/item/part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65B772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4DF7739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2919CF22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上级医疗卫生机构（科室）名称</w:t>
            </w:r>
          </w:p>
        </w:tc>
        <w:tc>
          <w:tcPr>
            <w:tcW w:w="1631" w:type="dxa"/>
            <w:vAlign w:val="center"/>
          </w:tcPr>
          <w:p w14:paraId="5E2C011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DE08.10.026.00</w:t>
            </w:r>
          </w:p>
        </w:tc>
      </w:tr>
      <w:tr w:rsidR="004D0A8F" w14:paraId="579E64E5" w14:textId="77777777">
        <w:trPr>
          <w:trHeight w:val="23"/>
        </w:trPr>
        <w:tc>
          <w:tcPr>
            <w:tcW w:w="4105" w:type="dxa"/>
            <w:vAlign w:val="center"/>
          </w:tcPr>
          <w:p w14:paraId="71EE8E0B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67CC3BD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11FE2F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F54263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申请者</w:t>
            </w:r>
            <w:r>
              <w:rPr>
                <w:rFonts w:hAnsi="SimSun" w:hint="eastAsia"/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3A4A835D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0A23E115" w14:textId="77777777">
        <w:trPr>
          <w:trHeight w:val="23"/>
        </w:trPr>
        <w:tc>
          <w:tcPr>
            <w:tcW w:w="4105" w:type="dxa"/>
            <w:vAlign w:val="center"/>
          </w:tcPr>
          <w:p w14:paraId="7291846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/assignedEntity/id/item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root</w:t>
            </w:r>
          </w:p>
        </w:tc>
        <w:tc>
          <w:tcPr>
            <w:tcW w:w="622" w:type="dxa"/>
            <w:vAlign w:val="center"/>
          </w:tcPr>
          <w:p w14:paraId="53921E4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79FFA6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F57451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"2.16.156.10011.1.4"</w:t>
            </w:r>
          </w:p>
        </w:tc>
        <w:tc>
          <w:tcPr>
            <w:tcW w:w="1631" w:type="dxa"/>
            <w:vAlign w:val="center"/>
          </w:tcPr>
          <w:p w14:paraId="1202A29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2C97BF4D" w14:textId="77777777">
        <w:trPr>
          <w:trHeight w:val="23"/>
        </w:trPr>
        <w:tc>
          <w:tcPr>
            <w:tcW w:w="4105" w:type="dxa"/>
            <w:vAlign w:val="center"/>
          </w:tcPr>
          <w:p w14:paraId="1D7EA9E3" w14:textId="77777777" w:rsidR="004D0A8F" w:rsidRDefault="004D0A8F" w:rsidP="00821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/assignedEntity/assignedPerson/name/item/part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 w:rsidR="00821554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F48395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30CC8A3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31DEF7A9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申请者名称</w:t>
            </w:r>
          </w:p>
        </w:tc>
        <w:tc>
          <w:tcPr>
            <w:tcW w:w="1631" w:type="dxa"/>
            <w:vAlign w:val="center"/>
          </w:tcPr>
          <w:p w14:paraId="51CFD128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DE02.01.039.00</w:t>
            </w:r>
          </w:p>
        </w:tc>
      </w:tr>
      <w:tr w:rsidR="004D0A8F" w14:paraId="23CCB204" w14:textId="77777777">
        <w:trPr>
          <w:trHeight w:val="23"/>
        </w:trPr>
        <w:tc>
          <w:tcPr>
            <w:tcW w:w="4105" w:type="dxa"/>
            <w:vAlign w:val="center"/>
          </w:tcPr>
          <w:p w14:paraId="5492C9A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/representedOrganization/id/item</w:t>
            </w:r>
            <w:r>
              <w:rPr>
                <w:rFonts w:hint="eastAsia"/>
                <w:sz w:val="18"/>
                <w:szCs w:val="18"/>
              </w:rPr>
              <w:t>/@</w:t>
            </w:r>
            <w:r w:rsidR="00596BBC"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1E4F265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5D7DEE0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4321855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</w:t>
            </w:r>
          </w:p>
        </w:tc>
        <w:tc>
          <w:tcPr>
            <w:tcW w:w="1631" w:type="dxa"/>
            <w:vAlign w:val="center"/>
          </w:tcPr>
          <w:p w14:paraId="78064687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DE08.10.025.00</w:t>
            </w:r>
          </w:p>
        </w:tc>
      </w:tr>
      <w:tr w:rsidR="004D0A8F" w14:paraId="4B689BC4" w14:textId="77777777">
        <w:trPr>
          <w:trHeight w:val="23"/>
        </w:trPr>
        <w:tc>
          <w:tcPr>
            <w:tcW w:w="4105" w:type="dxa"/>
            <w:vAlign w:val="center"/>
          </w:tcPr>
          <w:p w14:paraId="7ED5F86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/representedOrganization/id/item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 xml:space="preserve"> root</w:t>
            </w:r>
          </w:p>
        </w:tc>
        <w:tc>
          <w:tcPr>
            <w:tcW w:w="622" w:type="dxa"/>
            <w:vAlign w:val="center"/>
          </w:tcPr>
          <w:p w14:paraId="71A8578B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23369B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696B021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"2.16.156.10011.1.26"</w:t>
            </w:r>
          </w:p>
        </w:tc>
        <w:tc>
          <w:tcPr>
            <w:tcW w:w="1631" w:type="dxa"/>
            <w:vAlign w:val="center"/>
          </w:tcPr>
          <w:p w14:paraId="493D300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7D2C26D7" w14:textId="77777777">
        <w:trPr>
          <w:trHeight w:val="23"/>
        </w:trPr>
        <w:tc>
          <w:tcPr>
            <w:tcW w:w="4105" w:type="dxa"/>
            <w:vAlign w:val="center"/>
          </w:tcPr>
          <w:p w14:paraId="072C878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/representedOrganization/name/item/part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5257C09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0B83974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24F4A6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医疗卫生机构（科室）标识名称</w:t>
            </w:r>
          </w:p>
        </w:tc>
        <w:tc>
          <w:tcPr>
            <w:tcW w:w="1631" w:type="dxa"/>
            <w:vAlign w:val="center"/>
          </w:tcPr>
          <w:p w14:paraId="46E5E918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DE08.10.026.00</w:t>
            </w:r>
          </w:p>
        </w:tc>
      </w:tr>
      <w:tr w:rsidR="004D0A8F" w14:paraId="0B5E3355" w14:textId="77777777">
        <w:trPr>
          <w:trHeight w:val="23"/>
        </w:trPr>
        <w:tc>
          <w:tcPr>
            <w:tcW w:w="4105" w:type="dxa"/>
            <w:vAlign w:val="center"/>
          </w:tcPr>
          <w:p w14:paraId="21DB003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/controlActProcess/subject</w:t>
            </w:r>
            <w:r w:rsidR="003778FD">
              <w:rPr>
                <w:sz w:val="18"/>
                <w:szCs w:val="18"/>
              </w:rPr>
              <w:t>/registrationEvent/custodian</w:t>
            </w:r>
            <w:r>
              <w:rPr>
                <w:sz w:val="18"/>
                <w:szCs w:val="18"/>
              </w:rPr>
              <w:t>/representedOrganization/contactParty/contactPerson/name/item/part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69A500F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0..1</w:t>
            </w:r>
          </w:p>
        </w:tc>
        <w:tc>
          <w:tcPr>
            <w:tcW w:w="622" w:type="dxa"/>
            <w:vAlign w:val="center"/>
          </w:tcPr>
          <w:p w14:paraId="7A24127F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54E6868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医疗卫生机构（科室）联系人</w:t>
            </w:r>
          </w:p>
        </w:tc>
        <w:tc>
          <w:tcPr>
            <w:tcW w:w="1631" w:type="dxa"/>
            <w:vAlign w:val="center"/>
          </w:tcPr>
          <w:p w14:paraId="2AC2B9CA" w14:textId="77777777" w:rsidR="004D0A8F" w:rsidRDefault="004D0A8F">
            <w:pPr>
              <w:jc w:val="center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DE02.01.039.00</w:t>
            </w:r>
          </w:p>
        </w:tc>
      </w:tr>
      <w:tr w:rsidR="004D0A8F" w14:paraId="097F0E15" w14:textId="77777777">
        <w:trPr>
          <w:trHeight w:val="23"/>
        </w:trPr>
        <w:tc>
          <w:tcPr>
            <w:tcW w:w="4105" w:type="dxa"/>
            <w:vAlign w:val="center"/>
          </w:tcPr>
          <w:p w14:paraId="37E3F927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/controlActProcess/queryAck/queryResponseCode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622" w:type="dxa"/>
            <w:vAlign w:val="center"/>
          </w:tcPr>
          <w:p w14:paraId="3FDA2CA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2FEEDFB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A08AD3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查询结果</w:t>
            </w:r>
            <w:r>
              <w:rPr>
                <w:rFonts w:hAnsi="SimSun" w:hint="eastAsia"/>
                <w:sz w:val="18"/>
                <w:szCs w:val="18"/>
              </w:rPr>
              <w:t>代码</w:t>
            </w:r>
          </w:p>
        </w:tc>
        <w:tc>
          <w:tcPr>
            <w:tcW w:w="1631" w:type="dxa"/>
            <w:vAlign w:val="center"/>
          </w:tcPr>
          <w:p w14:paraId="39EB0DD9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</w:tbl>
    <w:p w14:paraId="6A4C03B5" w14:textId="77777777" w:rsidR="004D0A8F" w:rsidRDefault="004D0A8F">
      <w:pPr>
        <w:pStyle w:val="ae"/>
        <w:spacing w:before="156" w:after="156"/>
      </w:pPr>
      <w:bookmarkStart w:id="414" w:name="_Toc483392371"/>
      <w:bookmarkStart w:id="415" w:name="_Toc485829575"/>
      <w:bookmarkStart w:id="416" w:name="_Toc485829941"/>
      <w:bookmarkStart w:id="417" w:name="_Toc485895599"/>
      <w:bookmarkStart w:id="418" w:name="_Toc485895805"/>
      <w:r>
        <w:rPr>
          <w:rFonts w:hint="eastAsia"/>
        </w:rPr>
        <w:t>响应消息模型（异常）</w:t>
      </w:r>
      <w:bookmarkEnd w:id="414"/>
      <w:bookmarkEnd w:id="415"/>
      <w:bookmarkEnd w:id="416"/>
      <w:bookmarkEnd w:id="417"/>
      <w:bookmarkEnd w:id="418"/>
    </w:p>
    <w:p w14:paraId="01372CEC" w14:textId="77777777" w:rsidR="004D0A8F" w:rsidRDefault="004D0A8F">
      <w:pPr>
        <w:pStyle w:val="a2"/>
        <w:rPr>
          <w:rFonts w:ascii="Times New Roman" w:hint="eastAsia"/>
        </w:rPr>
      </w:pPr>
      <w:r>
        <w:rPr>
          <w:rFonts w:hint="eastAsia"/>
        </w:rPr>
        <w:t>医疗卫生机构（科室）信息查询服务的响应消息模型（异常）如表12所示。</w:t>
      </w:r>
    </w:p>
    <w:p w14:paraId="3CC2F802" w14:textId="77777777" w:rsidR="004D0A8F" w:rsidRDefault="004D0A8F">
      <w:pPr>
        <w:pStyle w:val="afe"/>
        <w:rPr>
          <w:rFonts w:hint="eastAsia"/>
        </w:rPr>
      </w:pPr>
      <w:r>
        <w:rPr>
          <w:rFonts w:hint="eastAsia"/>
        </w:rPr>
        <w:t>医疗卫生机构（科室）信息查询服务响应消息模型（异常）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622"/>
        <w:gridCol w:w="622"/>
        <w:gridCol w:w="2590"/>
        <w:gridCol w:w="1631"/>
      </w:tblGrid>
      <w:tr w:rsidR="004D0A8F" w14:paraId="60D97E43" w14:textId="77777777">
        <w:trPr>
          <w:trHeight w:val="23"/>
          <w:tblHeader/>
        </w:trPr>
        <w:tc>
          <w:tcPr>
            <w:tcW w:w="4105" w:type="dxa"/>
            <w:vAlign w:val="center"/>
          </w:tcPr>
          <w:p w14:paraId="1EB126E4" w14:textId="77777777" w:rsidR="004D0A8F" w:rsidRDefault="004D0A8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622" w:type="dxa"/>
            <w:vAlign w:val="center"/>
          </w:tcPr>
          <w:p w14:paraId="0D2DC6AF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622" w:type="dxa"/>
            <w:vAlign w:val="center"/>
          </w:tcPr>
          <w:p w14:paraId="302BD07D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90" w:type="dxa"/>
            <w:vAlign w:val="center"/>
          </w:tcPr>
          <w:p w14:paraId="1BEA05A2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1631" w:type="dxa"/>
            <w:vAlign w:val="center"/>
          </w:tcPr>
          <w:p w14:paraId="7BE6D07E" w14:textId="77777777" w:rsidR="004D0A8F" w:rsidRDefault="004D0A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对应数据元标识符</w:t>
            </w:r>
            <w:r>
              <w:rPr>
                <w:rFonts w:hAnsi="SimSun" w:hint="eastAsia"/>
                <w:b/>
                <w:sz w:val="18"/>
                <w:szCs w:val="18"/>
              </w:rPr>
              <w:t>/</w:t>
            </w:r>
            <w:r>
              <w:rPr>
                <w:rFonts w:hAnsi="SimSun" w:hint="eastAsia"/>
                <w:b/>
                <w:sz w:val="18"/>
                <w:szCs w:val="18"/>
              </w:rPr>
              <w:t>格式要求</w:t>
            </w:r>
          </w:p>
        </w:tc>
      </w:tr>
      <w:tr w:rsidR="004D0A8F" w14:paraId="4C840FCA" w14:textId="77777777">
        <w:trPr>
          <w:trHeight w:val="23"/>
        </w:trPr>
        <w:tc>
          <w:tcPr>
            <w:tcW w:w="4105" w:type="dxa"/>
            <w:vAlign w:val="center"/>
          </w:tcPr>
          <w:p w14:paraId="12CDC05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7A595219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4FAF90A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D4C3A9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1070A559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5FF8AFBB" w14:textId="77777777">
        <w:trPr>
          <w:trHeight w:val="23"/>
        </w:trPr>
        <w:tc>
          <w:tcPr>
            <w:tcW w:w="4105" w:type="dxa"/>
            <w:vAlign w:val="center"/>
          </w:tcPr>
          <w:p w14:paraId="015E84AA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/id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22141DC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8C7926A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1B48F584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58FF94B4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53222F84" w14:textId="77777777">
        <w:trPr>
          <w:trHeight w:val="23"/>
        </w:trPr>
        <w:tc>
          <w:tcPr>
            <w:tcW w:w="4105" w:type="dxa"/>
            <w:vAlign w:val="center"/>
          </w:tcPr>
          <w:p w14:paraId="627A79D0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/creationTime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622" w:type="dxa"/>
            <w:vAlign w:val="center"/>
          </w:tcPr>
          <w:p w14:paraId="0FA01B73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C49BA10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3739C88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创建时间</w:t>
            </w:r>
          </w:p>
        </w:tc>
        <w:tc>
          <w:tcPr>
            <w:tcW w:w="1631" w:type="dxa"/>
            <w:vAlign w:val="center"/>
          </w:tcPr>
          <w:p w14:paraId="0548C109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日期时间格式，</w:t>
            </w:r>
            <w:r>
              <w:rPr>
                <w:sz w:val="18"/>
                <w:szCs w:val="18"/>
              </w:rPr>
              <w:t>DT14</w:t>
            </w:r>
          </w:p>
        </w:tc>
      </w:tr>
      <w:tr w:rsidR="00B20041" w14:paraId="758D2341" w14:textId="77777777">
        <w:trPr>
          <w:trHeight w:val="23"/>
        </w:trPr>
        <w:tc>
          <w:tcPr>
            <w:tcW w:w="4105" w:type="dxa"/>
            <w:vAlign w:val="center"/>
          </w:tcPr>
          <w:p w14:paraId="6185AC19" w14:textId="77777777" w:rsidR="00B20041" w:rsidRDefault="00B20041" w:rsidP="00B200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typeCode</w:t>
            </w:r>
          </w:p>
        </w:tc>
        <w:tc>
          <w:tcPr>
            <w:tcW w:w="622" w:type="dxa"/>
            <w:vAlign w:val="center"/>
          </w:tcPr>
          <w:p w14:paraId="6028306B" w14:textId="77777777" w:rsidR="00B20041" w:rsidRDefault="00B20041" w:rsidP="00B20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00D663F3" w14:textId="77777777" w:rsidR="00B20041" w:rsidRDefault="00B20041" w:rsidP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3BC5040B" w14:textId="77777777" w:rsidR="00B20041" w:rsidRDefault="00B20041" w:rsidP="00B2004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"A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631" w:type="dxa"/>
            <w:vAlign w:val="center"/>
          </w:tcPr>
          <w:p w14:paraId="1038FEA1" w14:textId="77777777" w:rsidR="00B20041" w:rsidRDefault="00B20041" w:rsidP="00B20041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4857E321" w14:textId="77777777">
        <w:trPr>
          <w:trHeight w:val="23"/>
        </w:trPr>
        <w:tc>
          <w:tcPr>
            <w:tcW w:w="4105" w:type="dxa"/>
            <w:vAlign w:val="center"/>
          </w:tcPr>
          <w:p w14:paraId="428E5A5E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extension</w:t>
            </w:r>
          </w:p>
        </w:tc>
        <w:tc>
          <w:tcPr>
            <w:tcW w:w="622" w:type="dxa"/>
            <w:vAlign w:val="center"/>
          </w:tcPr>
          <w:p w14:paraId="6A2D9566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71C94E4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52CE07E3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请求消息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31" w:type="dxa"/>
            <w:vAlign w:val="center"/>
          </w:tcPr>
          <w:p w14:paraId="45116B8D" w14:textId="77777777" w:rsidR="004D0A8F" w:rsidRDefault="00C51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D0A8F" w14:paraId="5B5186B8" w14:textId="77777777">
        <w:trPr>
          <w:trHeight w:val="23"/>
        </w:trPr>
        <w:tc>
          <w:tcPr>
            <w:tcW w:w="4105" w:type="dxa"/>
            <w:vAlign w:val="center"/>
          </w:tcPr>
          <w:p w14:paraId="6EB139D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/acknowledgement/targetMessage/id</w:t>
            </w:r>
            <w:r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622" w:type="dxa"/>
            <w:vAlign w:val="center"/>
          </w:tcPr>
          <w:p w14:paraId="2004A035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6C82E69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74D5512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固定值</w:t>
            </w:r>
            <w:r>
              <w:rPr>
                <w:sz w:val="18"/>
                <w:szCs w:val="18"/>
              </w:rPr>
              <w:t>"</w:t>
            </w:r>
            <w:r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1631" w:type="dxa"/>
            <w:vAlign w:val="center"/>
          </w:tcPr>
          <w:p w14:paraId="3697096E" w14:textId="77777777" w:rsidR="004D0A8F" w:rsidRDefault="004D0A8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D0A8F" w14:paraId="53598CDF" w14:textId="77777777">
        <w:trPr>
          <w:trHeight w:val="23"/>
        </w:trPr>
        <w:tc>
          <w:tcPr>
            <w:tcW w:w="4105" w:type="dxa"/>
            <w:vAlign w:val="center"/>
          </w:tcPr>
          <w:p w14:paraId="61AA1ECD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622" w:type="dxa"/>
            <w:vAlign w:val="center"/>
          </w:tcPr>
          <w:p w14:paraId="566C9622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1..1</w:t>
            </w:r>
          </w:p>
        </w:tc>
        <w:tc>
          <w:tcPr>
            <w:tcW w:w="622" w:type="dxa"/>
            <w:vAlign w:val="center"/>
          </w:tcPr>
          <w:p w14:paraId="1EC87344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590" w:type="dxa"/>
            <w:vAlign w:val="center"/>
          </w:tcPr>
          <w:p w14:paraId="0AFAB42C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1631" w:type="dxa"/>
            <w:vAlign w:val="center"/>
          </w:tcPr>
          <w:p w14:paraId="4EDEC5DD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200</w:t>
            </w:r>
          </w:p>
        </w:tc>
      </w:tr>
      <w:tr w:rsidR="004D0A8F" w14:paraId="56A8F418" w14:textId="77777777">
        <w:trPr>
          <w:trHeight w:val="23"/>
        </w:trPr>
        <w:tc>
          <w:tcPr>
            <w:tcW w:w="4105" w:type="dxa"/>
            <w:vAlign w:val="center"/>
          </w:tcPr>
          <w:p w14:paraId="2D7E1BD5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/controlActProcess/queryAck/queryResponseCode</w:t>
            </w:r>
            <w:r>
              <w:rPr>
                <w:rFonts w:hint="eastAsia"/>
                <w:sz w:val="18"/>
                <w:szCs w:val="18"/>
              </w:rPr>
              <w:t>/@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622" w:type="dxa"/>
            <w:vAlign w:val="center"/>
          </w:tcPr>
          <w:p w14:paraId="59FE8588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..1</w:t>
            </w:r>
          </w:p>
        </w:tc>
        <w:tc>
          <w:tcPr>
            <w:tcW w:w="622" w:type="dxa"/>
            <w:vAlign w:val="center"/>
          </w:tcPr>
          <w:p w14:paraId="1455935E" w14:textId="77777777" w:rsidR="004D0A8F" w:rsidRDefault="004D0A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590" w:type="dxa"/>
            <w:vAlign w:val="center"/>
          </w:tcPr>
          <w:p w14:paraId="32033246" w14:textId="77777777" w:rsidR="004D0A8F" w:rsidRDefault="004D0A8F">
            <w:pPr>
              <w:rPr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查询结果</w:t>
            </w:r>
            <w:r>
              <w:rPr>
                <w:rFonts w:hAnsi="SimSun" w:hint="eastAsia"/>
                <w:sz w:val="18"/>
                <w:szCs w:val="18"/>
              </w:rPr>
              <w:t>代码</w:t>
            </w:r>
          </w:p>
        </w:tc>
        <w:tc>
          <w:tcPr>
            <w:tcW w:w="1631" w:type="dxa"/>
            <w:vAlign w:val="center"/>
          </w:tcPr>
          <w:p w14:paraId="3FAC78F4" w14:textId="77777777" w:rsidR="004D0A8F" w:rsidRDefault="00B20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</w:tbl>
    <w:p w14:paraId="2AA91330" w14:textId="77777777" w:rsidR="004D0A8F" w:rsidRDefault="004D0A8F">
      <w:pPr>
        <w:pStyle w:val="af"/>
        <w:rPr>
          <w:rFonts w:hint="eastAsia"/>
        </w:rPr>
      </w:pPr>
      <w:bookmarkStart w:id="419" w:name="_Toc485827278"/>
      <w:bookmarkStart w:id="420" w:name="_Toc485829576"/>
      <w:bookmarkEnd w:id="419"/>
      <w:bookmarkEnd w:id="420"/>
    </w:p>
    <w:p w14:paraId="3351E371" w14:textId="77777777" w:rsidR="004D0A8F" w:rsidRDefault="004D0A8F">
      <w:pPr>
        <w:pStyle w:val="afff6"/>
        <w:rPr>
          <w:rFonts w:hint="eastAsia"/>
        </w:rPr>
      </w:pPr>
    </w:p>
    <w:p w14:paraId="678F3912" w14:textId="77777777" w:rsidR="004D0A8F" w:rsidRDefault="004D0A8F">
      <w:pPr>
        <w:pStyle w:val="afff4"/>
        <w:rPr>
          <w:rFonts w:hint="eastAsia"/>
        </w:rPr>
      </w:pPr>
      <w:r>
        <w:br/>
      </w:r>
      <w:bookmarkStart w:id="421" w:name="_Toc503189558"/>
      <w:bookmarkStart w:id="422" w:name="_Toc503189817"/>
      <w:bookmarkStart w:id="423" w:name="_Toc530952602"/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消息示例</w:t>
      </w:r>
      <w:bookmarkEnd w:id="421"/>
      <w:bookmarkEnd w:id="422"/>
      <w:bookmarkEnd w:id="423"/>
    </w:p>
    <w:p w14:paraId="7C8D4B44" w14:textId="77777777" w:rsidR="004D0A8F" w:rsidRDefault="004D0A8F">
      <w:pPr>
        <w:pStyle w:val="affff3"/>
        <w:spacing w:before="312" w:after="312"/>
      </w:pPr>
      <w:bookmarkStart w:id="424" w:name="DW"/>
      <w:bookmarkStart w:id="425" w:name="_Toc375822919"/>
      <w:bookmarkStart w:id="426" w:name="_Toc374802743"/>
      <w:bookmarkStart w:id="427" w:name="_Toc483392374"/>
      <w:bookmarkStart w:id="428" w:name="_Toc485829944"/>
      <w:bookmarkStart w:id="429" w:name="_Toc485895602"/>
      <w:bookmarkStart w:id="430" w:name="_Toc485895808"/>
      <w:bookmarkStart w:id="431" w:name="_Toc485916733"/>
      <w:bookmarkStart w:id="432" w:name="_Toc485919632"/>
      <w:bookmarkStart w:id="433" w:name="_Toc486577597"/>
      <w:bookmarkStart w:id="434" w:name="_Toc486584755"/>
      <w:bookmarkStart w:id="435" w:name="_Toc487023256"/>
      <w:bookmarkStart w:id="436" w:name="_Toc487037630"/>
      <w:bookmarkStart w:id="437" w:name="_Toc493149375"/>
      <w:bookmarkStart w:id="438" w:name="_Toc495924391"/>
      <w:bookmarkStart w:id="439" w:name="_Toc496622483"/>
      <w:bookmarkStart w:id="440" w:name="_Toc496626930"/>
      <w:bookmarkStart w:id="441" w:name="_Toc496884480"/>
      <w:bookmarkEnd w:id="424"/>
      <w:r>
        <w:rPr>
          <w:rFonts w:hint="eastAsia"/>
        </w:rPr>
        <w:t>医疗卫生机构（科室）信息注册服务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</w:p>
    <w:p w14:paraId="538D66D7" w14:textId="77777777" w:rsidR="004D0A8F" w:rsidRDefault="004D0A8F">
      <w:pPr>
        <w:pStyle w:val="affff4"/>
        <w:spacing w:before="156" w:after="156"/>
      </w:pPr>
      <w:bookmarkStart w:id="442" w:name="_Toc374802744"/>
      <w:bookmarkStart w:id="443" w:name="_Toc375822920"/>
      <w:bookmarkStart w:id="444" w:name="_Toc483392375"/>
      <w:bookmarkStart w:id="445" w:name="_Toc485829945"/>
      <w:bookmarkStart w:id="446" w:name="_Toc485895603"/>
      <w:bookmarkStart w:id="447" w:name="_Toc485895809"/>
      <w:r>
        <w:rPr>
          <w:rFonts w:hint="eastAsia"/>
        </w:rPr>
        <w:t>医疗卫生机构（科室）信息注册服务-请求消息</w:t>
      </w:r>
      <w:bookmarkEnd w:id="442"/>
      <w:bookmarkEnd w:id="443"/>
      <w:bookmarkEnd w:id="444"/>
      <w:bookmarkEnd w:id="445"/>
      <w:bookmarkEnd w:id="446"/>
      <w:bookmarkEnd w:id="447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535BF250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18C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&lt;PRPM_IN401030UV01 xmlns="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urn:hl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7-org:v3" xmlns:xsi="http://www.w3.org/2001/XMLSchema-instance" ITSVersion="XML_1.0" xsi:schemaLocation="urn:hl7-org:v3 ../multicacheschemas/PRPM_IN401030UV01.xsd"&gt;</w:t>
            </w:r>
          </w:p>
          <w:p w14:paraId="4255650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extension="8D73520B-D489-4B70-8F4B-7B5C2D7961B5"/&gt;</w:t>
            </w:r>
          </w:p>
          <w:p w14:paraId="6110968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value="20130116112855"/&gt;</w:t>
            </w:r>
          </w:p>
          <w:p w14:paraId="546B979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extension="PRPM_IN401030UV01"/&gt;</w:t>
            </w:r>
          </w:p>
          <w:p w14:paraId="3EA3D1A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2DADC96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7F1566C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7315277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0D975F7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33709D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18239C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extension="111"/&gt;</w:t>
            </w:r>
          </w:p>
          <w:p w14:paraId="2BEE6C1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4B6A4E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DE1CC6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7A6B36C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E2236D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19E53A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1FB47F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extension="111"/&gt;</w:t>
            </w:r>
          </w:p>
          <w:p w14:paraId="1005A27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33636E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1E5670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28ADE8D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32CB02A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3132C75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&lt;registrationRequest classCode="REG" moodCode="RQO"&gt;</w:t>
            </w:r>
          </w:p>
          <w:p w14:paraId="041657A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code="active"/&gt;</w:t>
            </w:r>
          </w:p>
          <w:p w14:paraId="682D95F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&lt;subject1 typeCode="SBJ"&gt;</w:t>
            </w:r>
          </w:p>
          <w:p w14:paraId="37DEAE3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 "&gt;</w:t>
            </w:r>
          </w:p>
          <w:p w14:paraId="74CF835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医疗卫生机构（科室）标识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科室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7EECCB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F306B2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extension="123901test"/&gt;</w:t>
            </w:r>
          </w:p>
          <w:p w14:paraId="7F8BE63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50B185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医疗卫生机构（科室）类别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科室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5B22F3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&lt;code code="A03.01" codeSystem="2.16.156.10011.2.3.2.62" codeSystemName="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医疗卫生机构业务科室分类与代码表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1FC9B70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呼吸内科专业测试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88073C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12E624A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医疗卫生机构（科室）角色名称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21A186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5E27F90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3E8A06F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value=""/&gt;</w:t>
            </w:r>
          </w:p>
          <w:p w14:paraId="503A281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6221E07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48AC04D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工作地址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A42E2B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&lt;addr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="DSET_AD"&gt;</w:t>
            </w:r>
          </w:p>
          <w:p w14:paraId="4300067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7305768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value=""/&gt;</w:t>
            </w:r>
          </w:p>
          <w:p w14:paraId="33A0C45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9998A3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&lt;/addr&gt;</w:t>
            </w:r>
          </w:p>
          <w:p w14:paraId="5258FBF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工作联系方式：电话、邮箱地址等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AC6CFE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&lt;telecom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="DSET_TEL"&gt;</w:t>
            </w:r>
          </w:p>
          <w:p w14:paraId="7821B77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value="13897021787"/&gt;</w:t>
            </w:r>
          </w:p>
          <w:p w14:paraId="40882A1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&lt;/telecom&gt;</w:t>
            </w:r>
          </w:p>
          <w:p w14:paraId="42C2C64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角色状态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RoleStatus--&gt;</w:t>
            </w:r>
          </w:p>
          <w:p w14:paraId="453DBEE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code="active"/&gt;</w:t>
            </w:r>
          </w:p>
          <w:p w14:paraId="6CD087D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角色有效期间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6F8359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&lt;effectiveTime&gt;</w:t>
            </w:r>
          </w:p>
          <w:p w14:paraId="4B2CF70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&lt;low value="20100101"/&gt;</w:t>
            </w:r>
          </w:p>
          <w:p w14:paraId="170E06E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&lt;high value="20501231"/&gt;</w:t>
            </w:r>
          </w:p>
          <w:p w14:paraId="102BEF0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&lt;/effectiveTime&gt;</w:t>
            </w:r>
          </w:p>
          <w:p w14:paraId="007E16A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&lt;assignedPrincipalOrganization classCode="ORG" determinerCode="INSTANCE"&gt;</w:t>
            </w:r>
          </w:p>
          <w:p w14:paraId="0038754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医疗卫生机构（科室）实体名称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0F76EB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7F5E827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67BFA42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呼吸内科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3E08A04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6BF92A7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50DF084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&lt;asAffiliate classCode="AFFL"&gt;</w:t>
            </w:r>
          </w:p>
          <w:p w14:paraId="174E293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&lt;code/&gt;</w:t>
            </w:r>
          </w:p>
          <w:p w14:paraId="2C8F37F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&lt;effectiveTime/&gt;</w:t>
            </w:r>
          </w:p>
          <w:p w14:paraId="0D6389B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上级机构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EA678F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&lt;scoper2 classCode="ORG" determinerCode="INSTANCE"&gt;</w:t>
            </w:r>
          </w:p>
          <w:p w14:paraId="137C370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上级医疗卫生机构（科室）号标识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F5825C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3AEA83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extension="0234567890"/&gt;</w:t>
            </w:r>
          </w:p>
          <w:p w14:paraId="2E7782F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9E93BA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43A1D59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328C325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内科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772F7D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209A9F3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6DBC07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&lt;/scoper2&gt;</w:t>
            </w:r>
          </w:p>
          <w:p w14:paraId="1773CF9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&lt;/asAffiliate&gt;</w:t>
            </w:r>
          </w:p>
          <w:p w14:paraId="50EF30A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&lt;/assignedPrincipalOrganization&gt;</w:t>
            </w:r>
          </w:p>
          <w:p w14:paraId="0329CF2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75FDFC1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&lt;/subject1&gt;</w:t>
            </w:r>
          </w:p>
          <w:p w14:paraId="2BBDCDA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2B87B72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classCode="ASSIGNED"&gt;</w:t>
            </w:r>
          </w:p>
          <w:p w14:paraId="108AC03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医务人员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35FDD94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685289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extension="120109197706015518"/&gt;</w:t>
            </w:r>
          </w:p>
          <w:p w14:paraId="1D734B1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B13FB6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78A0A70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4633FD0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537EAE6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李人事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3DF5ED2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1E98BAE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447FF4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3919E15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&lt;representedOrganization classCode="ORG" determinerCode="INSTANCE"&gt;</w:t>
            </w:r>
          </w:p>
          <w:p w14:paraId="30E6EBE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科室号标识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5F4A4D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565384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extension="xxx12345-X"/&gt;</w:t>
            </w:r>
          </w:p>
          <w:p w14:paraId="072CEA0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11A565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4A6F655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E8F2EE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人事科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607BA5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183CA8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27FDAF1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&lt;contactParty classCode="CON"&gt;</w:t>
            </w:r>
          </w:p>
          <w:p w14:paraId="4A326CC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&lt;contactPerson classCode="PSN" determinerCode="INSTANCE"&gt;</w:t>
            </w:r>
          </w:p>
          <w:p w14:paraId="0B83F85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60DA161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98E41F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王联系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185001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7660382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457484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&lt;/contactPerson&gt;</w:t>
            </w:r>
          </w:p>
          <w:p w14:paraId="037C751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&lt;/contactParty&gt;</w:t>
            </w:r>
          </w:p>
          <w:p w14:paraId="58A45D5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&lt;/representedOrganization&gt;</w:t>
            </w:r>
          </w:p>
          <w:p w14:paraId="349D29E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0C5E046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0DDA8ED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&lt;/registrationRequest&gt;</w:t>
            </w:r>
          </w:p>
          <w:p w14:paraId="14A6E89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623670F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5D990B86" w14:textId="77777777" w:rsidR="00D17D5D" w:rsidRPr="00D17D5D" w:rsidRDefault="00D17D5D" w:rsidP="00A51A0A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&lt;/PRPM_IN401030UV01&gt;</w:t>
            </w:r>
          </w:p>
        </w:tc>
      </w:tr>
    </w:tbl>
    <w:p w14:paraId="096BD0B7" w14:textId="77777777" w:rsidR="004D0A8F" w:rsidRDefault="004D0A8F">
      <w:pPr>
        <w:pStyle w:val="affff4"/>
        <w:spacing w:before="156" w:after="156"/>
      </w:pPr>
      <w:bookmarkStart w:id="448" w:name="_Toc374802745"/>
      <w:bookmarkStart w:id="449" w:name="_Toc375822921"/>
      <w:bookmarkStart w:id="450" w:name="_Toc483392376"/>
      <w:bookmarkStart w:id="451" w:name="_Toc485829946"/>
      <w:bookmarkStart w:id="452" w:name="_Toc485895604"/>
      <w:bookmarkStart w:id="453" w:name="_Toc485895810"/>
      <w:r>
        <w:rPr>
          <w:rFonts w:hint="eastAsia"/>
        </w:rPr>
        <w:lastRenderedPageBreak/>
        <w:t>医疗卫生机构（科室）信息注册服务-响应消息（成功）</w:t>
      </w:r>
      <w:bookmarkEnd w:id="448"/>
      <w:bookmarkEnd w:id="449"/>
      <w:bookmarkEnd w:id="450"/>
      <w:bookmarkEnd w:id="451"/>
      <w:bookmarkEnd w:id="452"/>
      <w:bookmarkEnd w:id="453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48D71A99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B44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1C3BD42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3E4792E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5ADB3F2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2812541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6231EF6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30B9D02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6372650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369B35C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B6B0AE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48D2FA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476B0D3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0E7ADA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2FCFCD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3E7C879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4A6B852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9DF0D7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D147D3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3613E7B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4AE322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9C7AD2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1C49C17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548F394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5957D9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22FEC13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22468AB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0745138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000B1BF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53C276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2FC1348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2208DB70" w14:textId="77777777" w:rsidR="00D17D5D" w:rsidRPr="00D17D5D" w:rsidRDefault="00D17D5D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7F244149" w14:textId="77777777" w:rsidR="004D0A8F" w:rsidRDefault="004D0A8F">
      <w:pPr>
        <w:pStyle w:val="affff4"/>
        <w:spacing w:before="156" w:after="156"/>
      </w:pPr>
      <w:bookmarkStart w:id="454" w:name="_Toc375822922"/>
      <w:bookmarkStart w:id="455" w:name="_Toc374802746"/>
      <w:bookmarkStart w:id="456" w:name="_Toc483392377"/>
      <w:bookmarkStart w:id="457" w:name="_Toc485829947"/>
      <w:bookmarkStart w:id="458" w:name="_Toc485895605"/>
      <w:bookmarkStart w:id="459" w:name="_Toc485895811"/>
      <w:r>
        <w:rPr>
          <w:rFonts w:hint="eastAsia"/>
        </w:rPr>
        <w:t>医疗卫生机构（科室）信息注册服务-响应消息（异常）</w:t>
      </w:r>
      <w:bookmarkEnd w:id="454"/>
      <w:bookmarkEnd w:id="455"/>
      <w:bookmarkEnd w:id="456"/>
      <w:bookmarkEnd w:id="457"/>
      <w:bookmarkEnd w:id="458"/>
      <w:bookmarkEnd w:id="459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706C78CD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885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 xml:space="preserve">&lt;MCCI_IN000002UV01 ITSVersion="XML_1.0"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161FCD4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5D127FD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29C0638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54B62F5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6C440B6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0975671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7801026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59C6C8F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3A19978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2D62AE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6D3876C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A314CC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05AED0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7B43AF4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6EA84E8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49D93DC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E23BFB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2C7E300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004B1D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F275B4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33E561E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01EA8C1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E0D947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0A057CF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0F97D12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4E3F41D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6BCEE22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AC6B95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34C17AC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7D8EF57B" w14:textId="77777777" w:rsidR="00D17D5D" w:rsidRPr="00D17D5D" w:rsidRDefault="00D17D5D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0C6339E6" w14:textId="77777777" w:rsidR="004D0A8F" w:rsidRDefault="004D0A8F">
      <w:pPr>
        <w:pStyle w:val="affff3"/>
        <w:spacing w:before="312" w:after="312"/>
      </w:pPr>
      <w:bookmarkStart w:id="460" w:name="_Toc374802747"/>
      <w:bookmarkStart w:id="461" w:name="_Toc375822923"/>
      <w:bookmarkStart w:id="462" w:name="_Toc483392378"/>
      <w:bookmarkStart w:id="463" w:name="_Toc485829948"/>
      <w:bookmarkStart w:id="464" w:name="_Toc485895606"/>
      <w:bookmarkStart w:id="465" w:name="_Toc485895812"/>
      <w:bookmarkStart w:id="466" w:name="_Toc485916734"/>
      <w:bookmarkStart w:id="467" w:name="_Toc485919633"/>
      <w:bookmarkStart w:id="468" w:name="_Toc486577598"/>
      <w:bookmarkStart w:id="469" w:name="_Toc486584756"/>
      <w:bookmarkStart w:id="470" w:name="_Toc487023257"/>
      <w:bookmarkStart w:id="471" w:name="_Toc487037631"/>
      <w:bookmarkStart w:id="472" w:name="_Toc493149376"/>
      <w:bookmarkStart w:id="473" w:name="_Toc495924392"/>
      <w:bookmarkStart w:id="474" w:name="_Toc496622484"/>
      <w:bookmarkStart w:id="475" w:name="_Toc496626931"/>
      <w:bookmarkStart w:id="476" w:name="_Toc496884481"/>
      <w:r>
        <w:rPr>
          <w:rFonts w:hint="eastAsia"/>
        </w:rPr>
        <w:t>医疗卫生机构（科室）信息更新服务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55B0F5E9" w14:textId="77777777" w:rsidR="004D0A8F" w:rsidRDefault="004D0A8F">
      <w:pPr>
        <w:pStyle w:val="affff4"/>
        <w:spacing w:before="156" w:after="156"/>
      </w:pPr>
      <w:bookmarkStart w:id="477" w:name="_Toc374802748"/>
      <w:bookmarkStart w:id="478" w:name="_Toc375822924"/>
      <w:bookmarkStart w:id="479" w:name="_Toc483392379"/>
      <w:bookmarkStart w:id="480" w:name="_Toc485829949"/>
      <w:bookmarkStart w:id="481" w:name="_Toc485895607"/>
      <w:bookmarkStart w:id="482" w:name="_Toc485895813"/>
      <w:r>
        <w:rPr>
          <w:rFonts w:hint="eastAsia"/>
        </w:rPr>
        <w:t>医疗卫生机构（科室）信息更新服务-请求消息</w:t>
      </w:r>
      <w:bookmarkEnd w:id="477"/>
      <w:bookmarkEnd w:id="478"/>
      <w:bookmarkEnd w:id="479"/>
      <w:bookmarkEnd w:id="480"/>
      <w:bookmarkEnd w:id="481"/>
      <w:bookmarkEnd w:id="482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458ED202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BED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&lt;PRPM_IN403010UV01 xmlns="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urn:hl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7-org:v3" xmlns:xsi="http://www.w3.org/2001/XMLSchema-instance" ITSVersion="XML_1.0" xsi:schemaLocation="urn:hl7-org:v3 ../multicacheschemas/PRPM_IN403010UV01.xsd"&gt;</w:t>
            </w:r>
          </w:p>
          <w:p w14:paraId="4963233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extension="8D73520B-D489-4B70-8F4B-7B5C2D7961BU"/&gt;</w:t>
            </w:r>
          </w:p>
          <w:p w14:paraId="7B4B56F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value="20130116112855"/&gt;</w:t>
            </w:r>
          </w:p>
          <w:p w14:paraId="1454207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extension="PRPM_IN403010UV01"/&gt;</w:t>
            </w:r>
          </w:p>
          <w:p w14:paraId="7A6D594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5007DF6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&lt;processingModeCode/&gt;</w:t>
            </w:r>
          </w:p>
          <w:p w14:paraId="591232C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2A32FD9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013883D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027C3F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4095152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extension="111"/&gt;</w:t>
            </w:r>
          </w:p>
          <w:p w14:paraId="3258358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D0A722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4C9400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07A9C62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1724755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CB5EE3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A80472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extension="111"/&gt;</w:t>
            </w:r>
          </w:p>
          <w:p w14:paraId="4636DCE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1C5E1D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F76A17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651E402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549103A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5A45B01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&lt;registrationRequest classCode="REG" moodCode="RQO"&gt;</w:t>
            </w:r>
          </w:p>
          <w:p w14:paraId="3E81A32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code="active"/&gt;</w:t>
            </w:r>
          </w:p>
          <w:p w14:paraId="0E5CAA2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&lt;subject1 typeCode="SBJ"&gt;</w:t>
            </w:r>
          </w:p>
          <w:p w14:paraId="13F80FE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 "&gt;</w:t>
            </w:r>
          </w:p>
          <w:p w14:paraId="2E86EF2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科室为例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9927E8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40C80B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extension="123901"/&gt;</w:t>
            </w:r>
          </w:p>
          <w:p w14:paraId="7EB3DD5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553FA7D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医疗卫生机构（科室）类别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科室为例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6172E3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&lt;code code="A03.01" codeSystem="2.16.156.10011.2.3.2.62" codeSystemName="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医疗卫生机构业务科室分类与代码表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42559E0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呼吸内科专业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99CFB9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466BAEE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医疗卫生机构（科室）角色名称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C21F43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2DA1C39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31D9056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value=""/&gt;</w:t>
            </w:r>
          </w:p>
          <w:p w14:paraId="6DB1AEF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549306F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277DF5B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工作地址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649114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&lt;addr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="DSET_AD"/&gt;</w:t>
            </w:r>
          </w:p>
          <w:p w14:paraId="5C27A9E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工作联系方式：电话、邮箱地址等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8AED59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&lt;telecom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="DSET_TEL"&gt;</w:t>
            </w:r>
          </w:p>
          <w:p w14:paraId="664502A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value="13897021787"/&gt;</w:t>
            </w:r>
          </w:p>
          <w:p w14:paraId="0083CA2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&lt;/telecom&gt;</w:t>
            </w:r>
          </w:p>
          <w:p w14:paraId="5AEF6CA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角色状态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RoleStatus--&gt;</w:t>
            </w:r>
          </w:p>
          <w:p w14:paraId="2E27E96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code="active"/&gt;</w:t>
            </w:r>
          </w:p>
          <w:p w14:paraId="4C321C9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角色有效期间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97E9BB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&lt;effectiveTime&gt;</w:t>
            </w:r>
          </w:p>
          <w:p w14:paraId="4928F92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&lt;low value="20100101"/&gt;</w:t>
            </w:r>
          </w:p>
          <w:p w14:paraId="43EA103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&lt;high value="20501231"/&gt;</w:t>
            </w:r>
          </w:p>
          <w:p w14:paraId="057C4AA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&lt;/effectiveTime&gt;</w:t>
            </w:r>
          </w:p>
          <w:p w14:paraId="0C47844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&lt;assignedPrincipalOrganization classCode="ORG" determinerCode="INSTANCE"&gt;</w:t>
            </w:r>
          </w:p>
          <w:p w14:paraId="2EAACC2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医疗卫生机构（科室）实体名称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966894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1DAE0AF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38E878B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呼吸内科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496B87B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D41D6F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21E07BA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&lt;asAffiliate classCode="AFFL"&gt;</w:t>
            </w:r>
          </w:p>
          <w:p w14:paraId="3BF478C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&lt;code/&gt;</w:t>
            </w:r>
          </w:p>
          <w:p w14:paraId="2CCB471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&lt;effectiveTime/&gt;</w:t>
            </w:r>
          </w:p>
          <w:p w14:paraId="0D72DF1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上级机构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AE4ABB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&lt;affiliatedPrincipalOrganization classCode="ORG" determinerCode="INSTANCE"&gt;</w:t>
            </w:r>
          </w:p>
          <w:p w14:paraId="019BDD0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上级医疗卫生机构（科室）标识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37B17B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4493D2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extension="0234567890"/&gt;</w:t>
            </w:r>
          </w:p>
          <w:p w14:paraId="78BB70D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9E484A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5EC1DC7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4E3303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内科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60E395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ABB27A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38EC47F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&lt;/affiliatedPrincipalOrganization&gt;</w:t>
            </w:r>
          </w:p>
          <w:p w14:paraId="5B90DD7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&lt;/asAffiliate&gt;</w:t>
            </w:r>
          </w:p>
          <w:p w14:paraId="5F8BF95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&lt;/assignedPrincipalOrganization&gt;</w:t>
            </w:r>
          </w:p>
          <w:p w14:paraId="17E853E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46E840C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&lt;/subject1&gt;</w:t>
            </w:r>
          </w:p>
          <w:p w14:paraId="5708F28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0D4DB4D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classCode="ASSIGNED"&gt;</w:t>
            </w:r>
          </w:p>
          <w:p w14:paraId="791E3BC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医务人员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7E7D4D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3DD726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extension="120109197706015518"/&gt;</w:t>
            </w:r>
          </w:p>
          <w:p w14:paraId="517AD6F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096DEF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66F4538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4635BCC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1697405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李人事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38BDF4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6800D3C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02C922E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794BE44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&lt;representedOrganization classCode="ORG" determinerCode="INSTANCE"&gt;</w:t>
            </w:r>
          </w:p>
          <w:p w14:paraId="6F828AF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科室号标识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E1ABFA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3388A3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extension="xxx12345-X"/&gt;</w:t>
            </w:r>
          </w:p>
          <w:p w14:paraId="0B1A701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04BDB1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49217B1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47C0AD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人事科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5B943C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6F6B244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7C5BADF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&lt;contactParty classCode="CON"&gt;</w:t>
            </w:r>
          </w:p>
          <w:p w14:paraId="642D54B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&lt;contactPerson classCode="PSN" determinerCode="INSTANCE"&gt;</w:t>
            </w:r>
          </w:p>
          <w:p w14:paraId="3A17B9B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3B3B5A2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6EFF1D8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王联系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C1CB2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03ECB5E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2B0A356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&lt;/contactPerson&gt;</w:t>
            </w:r>
          </w:p>
          <w:p w14:paraId="41B09BB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&lt;/contactParty&gt;</w:t>
            </w:r>
          </w:p>
          <w:p w14:paraId="2F53BF9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&lt;/representedOrganization&gt;</w:t>
            </w:r>
          </w:p>
          <w:p w14:paraId="3AEA999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551402F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7BC36D6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&lt;/registrationRequest&gt;</w:t>
            </w:r>
          </w:p>
          <w:p w14:paraId="13495C9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0072DC7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51806425" w14:textId="77777777" w:rsidR="00D17D5D" w:rsidRPr="00D17D5D" w:rsidRDefault="00D17D5D" w:rsidP="00D32648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&lt;/PRPM_IN403010UV01&gt;</w:t>
            </w:r>
          </w:p>
        </w:tc>
      </w:tr>
    </w:tbl>
    <w:p w14:paraId="131B719E" w14:textId="77777777" w:rsidR="004D0A8F" w:rsidRDefault="004D0A8F">
      <w:pPr>
        <w:pStyle w:val="affff4"/>
        <w:spacing w:before="156" w:after="156"/>
      </w:pPr>
      <w:bookmarkStart w:id="483" w:name="_Toc374802749"/>
      <w:bookmarkStart w:id="484" w:name="_Toc375822925"/>
      <w:bookmarkStart w:id="485" w:name="_Toc483392380"/>
      <w:bookmarkStart w:id="486" w:name="_Toc485829950"/>
      <w:bookmarkStart w:id="487" w:name="_Toc485895608"/>
      <w:bookmarkStart w:id="488" w:name="_Toc485895814"/>
      <w:r>
        <w:rPr>
          <w:rFonts w:hint="eastAsia"/>
        </w:rPr>
        <w:lastRenderedPageBreak/>
        <w:t>医疗卫生机构（科室）信息更新服务-响应消息（成功）</w:t>
      </w:r>
      <w:bookmarkEnd w:id="483"/>
      <w:bookmarkEnd w:id="484"/>
      <w:bookmarkEnd w:id="485"/>
      <w:bookmarkEnd w:id="486"/>
      <w:bookmarkEnd w:id="487"/>
      <w:bookmarkEnd w:id="488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183D5E61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7A8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7183C6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6757194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1371536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7D990FA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73FB2C5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05E13DB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2D09077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4E7061B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486131C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3C03F2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1144293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EEDFF9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B73312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5D3265C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177B31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81DBEB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4829373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7038D5B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F6B639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5D83B7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336D68F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0760C2C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261DB14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5C26A7D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5202B68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4D2152C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127262A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9408FB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4CD7406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78CE2A65" w14:textId="77777777" w:rsidR="00D17D5D" w:rsidRPr="00D17D5D" w:rsidRDefault="00D17D5D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055A621E" w14:textId="77777777" w:rsidR="004D0A8F" w:rsidRDefault="004D0A8F">
      <w:pPr>
        <w:pStyle w:val="affff4"/>
        <w:spacing w:before="156" w:after="156"/>
      </w:pPr>
      <w:bookmarkStart w:id="489" w:name="_Toc374802750"/>
      <w:bookmarkStart w:id="490" w:name="_Toc375822926"/>
      <w:bookmarkStart w:id="491" w:name="_Toc483392381"/>
      <w:bookmarkStart w:id="492" w:name="_Toc485829951"/>
      <w:bookmarkStart w:id="493" w:name="_Toc485895609"/>
      <w:bookmarkStart w:id="494" w:name="_Toc485895815"/>
      <w:r>
        <w:rPr>
          <w:rFonts w:hint="eastAsia"/>
        </w:rPr>
        <w:lastRenderedPageBreak/>
        <w:t>医疗卫生机构（科室）信息更新服务-响应消息（异常）</w:t>
      </w:r>
      <w:bookmarkEnd w:id="489"/>
      <w:bookmarkEnd w:id="490"/>
      <w:bookmarkEnd w:id="491"/>
      <w:bookmarkEnd w:id="492"/>
      <w:bookmarkEnd w:id="493"/>
      <w:bookmarkEnd w:id="494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590F3910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D92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0C02DA7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64829FA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0232AC0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6CFE0F0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6994AB1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0774467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12C0AE3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04E7F2B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5156E03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CE4B5B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3D1BDA2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08C547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2906A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0946861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192BAE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25182F1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BD4629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0DD7531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89C369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3BE7C58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4592ABF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26DC9C6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78688AD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5DA3EE4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74F97B1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21F475B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3A544B8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EE2BC1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6B5742E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0DADA13C" w14:textId="77777777" w:rsidR="00D17D5D" w:rsidRPr="00D17D5D" w:rsidRDefault="00D17D5D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380CF27B" w14:textId="77777777" w:rsidR="004D0A8F" w:rsidRDefault="004D0A8F">
      <w:pPr>
        <w:pStyle w:val="affff3"/>
        <w:spacing w:before="312" w:after="312"/>
      </w:pPr>
      <w:bookmarkStart w:id="495" w:name="_Toc374802751"/>
      <w:bookmarkStart w:id="496" w:name="_Toc375822927"/>
      <w:bookmarkStart w:id="497" w:name="_Toc483392382"/>
      <w:bookmarkStart w:id="498" w:name="_Toc485829952"/>
      <w:bookmarkStart w:id="499" w:name="_Toc485895610"/>
      <w:bookmarkStart w:id="500" w:name="_Toc485895816"/>
      <w:bookmarkStart w:id="501" w:name="_Toc485916735"/>
      <w:bookmarkStart w:id="502" w:name="_Toc485919634"/>
      <w:bookmarkStart w:id="503" w:name="_Toc486577599"/>
      <w:bookmarkStart w:id="504" w:name="_Toc486584757"/>
      <w:bookmarkStart w:id="505" w:name="_Toc487023258"/>
      <w:bookmarkStart w:id="506" w:name="_Toc487037632"/>
      <w:bookmarkStart w:id="507" w:name="_Toc493149377"/>
      <w:bookmarkStart w:id="508" w:name="_Toc495924393"/>
      <w:bookmarkStart w:id="509" w:name="_Toc496622485"/>
      <w:bookmarkStart w:id="510" w:name="_Toc496626932"/>
      <w:bookmarkStart w:id="511" w:name="_Toc496884482"/>
      <w:r>
        <w:rPr>
          <w:rFonts w:hint="eastAsia"/>
        </w:rPr>
        <w:lastRenderedPageBreak/>
        <w:t>医疗卫生机构（科室）信息查询服务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14:paraId="63BF2017" w14:textId="77777777" w:rsidR="004D0A8F" w:rsidRDefault="004D0A8F">
      <w:pPr>
        <w:pStyle w:val="affff4"/>
        <w:spacing w:before="156" w:after="156"/>
      </w:pPr>
      <w:bookmarkStart w:id="512" w:name="_Toc374802752"/>
      <w:bookmarkStart w:id="513" w:name="_Toc375822928"/>
      <w:bookmarkStart w:id="514" w:name="_Toc483392383"/>
      <w:bookmarkStart w:id="515" w:name="_Toc485829953"/>
      <w:bookmarkStart w:id="516" w:name="_Toc485895611"/>
      <w:bookmarkStart w:id="517" w:name="_Toc485895817"/>
      <w:r>
        <w:rPr>
          <w:rFonts w:hint="eastAsia"/>
        </w:rPr>
        <w:t>医疗卫生机构（科室）信息查询服务-请求消息</w:t>
      </w:r>
      <w:bookmarkEnd w:id="512"/>
      <w:bookmarkEnd w:id="513"/>
      <w:bookmarkEnd w:id="514"/>
      <w:bookmarkEnd w:id="515"/>
      <w:bookmarkEnd w:id="516"/>
      <w:bookmarkEnd w:id="517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7F312DE5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F02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&lt;PRPM_IN406010UV01 xmlns="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urn:hl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7-org:v3" xmlns:xsi="http://www.w3.org/2001/XMLSchema-instance" ITSVersion="XML_1.0" xsi:schemaLocation="urn:hl7-org:v3 ../multicacheschemas/PRPM_IN406010UV01.xsd"&gt;</w:t>
            </w:r>
          </w:p>
          <w:p w14:paraId="279064F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extension="8D73520B-D489-4B70-8F4B-7B5C2D7961BQ"/&gt;</w:t>
            </w:r>
          </w:p>
          <w:p w14:paraId="697ED65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value="20130116112855"/&gt;</w:t>
            </w:r>
          </w:p>
          <w:p w14:paraId="41F1835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extension="PRPM_IN406010UV01"/&gt;</w:t>
            </w:r>
          </w:p>
          <w:p w14:paraId="6947D81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0439315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2126815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5D3BC86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5985132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13CAE4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FF70EA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 ="111"/&gt;</w:t>
            </w:r>
          </w:p>
          <w:p w14:paraId="73FAA26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</w:p>
          <w:p w14:paraId="7134C24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00ED41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23EA972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9B45F4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7B7C03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F5507D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 ="111"/&gt;</w:t>
            </w:r>
          </w:p>
          <w:p w14:paraId="7C19CBF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4B2CA6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A0C8FA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2EEF4A7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2D08807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&lt;queryByParameterPayload&gt;</w:t>
            </w:r>
          </w:p>
          <w:p w14:paraId="3A340DE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查询事件的状态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A06EA4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code="new"/&gt;</w:t>
            </w:r>
          </w:p>
          <w:p w14:paraId="765693E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727638A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&lt;organizationID&gt;</w:t>
            </w:r>
          </w:p>
          <w:p w14:paraId="3C67354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&lt;value root="2.16.156.10011.1.26" extension="5240"/&gt;</w:t>
            </w:r>
          </w:p>
          <w:p w14:paraId="5E72E47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&lt;/organizationID&gt;</w:t>
            </w:r>
          </w:p>
          <w:p w14:paraId="78B2971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医疗卫生机构（科室）实体名称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65C527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&lt;organizationName&gt;</w:t>
            </w:r>
          </w:p>
          <w:p w14:paraId="4ED4366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3E372C6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呼吸内科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65AEA32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77B73E6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&lt;/organizationName&gt;</w:t>
            </w:r>
          </w:p>
          <w:p w14:paraId="4BE0F6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医疗卫生机构（科室）状态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AssignedEntity.statusCode--&gt;</w:t>
            </w:r>
          </w:p>
          <w:p w14:paraId="10517F7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&lt;status&gt;</w:t>
            </w:r>
          </w:p>
          <w:p w14:paraId="219374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&lt;value code="active"/&gt;</w:t>
            </w:r>
          </w:p>
          <w:p w14:paraId="30DD104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&lt;/status&gt;</w:t>
            </w:r>
          </w:p>
          <w:p w14:paraId="2BC57E0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&lt;/queryByParameterPayload&gt;</w:t>
            </w:r>
          </w:p>
          <w:p w14:paraId="527FD7E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0D89EC0C" w14:textId="77777777" w:rsidR="00D17D5D" w:rsidRPr="00D17D5D" w:rsidRDefault="00D17D5D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&lt;/PRPM_IN406010UV01&gt;</w:t>
            </w:r>
          </w:p>
        </w:tc>
      </w:tr>
    </w:tbl>
    <w:p w14:paraId="1CBAAA79" w14:textId="77777777" w:rsidR="004D0A8F" w:rsidRDefault="004D0A8F">
      <w:pPr>
        <w:pStyle w:val="affff4"/>
        <w:spacing w:before="156" w:after="156"/>
      </w:pPr>
      <w:bookmarkStart w:id="518" w:name="_Toc374802753"/>
      <w:bookmarkStart w:id="519" w:name="_Toc375822929"/>
      <w:bookmarkStart w:id="520" w:name="_Toc483392384"/>
      <w:bookmarkStart w:id="521" w:name="_Toc485829954"/>
      <w:bookmarkStart w:id="522" w:name="_Toc485895612"/>
      <w:bookmarkStart w:id="523" w:name="_Toc485895818"/>
      <w:r>
        <w:rPr>
          <w:rFonts w:hint="eastAsia"/>
        </w:rPr>
        <w:lastRenderedPageBreak/>
        <w:t>医疗卫生机构（科室）信息查询服务-响应消息（成功）</w:t>
      </w:r>
      <w:bookmarkEnd w:id="518"/>
      <w:bookmarkEnd w:id="519"/>
      <w:bookmarkEnd w:id="520"/>
      <w:bookmarkEnd w:id="521"/>
      <w:bookmarkEnd w:id="522"/>
      <w:bookmarkEnd w:id="523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7F2E517A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63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&lt;PRPM_IN406110UV01 xmlns="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urn:hl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7-org:v3" xmlns:xsi="http://www.w3.org/2001/XMLSchema-instance" ITSVersion="XML_1.0" xsi:schemaLocation="urn:hl7-org:v3 ../multicacheschemas/PRPM_IN406110UV01.xsd"&gt;</w:t>
            </w:r>
          </w:p>
          <w:p w14:paraId="3CD2511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extension="8D73520B-D489-4B70-8F4B-7B5C2D7961B5"/&gt;</w:t>
            </w:r>
          </w:p>
          <w:p w14:paraId="6B7CC7C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value="20130116091749"/&gt;</w:t>
            </w:r>
          </w:p>
          <w:p w14:paraId="2D08E58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extension="PRPM_IN406110UV01"/&gt;</w:t>
            </w:r>
          </w:p>
          <w:p w14:paraId="495A236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220D7C4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7A64FF9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0FAF0BB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49624C7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5B1C664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B8C344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 ="111"/&gt;</w:t>
            </w:r>
          </w:p>
          <w:p w14:paraId="7CBDEE5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</w:p>
          <w:p w14:paraId="1D6C7C8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5F3396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3EEE6B9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5BA1DEF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BF3672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3C9DAB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 ="111"/&gt;</w:t>
            </w:r>
          </w:p>
          <w:p w14:paraId="21D8E00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817008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57CE7C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&lt;/sender&gt;</w:t>
            </w:r>
          </w:p>
          <w:p w14:paraId="63D5A7B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16902E8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34561EC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extension="8D73520B-D489-4B70-8F4B-7B5C2D7961BQ"/&gt;</w:t>
            </w:r>
          </w:p>
          <w:p w14:paraId="66E880E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00A6F7D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207FA51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BEE1C7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8C782F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78F7616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4561281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3B4C4C6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791B046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&lt;registrationEvent classCode="REG" moodCode="EVN"&gt;</w:t>
            </w:r>
          </w:p>
          <w:p w14:paraId="1C848AC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code="active"/&gt;</w:t>
            </w:r>
          </w:p>
          <w:p w14:paraId="23CBF5E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&lt;subject1 typeCode="SBJ"&gt;</w:t>
            </w:r>
          </w:p>
          <w:p w14:paraId="62A4F54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 "&gt;</w:t>
            </w:r>
          </w:p>
          <w:p w14:paraId="6D61BF1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科室为例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9EDA91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D7C53B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extension="1234567890"/&gt;</w:t>
            </w:r>
          </w:p>
          <w:p w14:paraId="75A33E3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2975F9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医疗卫生机构（科室）类别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科室为例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43AC49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&lt;code code="A03.01" codeSystem="2.16.156.10011.2.3.2.62" codeSystemName="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医疗卫生机构业务科室分类与代码表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6D9509E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呼吸内科专业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9A8F6F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321685A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医疗卫生机构（科室）角色名称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511DBB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3926CDF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0B8C92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value="11"/&gt;</w:t>
            </w:r>
          </w:p>
          <w:p w14:paraId="6C090AF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1F6C25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28A02A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工作地址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393CCD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&lt;addr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="DSET_AD"&gt;</w:t>
            </w:r>
          </w:p>
          <w:p w14:paraId="3825C1E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1B8C691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value="123"/&gt;</w:t>
            </w:r>
          </w:p>
          <w:p w14:paraId="74A7D38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656B6CF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&lt;/addr&gt;</w:t>
            </w:r>
          </w:p>
          <w:p w14:paraId="653F0D5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工作联系方式：电话、邮箱地址等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EEF16B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&lt;telecom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="DSET_TEL"&gt;</w:t>
            </w:r>
          </w:p>
          <w:p w14:paraId="754699E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value ="13897021787"/&gt;</w:t>
            </w:r>
          </w:p>
          <w:p w14:paraId="308C358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&lt;/telecom&gt;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</w:p>
          <w:p w14:paraId="0DEF1FE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角色状态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RoleStatus--&gt;</w:t>
            </w:r>
          </w:p>
          <w:p w14:paraId="29A7341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&lt;statusCode code="active"/&gt;</w:t>
            </w:r>
          </w:p>
          <w:p w14:paraId="0E86FE8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&lt;assignedPrincipalOrganization classCode="ORG" determinerCode="INSTANCE"&gt;</w:t>
            </w:r>
          </w:p>
          <w:p w14:paraId="6BE01BA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医疗卫生机构（科室）实体名称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F92750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00A00B1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16D58B9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呼吸内科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1959798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1897E23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15CDE94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&lt;/assignedPrincipalOrganization&gt;</w:t>
            </w:r>
          </w:p>
          <w:p w14:paraId="177A243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43CC19A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&lt;/subject1&gt;</w:t>
            </w:r>
          </w:p>
          <w:p w14:paraId="0800D85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注册责任者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377B03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&lt;custodian typeCode="CST"&gt;</w:t>
            </w:r>
          </w:p>
          <w:p w14:paraId="41B0BD9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classCode="ASSIGNED"&gt;</w:t>
            </w:r>
          </w:p>
          <w:p w14:paraId="34665B3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医务人员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55C6358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FFF7E9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extension="120109197706015518"/&gt;</w:t>
            </w:r>
          </w:p>
          <w:p w14:paraId="77A9245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EE3757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671D627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6D57571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4AB4910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李人事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C2C8FA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248F2EB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2400F04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530F026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&lt;representedOrganization classCode="ORG" determinerCode="INSTANCE"&gt;</w:t>
            </w:r>
          </w:p>
          <w:p w14:paraId="01DAFF4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科室号标识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97F4D6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3C9851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extension="xxx12345-X"/&gt;</w:t>
            </w:r>
          </w:p>
          <w:p w14:paraId="5503D34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ECDBB7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059D883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077E8FF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人事科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D662AE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7389E6B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0C65F1A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&lt;contactParty classCode="CON"&gt;</w:t>
            </w:r>
          </w:p>
          <w:p w14:paraId="3DF4331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&lt;contactPerson classCode="PSN" determinerCode="INSTANCE"&gt;</w:t>
            </w:r>
          </w:p>
          <w:p w14:paraId="5C57CAC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="LIST_EN"&gt;</w:t>
            </w:r>
          </w:p>
          <w:p w14:paraId="2F0ADF3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4F2290F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王联系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C20D00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11D8F35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4AFBE19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&lt;/contactPerson&gt;</w:t>
            </w:r>
          </w:p>
          <w:p w14:paraId="3C0B26C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&lt;/contactParty&gt;</w:t>
            </w:r>
          </w:p>
          <w:p w14:paraId="12DBFCA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&lt;/representedOrganization&gt;</w:t>
            </w:r>
          </w:p>
          <w:p w14:paraId="1C789AB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59D5191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&lt;/custodian&gt;</w:t>
            </w:r>
          </w:p>
          <w:p w14:paraId="5F30EF7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&lt;/registrationEvent&gt;</w:t>
            </w:r>
          </w:p>
          <w:p w14:paraId="7360373E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4D34458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695B22A1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&lt;queryResponseCode code="OK"/&gt;</w:t>
            </w:r>
          </w:p>
          <w:p w14:paraId="684C603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5514F7A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206C8B72" w14:textId="77777777" w:rsidR="00D17D5D" w:rsidRPr="00D17D5D" w:rsidRDefault="00D17D5D" w:rsidP="00D35E99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&lt;/PRPM_IN406110UV01&gt;</w:t>
            </w:r>
          </w:p>
        </w:tc>
      </w:tr>
    </w:tbl>
    <w:p w14:paraId="2EF8B6F3" w14:textId="77777777" w:rsidR="004D0A8F" w:rsidRDefault="004D0A8F">
      <w:pPr>
        <w:pStyle w:val="affff4"/>
        <w:spacing w:before="156" w:after="156"/>
        <w:rPr>
          <w:rFonts w:hint="eastAsia"/>
        </w:rPr>
      </w:pPr>
      <w:bookmarkStart w:id="524" w:name="_Toc374802754"/>
      <w:bookmarkStart w:id="525" w:name="_Toc375822930"/>
      <w:bookmarkStart w:id="526" w:name="_Toc483392385"/>
      <w:bookmarkStart w:id="527" w:name="_Toc485829955"/>
      <w:bookmarkStart w:id="528" w:name="_Toc485895613"/>
      <w:bookmarkStart w:id="529" w:name="_Toc485895819"/>
      <w:r>
        <w:rPr>
          <w:rFonts w:hint="eastAsia"/>
        </w:rPr>
        <w:lastRenderedPageBreak/>
        <w:t>医疗卫生机构（科室）信息查询服务-响应消息（异常）</w:t>
      </w:r>
      <w:bookmarkEnd w:id="524"/>
      <w:bookmarkEnd w:id="525"/>
      <w:bookmarkEnd w:id="526"/>
      <w:bookmarkEnd w:id="527"/>
      <w:bookmarkEnd w:id="528"/>
      <w:bookmarkEnd w:id="529"/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4D0A8F" w14:paraId="762A07D5" w14:textId="77777777"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450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&lt;PRPM_IN406110UV01 xmlns="</w:t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urn:hl</w:t>
            </w:r>
            <w:proofErr w:type="gramEnd"/>
            <w:r w:rsidRPr="00D17D5D">
              <w:rPr>
                <w:kern w:val="0"/>
                <w:sz w:val="18"/>
                <w:szCs w:val="18"/>
                <w:highlight w:val="white"/>
              </w:rPr>
              <w:t>7-org:v3" xmlns:xsi="http://www.w3.org/2001/XMLSchema-instance" ITSVersion="XML_1.0" xsi:schemaLocation="urn:hl7-org:v3 ../multicacheschemas/PRPM_IN406110UV01.xsd"&gt;</w:t>
            </w:r>
          </w:p>
          <w:p w14:paraId="11589CC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extension="8D73520B-D489-4B70-8F4B-7B5C2D7961B5"/&gt;</w:t>
            </w:r>
          </w:p>
          <w:p w14:paraId="0F823ED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&lt;creationTime value="20130116091749"/&gt;</w:t>
            </w:r>
          </w:p>
          <w:p w14:paraId="12B2078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extension="PRPM_IN406110UV01"/&gt;</w:t>
            </w:r>
          </w:p>
          <w:p w14:paraId="52D7100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1F8E6B1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35AEC13F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0C3865B5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6AA27FB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70B24D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1921CC3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 ="111"/&gt;</w:t>
            </w:r>
          </w:p>
          <w:p w14:paraId="5D661CA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</w:p>
          <w:p w14:paraId="3166659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0547A9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03EFF52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279CD48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46910B9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45767892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 ="122"/&gt;</w:t>
            </w:r>
          </w:p>
          <w:p w14:paraId="6CFC554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7604F4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34CDF930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5CDD683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34F43EFB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1920E8B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extension="8D73520B-D489-4B70-8F4B-7B5C2D7961BQ"/&gt;</w:t>
            </w:r>
          </w:p>
          <w:p w14:paraId="1E8CA3E7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14788C38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6FA7F5C4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D17D5D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98C4D9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D17D5D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D17D5D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3689C7EA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5EC733F9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&lt;/acknowledgement&gt;</w:t>
            </w:r>
          </w:p>
          <w:p w14:paraId="1B21BAB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7805B1FC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0D89FBC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&lt;queryResponseCode code="OK"/&gt;</w:t>
            </w:r>
          </w:p>
          <w:p w14:paraId="018C8BB6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</w: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07D8821D" w14:textId="77777777" w:rsidR="00D17D5D" w:rsidRPr="00D17D5D" w:rsidRDefault="00D17D5D" w:rsidP="00D17D5D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18044078" w14:textId="77777777" w:rsidR="00D17D5D" w:rsidRPr="00D17D5D" w:rsidRDefault="00D17D5D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17D5D">
              <w:rPr>
                <w:kern w:val="0"/>
                <w:sz w:val="18"/>
                <w:szCs w:val="18"/>
                <w:highlight w:val="white"/>
              </w:rPr>
              <w:t>&lt;/PRPM_IN406110UV01&gt;</w:t>
            </w:r>
          </w:p>
        </w:tc>
      </w:tr>
    </w:tbl>
    <w:p w14:paraId="457B5C78" w14:textId="77777777" w:rsidR="004D0A8F" w:rsidRDefault="004D0A8F">
      <w:pPr>
        <w:pStyle w:val="a2"/>
        <w:rPr>
          <w:rFonts w:hint="eastAsia"/>
        </w:rPr>
      </w:pPr>
    </w:p>
    <w:p w14:paraId="289740FC" w14:textId="77777777" w:rsidR="004D0A8F" w:rsidRDefault="004D0A8F">
      <w:pPr>
        <w:pStyle w:val="a6"/>
        <w:framePr w:wrap="around" w:y="1"/>
        <w:rPr>
          <w:rFonts w:hint="eastAsia"/>
        </w:rPr>
      </w:pPr>
      <w:r>
        <w:t>_________________________________</w:t>
      </w:r>
    </w:p>
    <w:p w14:paraId="4DA4D1C6" w14:textId="77777777" w:rsidR="004D0A8F" w:rsidRDefault="004D0A8F">
      <w:pPr>
        <w:pStyle w:val="a2"/>
        <w:rPr>
          <w:rFonts w:hint="eastAsia"/>
        </w:rPr>
      </w:pPr>
    </w:p>
    <w:sectPr w:rsidR="004D0A8F">
      <w:pgSz w:w="11906" w:h="16838"/>
      <w:pgMar w:top="567" w:right="1134" w:bottom="1134" w:left="1418" w:header="1418" w:footer="1134" w:gutter="0"/>
      <w:pgNumType w:start="1"/>
      <w:cols w:space="720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C23B2" w14:textId="77777777" w:rsidR="004617F4" w:rsidRDefault="004617F4">
      <w:r>
        <w:separator/>
      </w:r>
    </w:p>
  </w:endnote>
  <w:endnote w:type="continuationSeparator" w:id="0">
    <w:p w14:paraId="08D455BF" w14:textId="77777777" w:rsidR="004617F4" w:rsidRDefault="0046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0C4E" w14:textId="77777777" w:rsidR="004D0A8F" w:rsidRDefault="004D0A8F">
    <w:pPr>
      <w:pStyle w:val="af5"/>
    </w:pPr>
    <w:r>
      <w:fldChar w:fldCharType="begin"/>
    </w:r>
    <w:r>
      <w:instrText xml:space="preserve"> PAGE  \* MERGEFORMAT </w:instrText>
    </w:r>
    <w:r>
      <w:fldChar w:fldCharType="separate"/>
    </w:r>
    <w:r w:rsidR="006B4D4F" w:rsidRPr="006B4D4F">
      <w:rPr>
        <w:noProof/>
        <w:lang w:val="en-CN" w:eastAsia="zh-CN"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C698" w14:textId="77777777" w:rsidR="004617F4" w:rsidRDefault="004617F4">
      <w:r>
        <w:separator/>
      </w:r>
    </w:p>
  </w:footnote>
  <w:footnote w:type="continuationSeparator" w:id="0">
    <w:p w14:paraId="574B0935" w14:textId="77777777" w:rsidR="004617F4" w:rsidRDefault="00461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E208" w14:textId="77777777" w:rsidR="004D0A8F" w:rsidRDefault="004D0A8F">
    <w:pPr>
      <w:pStyle w:val="af6"/>
    </w:pPr>
    <w:r>
      <w:t>WS/T XXXXX.3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2AD"/>
    <w:multiLevelType w:val="multilevel"/>
    <w:tmpl w:val="079102AD"/>
    <w:lvl w:ilvl="0">
      <w:start w:val="1"/>
      <w:numFmt w:val="decimal"/>
      <w:suff w:val="nothing"/>
      <w:lvlText w:val="注%1："/>
      <w:lvlJc w:val="left"/>
      <w:pPr>
        <w:ind w:left="811" w:hanging="448"/>
      </w:pPr>
      <w:rPr>
        <w:rFonts w:ascii="SimHei" w:eastAsia="SimHei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 w15:restartNumberingAfterBreak="0">
    <w:nsid w:val="093C6778"/>
    <w:multiLevelType w:val="multilevel"/>
    <w:tmpl w:val="093C6778"/>
    <w:lvl w:ilvl="0">
      <w:start w:val="1"/>
      <w:numFmt w:val="decimal"/>
      <w:suff w:val="nothing"/>
      <w:lvlText w:val="示例%1："/>
      <w:lvlJc w:val="left"/>
      <w:pPr>
        <w:ind w:left="0" w:firstLine="397"/>
      </w:pPr>
      <w:rPr>
        <w:rFonts w:ascii="SimHei" w:eastAsia="SimHei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AE367E9"/>
    <w:multiLevelType w:val="multilevel"/>
    <w:tmpl w:val="0AE367E9"/>
    <w:lvl w:ilvl="0">
      <w:start w:val="1"/>
      <w:numFmt w:val="none"/>
      <w:suff w:val="nothing"/>
      <w:lvlText w:val="%1示例："/>
      <w:lvlJc w:val="left"/>
      <w:pPr>
        <w:ind w:left="0" w:firstLine="363"/>
      </w:pPr>
      <w:rPr>
        <w:rFonts w:ascii="SimHei" w:eastAsia="SimHei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 w15:restartNumberingAfterBreak="0">
    <w:nsid w:val="0DDE2B46"/>
    <w:multiLevelType w:val="multilevel"/>
    <w:tmpl w:val="0DDE2B46"/>
    <w:lvl w:ilvl="0">
      <w:start w:val="1"/>
      <w:numFmt w:val="lowerLetter"/>
      <w:suff w:val="nothing"/>
      <w:lvlText w:val="%1   "/>
      <w:lvlJc w:val="left"/>
      <w:pPr>
        <w:ind w:left="544" w:hanging="181"/>
      </w:pPr>
      <w:rPr>
        <w:rFonts w:ascii="SimSun" w:eastAsia="SimSu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4" w15:restartNumberingAfterBreak="0">
    <w:nsid w:val="1DBF583A"/>
    <w:multiLevelType w:val="multilevel"/>
    <w:tmpl w:val="1DBF583A"/>
    <w:lvl w:ilvl="0">
      <w:start w:val="1"/>
      <w:numFmt w:val="decimal"/>
      <w:suff w:val="nothing"/>
      <w:lvlText w:val="注%1："/>
      <w:lvlJc w:val="left"/>
      <w:pPr>
        <w:ind w:left="811" w:hanging="448"/>
      </w:pPr>
      <w:rPr>
        <w:rFonts w:ascii="SimHei" w:eastAsia="SimHei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5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2A8F7113"/>
    <w:multiLevelType w:val="multilevel"/>
    <w:tmpl w:val="2A8F7113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 w15:restartNumberingAfterBreak="0">
    <w:nsid w:val="2C5917C3"/>
    <w:multiLevelType w:val="multilevel"/>
    <w:tmpl w:val="2C5917C3"/>
    <w:lvl w:ilvl="0">
      <w:start w:val="1"/>
      <w:numFmt w:val="none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 w15:restartNumberingAfterBreak="0">
    <w:nsid w:val="3D733618"/>
    <w:multiLevelType w:val="multilevel"/>
    <w:tmpl w:val="3D7336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 w15:restartNumberingAfterBreak="0">
    <w:nsid w:val="44C50F90"/>
    <w:multiLevelType w:val="multilevel"/>
    <w:tmpl w:val="44C50F90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SimSun" w:eastAsia="SimSu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 w15:restartNumberingAfterBreak="0">
    <w:nsid w:val="4B733A5F"/>
    <w:multiLevelType w:val="multilevel"/>
    <w:tmpl w:val="4B733A5F"/>
    <w:lvl w:ilvl="0">
      <w:start w:val="1"/>
      <w:numFmt w:val="decimal"/>
      <w:suff w:val="nothing"/>
      <w:lvlText w:val="示例%1："/>
      <w:lvlJc w:val="left"/>
      <w:pPr>
        <w:ind w:left="0" w:firstLine="363"/>
      </w:pPr>
      <w:rPr>
        <w:rFonts w:ascii="SimHei" w:eastAsia="SimHei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 w15:restartNumberingAfterBreak="0">
    <w:nsid w:val="557C2AF5"/>
    <w:multiLevelType w:val="multilevel"/>
    <w:tmpl w:val="557C2AF5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 w15:restartNumberingAfterBreak="0">
    <w:nsid w:val="60B55DC2"/>
    <w:multiLevelType w:val="multilevel"/>
    <w:tmpl w:val="60B55DC2"/>
    <w:lvl w:ilvl="0">
      <w:start w:val="1"/>
      <w:numFmt w:val="upperLetter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3" w15:restartNumberingAfterBreak="0">
    <w:nsid w:val="646260FA"/>
    <w:multiLevelType w:val="multilevel"/>
    <w:tmpl w:val="646260FA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D6C07CD"/>
    <w:multiLevelType w:val="multilevel"/>
    <w:tmpl w:val="6D6C07CD"/>
    <w:lvl w:ilvl="0">
      <w:start w:val="1"/>
      <w:numFmt w:val="lowerLetter"/>
      <w:lvlText w:val="%1)"/>
      <w:lvlJc w:val="left"/>
      <w:pPr>
        <w:tabs>
          <w:tab w:val="num" w:pos="839"/>
        </w:tabs>
        <w:ind w:left="839" w:hanging="419"/>
      </w:pPr>
      <w:rPr>
        <w:rFonts w:ascii="SimSun" w:eastAsia="SimSun" w:hint="eastAsia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6" w15:restartNumberingAfterBreak="0">
    <w:nsid w:val="6DBF04F4"/>
    <w:multiLevelType w:val="multilevel"/>
    <w:tmpl w:val="6DBF04F4"/>
    <w:lvl w:ilvl="0">
      <w:start w:val="1"/>
      <w:numFmt w:val="none"/>
      <w:suff w:val="nothing"/>
      <w:lvlText w:val="%1注："/>
      <w:lvlJc w:val="left"/>
      <w:pPr>
        <w:ind w:left="726" w:hanging="363"/>
      </w:pPr>
      <w:rPr>
        <w:rFonts w:ascii="SimHei" w:eastAsia="SimHei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14"/>
  </w:num>
  <w:num w:numId="14">
    <w:abstractNumId w:val="12"/>
  </w:num>
  <w:num w:numId="15">
    <w:abstractNumId w:val="1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OYnqMshDT3HaRiPZJUuCe/brDPDCnhVsXH8NfKbsxLN/Uap8fqRSM8fiUCRemaHp4zyfwCQhivxY85MYBgDLg==" w:salt="AEAiywuPwMW6zZXrHbRdj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25"/>
    <w:rsid w:val="00000244"/>
    <w:rsid w:val="0000185F"/>
    <w:rsid w:val="00001A51"/>
    <w:rsid w:val="00001ACD"/>
    <w:rsid w:val="000031F4"/>
    <w:rsid w:val="0000586F"/>
    <w:rsid w:val="00013D86"/>
    <w:rsid w:val="00013E02"/>
    <w:rsid w:val="0002143C"/>
    <w:rsid w:val="00025A65"/>
    <w:rsid w:val="00026C31"/>
    <w:rsid w:val="00027280"/>
    <w:rsid w:val="000320A7"/>
    <w:rsid w:val="00033004"/>
    <w:rsid w:val="00035925"/>
    <w:rsid w:val="00043DB4"/>
    <w:rsid w:val="00050BC8"/>
    <w:rsid w:val="0006370C"/>
    <w:rsid w:val="00065F29"/>
    <w:rsid w:val="00067CDF"/>
    <w:rsid w:val="00074FBE"/>
    <w:rsid w:val="00083A09"/>
    <w:rsid w:val="0009005E"/>
    <w:rsid w:val="00090DBF"/>
    <w:rsid w:val="00092857"/>
    <w:rsid w:val="00092E3F"/>
    <w:rsid w:val="000A20A9"/>
    <w:rsid w:val="000A3B88"/>
    <w:rsid w:val="000A48B1"/>
    <w:rsid w:val="000B3143"/>
    <w:rsid w:val="000C6B05"/>
    <w:rsid w:val="000C6DD6"/>
    <w:rsid w:val="000C73D4"/>
    <w:rsid w:val="000D3D4C"/>
    <w:rsid w:val="000D4F51"/>
    <w:rsid w:val="000D718B"/>
    <w:rsid w:val="000E0C46"/>
    <w:rsid w:val="000F030C"/>
    <w:rsid w:val="000F129C"/>
    <w:rsid w:val="001056DE"/>
    <w:rsid w:val="00111E52"/>
    <w:rsid w:val="001124C0"/>
    <w:rsid w:val="0011443A"/>
    <w:rsid w:val="0013175F"/>
    <w:rsid w:val="001512B4"/>
    <w:rsid w:val="0015472B"/>
    <w:rsid w:val="001620A5"/>
    <w:rsid w:val="00164E53"/>
    <w:rsid w:val="0016699D"/>
    <w:rsid w:val="00167EBC"/>
    <w:rsid w:val="00175159"/>
    <w:rsid w:val="00176208"/>
    <w:rsid w:val="001766AE"/>
    <w:rsid w:val="0018211B"/>
    <w:rsid w:val="001840D3"/>
    <w:rsid w:val="001900F8"/>
    <w:rsid w:val="00191258"/>
    <w:rsid w:val="00192680"/>
    <w:rsid w:val="00193037"/>
    <w:rsid w:val="00193A2C"/>
    <w:rsid w:val="00196E4F"/>
    <w:rsid w:val="001A288E"/>
    <w:rsid w:val="001A3B50"/>
    <w:rsid w:val="001A4C7B"/>
    <w:rsid w:val="001B6DC2"/>
    <w:rsid w:val="001C149C"/>
    <w:rsid w:val="001C21AC"/>
    <w:rsid w:val="001C47BA"/>
    <w:rsid w:val="001C59EA"/>
    <w:rsid w:val="001D406C"/>
    <w:rsid w:val="001D41EE"/>
    <w:rsid w:val="001E0380"/>
    <w:rsid w:val="001E13B1"/>
    <w:rsid w:val="001E22DB"/>
    <w:rsid w:val="001E7C31"/>
    <w:rsid w:val="001F3A19"/>
    <w:rsid w:val="00200F1E"/>
    <w:rsid w:val="00206F79"/>
    <w:rsid w:val="00214EC8"/>
    <w:rsid w:val="00225A8D"/>
    <w:rsid w:val="00234467"/>
    <w:rsid w:val="00237D8D"/>
    <w:rsid w:val="00241DA2"/>
    <w:rsid w:val="00247FEE"/>
    <w:rsid w:val="00250E7D"/>
    <w:rsid w:val="002565D5"/>
    <w:rsid w:val="002622C0"/>
    <w:rsid w:val="002678D0"/>
    <w:rsid w:val="00267FE8"/>
    <w:rsid w:val="00270300"/>
    <w:rsid w:val="002778AE"/>
    <w:rsid w:val="00282592"/>
    <w:rsid w:val="0028269A"/>
    <w:rsid w:val="00283590"/>
    <w:rsid w:val="00286973"/>
    <w:rsid w:val="0029431E"/>
    <w:rsid w:val="00294E70"/>
    <w:rsid w:val="002A1924"/>
    <w:rsid w:val="002A7420"/>
    <w:rsid w:val="002B0F12"/>
    <w:rsid w:val="002B1308"/>
    <w:rsid w:val="002B4554"/>
    <w:rsid w:val="002C72D8"/>
    <w:rsid w:val="002D11FA"/>
    <w:rsid w:val="002E0DDF"/>
    <w:rsid w:val="002E2906"/>
    <w:rsid w:val="002E4B46"/>
    <w:rsid w:val="002E5635"/>
    <w:rsid w:val="002E64C3"/>
    <w:rsid w:val="002E6A2C"/>
    <w:rsid w:val="002F1D8C"/>
    <w:rsid w:val="002F21DA"/>
    <w:rsid w:val="002F300C"/>
    <w:rsid w:val="00301F39"/>
    <w:rsid w:val="00310C6A"/>
    <w:rsid w:val="00325926"/>
    <w:rsid w:val="00326A6E"/>
    <w:rsid w:val="00327A8A"/>
    <w:rsid w:val="00336610"/>
    <w:rsid w:val="00337BC3"/>
    <w:rsid w:val="00343F73"/>
    <w:rsid w:val="00345060"/>
    <w:rsid w:val="0035323B"/>
    <w:rsid w:val="003609D2"/>
    <w:rsid w:val="00363F22"/>
    <w:rsid w:val="00375564"/>
    <w:rsid w:val="00375F6F"/>
    <w:rsid w:val="003778FD"/>
    <w:rsid w:val="00383191"/>
    <w:rsid w:val="00386DED"/>
    <w:rsid w:val="003912E7"/>
    <w:rsid w:val="003914A4"/>
    <w:rsid w:val="00393492"/>
    <w:rsid w:val="00393947"/>
    <w:rsid w:val="003A2275"/>
    <w:rsid w:val="003A6A4F"/>
    <w:rsid w:val="003A7088"/>
    <w:rsid w:val="003B00DF"/>
    <w:rsid w:val="003B1275"/>
    <w:rsid w:val="003B1778"/>
    <w:rsid w:val="003C11CB"/>
    <w:rsid w:val="003C75F3"/>
    <w:rsid w:val="003C78A3"/>
    <w:rsid w:val="003C7E01"/>
    <w:rsid w:val="003E1867"/>
    <w:rsid w:val="003E5729"/>
    <w:rsid w:val="003F0101"/>
    <w:rsid w:val="003F4EE0"/>
    <w:rsid w:val="00402153"/>
    <w:rsid w:val="00402FC1"/>
    <w:rsid w:val="004210B6"/>
    <w:rsid w:val="00425082"/>
    <w:rsid w:val="00431DEB"/>
    <w:rsid w:val="00433D99"/>
    <w:rsid w:val="00446B29"/>
    <w:rsid w:val="00453F9A"/>
    <w:rsid w:val="004617F4"/>
    <w:rsid w:val="00471E91"/>
    <w:rsid w:val="00474675"/>
    <w:rsid w:val="0047470C"/>
    <w:rsid w:val="00475A57"/>
    <w:rsid w:val="00490447"/>
    <w:rsid w:val="004963B2"/>
    <w:rsid w:val="004A35F9"/>
    <w:rsid w:val="004B24C1"/>
    <w:rsid w:val="004C0D65"/>
    <w:rsid w:val="004C292F"/>
    <w:rsid w:val="004C7027"/>
    <w:rsid w:val="004D0A8F"/>
    <w:rsid w:val="004E7E47"/>
    <w:rsid w:val="004F41EA"/>
    <w:rsid w:val="00510280"/>
    <w:rsid w:val="00513D73"/>
    <w:rsid w:val="00514A43"/>
    <w:rsid w:val="005174E5"/>
    <w:rsid w:val="00522393"/>
    <w:rsid w:val="00522620"/>
    <w:rsid w:val="00525656"/>
    <w:rsid w:val="005310A8"/>
    <w:rsid w:val="00534C02"/>
    <w:rsid w:val="0054264B"/>
    <w:rsid w:val="00543786"/>
    <w:rsid w:val="005533D7"/>
    <w:rsid w:val="0056564A"/>
    <w:rsid w:val="005703DE"/>
    <w:rsid w:val="0058464E"/>
    <w:rsid w:val="00596BBC"/>
    <w:rsid w:val="005A01CB"/>
    <w:rsid w:val="005A2A4D"/>
    <w:rsid w:val="005A488E"/>
    <w:rsid w:val="005A58FF"/>
    <w:rsid w:val="005A5EAF"/>
    <w:rsid w:val="005A64C0"/>
    <w:rsid w:val="005B3C11"/>
    <w:rsid w:val="005B7369"/>
    <w:rsid w:val="005C1C28"/>
    <w:rsid w:val="005C6DB5"/>
    <w:rsid w:val="005E19E7"/>
    <w:rsid w:val="006073D6"/>
    <w:rsid w:val="00616366"/>
    <w:rsid w:val="0061716C"/>
    <w:rsid w:val="006243A1"/>
    <w:rsid w:val="00632E56"/>
    <w:rsid w:val="00635294"/>
    <w:rsid w:val="00635CBA"/>
    <w:rsid w:val="0064338B"/>
    <w:rsid w:val="00646542"/>
    <w:rsid w:val="006503AE"/>
    <w:rsid w:val="006504F4"/>
    <w:rsid w:val="00654BC9"/>
    <w:rsid w:val="006552FD"/>
    <w:rsid w:val="0065652B"/>
    <w:rsid w:val="006575C2"/>
    <w:rsid w:val="0066222B"/>
    <w:rsid w:val="00663AF3"/>
    <w:rsid w:val="00666B6C"/>
    <w:rsid w:val="00682682"/>
    <w:rsid w:val="00682702"/>
    <w:rsid w:val="00692368"/>
    <w:rsid w:val="006A2EBC"/>
    <w:rsid w:val="006A5EA0"/>
    <w:rsid w:val="006A783B"/>
    <w:rsid w:val="006A7B33"/>
    <w:rsid w:val="006B2FD2"/>
    <w:rsid w:val="006B4D4F"/>
    <w:rsid w:val="006B4E13"/>
    <w:rsid w:val="006B75DD"/>
    <w:rsid w:val="006C0B4E"/>
    <w:rsid w:val="006C67E0"/>
    <w:rsid w:val="006C7ABA"/>
    <w:rsid w:val="006D0D60"/>
    <w:rsid w:val="006D1122"/>
    <w:rsid w:val="006D3C00"/>
    <w:rsid w:val="006D7C83"/>
    <w:rsid w:val="006E0816"/>
    <w:rsid w:val="006E3675"/>
    <w:rsid w:val="006E4A7F"/>
    <w:rsid w:val="00704DF6"/>
    <w:rsid w:val="0070651C"/>
    <w:rsid w:val="007132A3"/>
    <w:rsid w:val="0071445B"/>
    <w:rsid w:val="00716421"/>
    <w:rsid w:val="00724EFB"/>
    <w:rsid w:val="00725FF8"/>
    <w:rsid w:val="007402FE"/>
    <w:rsid w:val="007419C3"/>
    <w:rsid w:val="0074272E"/>
    <w:rsid w:val="007467A7"/>
    <w:rsid w:val="007469DD"/>
    <w:rsid w:val="0074741B"/>
    <w:rsid w:val="0074759E"/>
    <w:rsid w:val="007478EA"/>
    <w:rsid w:val="00751986"/>
    <w:rsid w:val="0075415C"/>
    <w:rsid w:val="007628F5"/>
    <w:rsid w:val="00763502"/>
    <w:rsid w:val="00765E0C"/>
    <w:rsid w:val="00782D2C"/>
    <w:rsid w:val="007913AB"/>
    <w:rsid w:val="007914F7"/>
    <w:rsid w:val="00797413"/>
    <w:rsid w:val="007A0A85"/>
    <w:rsid w:val="007B1625"/>
    <w:rsid w:val="007B67A8"/>
    <w:rsid w:val="007B6F13"/>
    <w:rsid w:val="007B706E"/>
    <w:rsid w:val="007B71EB"/>
    <w:rsid w:val="007B7E2D"/>
    <w:rsid w:val="007C6205"/>
    <w:rsid w:val="007C686A"/>
    <w:rsid w:val="007C71BA"/>
    <w:rsid w:val="007C728E"/>
    <w:rsid w:val="007C7D5B"/>
    <w:rsid w:val="007D2C53"/>
    <w:rsid w:val="007D3C8E"/>
    <w:rsid w:val="007D3D60"/>
    <w:rsid w:val="007E1980"/>
    <w:rsid w:val="007E4B76"/>
    <w:rsid w:val="007E5EA8"/>
    <w:rsid w:val="007F0CF1"/>
    <w:rsid w:val="007F12A5"/>
    <w:rsid w:val="007F4CF1"/>
    <w:rsid w:val="007F758D"/>
    <w:rsid w:val="007F7D52"/>
    <w:rsid w:val="00804504"/>
    <w:rsid w:val="00804900"/>
    <w:rsid w:val="0080654C"/>
    <w:rsid w:val="008071C6"/>
    <w:rsid w:val="00817A00"/>
    <w:rsid w:val="00821554"/>
    <w:rsid w:val="0083448E"/>
    <w:rsid w:val="00835DB3"/>
    <w:rsid w:val="0083617B"/>
    <w:rsid w:val="008371BD"/>
    <w:rsid w:val="008504A8"/>
    <w:rsid w:val="0085282E"/>
    <w:rsid w:val="00853FA5"/>
    <w:rsid w:val="00870A8D"/>
    <w:rsid w:val="0087198C"/>
    <w:rsid w:val="00872C1F"/>
    <w:rsid w:val="00873B42"/>
    <w:rsid w:val="00884AFF"/>
    <w:rsid w:val="008856D8"/>
    <w:rsid w:val="00892E82"/>
    <w:rsid w:val="0089314F"/>
    <w:rsid w:val="008A119A"/>
    <w:rsid w:val="008C1B58"/>
    <w:rsid w:val="008C39AE"/>
    <w:rsid w:val="008C51F8"/>
    <w:rsid w:val="008C590D"/>
    <w:rsid w:val="008E031B"/>
    <w:rsid w:val="008E6844"/>
    <w:rsid w:val="008E7029"/>
    <w:rsid w:val="008E7EF6"/>
    <w:rsid w:val="008F1F98"/>
    <w:rsid w:val="008F6758"/>
    <w:rsid w:val="009040DD"/>
    <w:rsid w:val="00905B47"/>
    <w:rsid w:val="00906628"/>
    <w:rsid w:val="0091331C"/>
    <w:rsid w:val="00921648"/>
    <w:rsid w:val="009279DE"/>
    <w:rsid w:val="0093010F"/>
    <w:rsid w:val="00930116"/>
    <w:rsid w:val="0093696E"/>
    <w:rsid w:val="0094212C"/>
    <w:rsid w:val="00954689"/>
    <w:rsid w:val="00955092"/>
    <w:rsid w:val="00956F6E"/>
    <w:rsid w:val="009617C9"/>
    <w:rsid w:val="00961C93"/>
    <w:rsid w:val="00962574"/>
    <w:rsid w:val="00965324"/>
    <w:rsid w:val="0097091E"/>
    <w:rsid w:val="009760D3"/>
    <w:rsid w:val="00977132"/>
    <w:rsid w:val="00977915"/>
    <w:rsid w:val="00981A4B"/>
    <w:rsid w:val="00982501"/>
    <w:rsid w:val="0098730F"/>
    <w:rsid w:val="009877D3"/>
    <w:rsid w:val="00994E8F"/>
    <w:rsid w:val="009951DC"/>
    <w:rsid w:val="009959BB"/>
    <w:rsid w:val="00997158"/>
    <w:rsid w:val="009A074C"/>
    <w:rsid w:val="009A3A7C"/>
    <w:rsid w:val="009A4A91"/>
    <w:rsid w:val="009B2ADB"/>
    <w:rsid w:val="009B603A"/>
    <w:rsid w:val="009C2D0E"/>
    <w:rsid w:val="009C3DAC"/>
    <w:rsid w:val="009C416F"/>
    <w:rsid w:val="009C42E0"/>
    <w:rsid w:val="009D5362"/>
    <w:rsid w:val="009E1415"/>
    <w:rsid w:val="009E1DE5"/>
    <w:rsid w:val="009E6116"/>
    <w:rsid w:val="009F41AF"/>
    <w:rsid w:val="00A02E43"/>
    <w:rsid w:val="00A065F9"/>
    <w:rsid w:val="00A07F34"/>
    <w:rsid w:val="00A22154"/>
    <w:rsid w:val="00A25C38"/>
    <w:rsid w:val="00A33926"/>
    <w:rsid w:val="00A36BBE"/>
    <w:rsid w:val="00A4307A"/>
    <w:rsid w:val="00A47EBB"/>
    <w:rsid w:val="00A5072C"/>
    <w:rsid w:val="00A51A0A"/>
    <w:rsid w:val="00A51CDD"/>
    <w:rsid w:val="00A6730D"/>
    <w:rsid w:val="00A71625"/>
    <w:rsid w:val="00A71B9B"/>
    <w:rsid w:val="00A72B8A"/>
    <w:rsid w:val="00A751C7"/>
    <w:rsid w:val="00A87844"/>
    <w:rsid w:val="00A95250"/>
    <w:rsid w:val="00A964A1"/>
    <w:rsid w:val="00A978C6"/>
    <w:rsid w:val="00AA038C"/>
    <w:rsid w:val="00AA7A09"/>
    <w:rsid w:val="00AB3B50"/>
    <w:rsid w:val="00AC05B1"/>
    <w:rsid w:val="00AD2B2E"/>
    <w:rsid w:val="00AD356C"/>
    <w:rsid w:val="00AE2914"/>
    <w:rsid w:val="00AE6D15"/>
    <w:rsid w:val="00B00559"/>
    <w:rsid w:val="00B04182"/>
    <w:rsid w:val="00B07AE3"/>
    <w:rsid w:val="00B11430"/>
    <w:rsid w:val="00B1181C"/>
    <w:rsid w:val="00B20041"/>
    <w:rsid w:val="00B20F12"/>
    <w:rsid w:val="00B26694"/>
    <w:rsid w:val="00B353EB"/>
    <w:rsid w:val="00B439C4"/>
    <w:rsid w:val="00B4535E"/>
    <w:rsid w:val="00B52A8C"/>
    <w:rsid w:val="00B636A8"/>
    <w:rsid w:val="00B65332"/>
    <w:rsid w:val="00B665C6"/>
    <w:rsid w:val="00B805AF"/>
    <w:rsid w:val="00B869EC"/>
    <w:rsid w:val="00B9397A"/>
    <w:rsid w:val="00B95921"/>
    <w:rsid w:val="00B9633D"/>
    <w:rsid w:val="00BA2EBE"/>
    <w:rsid w:val="00BB0F28"/>
    <w:rsid w:val="00BB2F56"/>
    <w:rsid w:val="00BB458A"/>
    <w:rsid w:val="00BB4F9E"/>
    <w:rsid w:val="00BB707B"/>
    <w:rsid w:val="00BD00D3"/>
    <w:rsid w:val="00BD1659"/>
    <w:rsid w:val="00BD3AA9"/>
    <w:rsid w:val="00BD4A18"/>
    <w:rsid w:val="00BD57E9"/>
    <w:rsid w:val="00BD6DB2"/>
    <w:rsid w:val="00BE11CF"/>
    <w:rsid w:val="00BE21AB"/>
    <w:rsid w:val="00BE3332"/>
    <w:rsid w:val="00BE55CB"/>
    <w:rsid w:val="00BF1392"/>
    <w:rsid w:val="00BF617A"/>
    <w:rsid w:val="00C0379D"/>
    <w:rsid w:val="00C03931"/>
    <w:rsid w:val="00C05FE3"/>
    <w:rsid w:val="00C060A8"/>
    <w:rsid w:val="00C2136D"/>
    <w:rsid w:val="00C214EE"/>
    <w:rsid w:val="00C2314B"/>
    <w:rsid w:val="00C24971"/>
    <w:rsid w:val="00C256B5"/>
    <w:rsid w:val="00C26BE5"/>
    <w:rsid w:val="00C26E4D"/>
    <w:rsid w:val="00C27909"/>
    <w:rsid w:val="00C27B03"/>
    <w:rsid w:val="00C314E1"/>
    <w:rsid w:val="00C34397"/>
    <w:rsid w:val="00C4095D"/>
    <w:rsid w:val="00C51F7F"/>
    <w:rsid w:val="00C601D2"/>
    <w:rsid w:val="00C620B6"/>
    <w:rsid w:val="00C65BCC"/>
    <w:rsid w:val="00C66970"/>
    <w:rsid w:val="00C8286E"/>
    <w:rsid w:val="00C838E9"/>
    <w:rsid w:val="00C8691C"/>
    <w:rsid w:val="00C95AF7"/>
    <w:rsid w:val="00CA0FD1"/>
    <w:rsid w:val="00CA168A"/>
    <w:rsid w:val="00CA357E"/>
    <w:rsid w:val="00CA41B3"/>
    <w:rsid w:val="00CA44F9"/>
    <w:rsid w:val="00CA4A69"/>
    <w:rsid w:val="00CC2DFA"/>
    <w:rsid w:val="00CC3E0C"/>
    <w:rsid w:val="00CC58D3"/>
    <w:rsid w:val="00CC784D"/>
    <w:rsid w:val="00CE21C2"/>
    <w:rsid w:val="00D02EF9"/>
    <w:rsid w:val="00D0337B"/>
    <w:rsid w:val="00D04504"/>
    <w:rsid w:val="00D079B2"/>
    <w:rsid w:val="00D114E9"/>
    <w:rsid w:val="00D17D5D"/>
    <w:rsid w:val="00D32648"/>
    <w:rsid w:val="00D329A6"/>
    <w:rsid w:val="00D32DAF"/>
    <w:rsid w:val="00D35E99"/>
    <w:rsid w:val="00D429C6"/>
    <w:rsid w:val="00D47748"/>
    <w:rsid w:val="00D54CC3"/>
    <w:rsid w:val="00D6041A"/>
    <w:rsid w:val="00D633EB"/>
    <w:rsid w:val="00D6766B"/>
    <w:rsid w:val="00D70414"/>
    <w:rsid w:val="00D730B7"/>
    <w:rsid w:val="00D82FF7"/>
    <w:rsid w:val="00D847FE"/>
    <w:rsid w:val="00D964EA"/>
    <w:rsid w:val="00D966D0"/>
    <w:rsid w:val="00DA0C59"/>
    <w:rsid w:val="00DA3991"/>
    <w:rsid w:val="00DB037C"/>
    <w:rsid w:val="00DB7E6C"/>
    <w:rsid w:val="00DC526A"/>
    <w:rsid w:val="00DD5A29"/>
    <w:rsid w:val="00DD5D9D"/>
    <w:rsid w:val="00DE35CB"/>
    <w:rsid w:val="00DE7C54"/>
    <w:rsid w:val="00DF0800"/>
    <w:rsid w:val="00DF21E9"/>
    <w:rsid w:val="00E00F14"/>
    <w:rsid w:val="00E06386"/>
    <w:rsid w:val="00E1766A"/>
    <w:rsid w:val="00E20276"/>
    <w:rsid w:val="00E20A73"/>
    <w:rsid w:val="00E24EB4"/>
    <w:rsid w:val="00E320ED"/>
    <w:rsid w:val="00E32164"/>
    <w:rsid w:val="00E33AFB"/>
    <w:rsid w:val="00E34218"/>
    <w:rsid w:val="00E46282"/>
    <w:rsid w:val="00E5216E"/>
    <w:rsid w:val="00E7015B"/>
    <w:rsid w:val="00E82344"/>
    <w:rsid w:val="00E84C82"/>
    <w:rsid w:val="00E84D64"/>
    <w:rsid w:val="00E87408"/>
    <w:rsid w:val="00E914C4"/>
    <w:rsid w:val="00E934F5"/>
    <w:rsid w:val="00E96961"/>
    <w:rsid w:val="00EA1BB5"/>
    <w:rsid w:val="00EA72EC"/>
    <w:rsid w:val="00EB11CB"/>
    <w:rsid w:val="00EB275A"/>
    <w:rsid w:val="00EB5E25"/>
    <w:rsid w:val="00EB786A"/>
    <w:rsid w:val="00EC1578"/>
    <w:rsid w:val="00EC1C72"/>
    <w:rsid w:val="00EC3CC9"/>
    <w:rsid w:val="00EC680A"/>
    <w:rsid w:val="00ED4A56"/>
    <w:rsid w:val="00EE2BED"/>
    <w:rsid w:val="00EE374B"/>
    <w:rsid w:val="00F018BC"/>
    <w:rsid w:val="00F11BB5"/>
    <w:rsid w:val="00F1417B"/>
    <w:rsid w:val="00F34B99"/>
    <w:rsid w:val="00F367E7"/>
    <w:rsid w:val="00F36936"/>
    <w:rsid w:val="00F4114E"/>
    <w:rsid w:val="00F52DAB"/>
    <w:rsid w:val="00F53A49"/>
    <w:rsid w:val="00F543F0"/>
    <w:rsid w:val="00F64D01"/>
    <w:rsid w:val="00F752D9"/>
    <w:rsid w:val="00F81D29"/>
    <w:rsid w:val="00F91C4D"/>
    <w:rsid w:val="00F92FD9"/>
    <w:rsid w:val="00F934DB"/>
    <w:rsid w:val="00FA6684"/>
    <w:rsid w:val="00FA731E"/>
    <w:rsid w:val="00FB2B38"/>
    <w:rsid w:val="00FC08AB"/>
    <w:rsid w:val="00FC6358"/>
    <w:rsid w:val="00FC6A16"/>
    <w:rsid w:val="00FC738C"/>
    <w:rsid w:val="00FD320D"/>
    <w:rsid w:val="00FD520F"/>
    <w:rsid w:val="00FE23DE"/>
    <w:rsid w:val="00FF3720"/>
    <w:rsid w:val="00FF3D58"/>
    <w:rsid w:val="12442F72"/>
    <w:rsid w:val="35FB49D8"/>
    <w:rsid w:val="54CB4F85"/>
    <w:rsid w:val="5A98429F"/>
    <w:rsid w:val="6684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5CFD43"/>
  <w15:chartTrackingRefBased/>
  <w15:docId w15:val="{1F8588F0-D3AD-3840-BA3B-9E9D21DD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semiHidden="1"/>
    <w:lsdException w:name="toc 3" w:uiPriority="39"/>
    <w:lsdException w:name="toc 4" w:uiPriority="39"/>
    <w:lsdException w:name="toc 5" w:uiPriority="39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footnote reference" w:semiHidden="1"/>
    <w:lsdException w:name="end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Times New Roman" w:eastAsia="SimSun" w:hAnsi="Times New Roman"/>
      <w:sz w:val="18"/>
    </w:rPr>
  </w:style>
  <w:style w:type="character" w:styleId="Hyperlink">
    <w:name w:val="Hyperlink"/>
    <w:uiPriority w:val="99"/>
    <w:rPr>
      <w:color w:val="0000FF"/>
      <w:spacing w:val="0"/>
      <w:w w:val="100"/>
      <w:szCs w:val="21"/>
      <w:u w:val="single"/>
      <w:lang w:val="en-CN" w:eastAsia="zh-CN"/>
    </w:rPr>
  </w:style>
  <w:style w:type="character" w:styleId="FollowedHyperlink">
    <w:name w:val="FollowedHyperlink"/>
    <w:rPr>
      <w:color w:val="800080"/>
      <w:u w:val="single"/>
    </w:rPr>
  </w:style>
  <w:style w:type="character" w:styleId="EndnoteReference">
    <w:name w:val="endnote reference"/>
    <w:semiHidden/>
    <w:rPr>
      <w:vertAlign w:val="superscript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Char">
    <w:name w:val="二级条标题 Char"/>
    <w:basedOn w:val="Char0"/>
    <w:link w:val="a"/>
    <w:rPr>
      <w:rFonts w:ascii="SimHei" w:eastAsia="SimHei"/>
      <w:sz w:val="21"/>
      <w:szCs w:val="21"/>
      <w:lang w:val="en-US" w:eastAsia="zh-CN" w:bidi="ar-SA"/>
    </w:rPr>
  </w:style>
  <w:style w:type="character" w:customStyle="1" w:styleId="a0">
    <w:name w:val="发布"/>
    <w:rPr>
      <w:rFonts w:ascii="SimHei" w:eastAsia="SimHei"/>
      <w:spacing w:val="85"/>
      <w:w w:val="100"/>
      <w:position w:val="3"/>
      <w:sz w:val="28"/>
      <w:szCs w:val="28"/>
    </w:rPr>
  </w:style>
  <w:style w:type="character" w:customStyle="1" w:styleId="Char1">
    <w:name w:val="章标题 Char"/>
    <w:link w:val="a1"/>
    <w:rPr>
      <w:rFonts w:ascii="SimHei" w:eastAsia="SimHei"/>
      <w:sz w:val="21"/>
      <w:lang w:val="en-US" w:eastAsia="zh-CN" w:bidi="ar-SA"/>
    </w:rPr>
  </w:style>
  <w:style w:type="character" w:customStyle="1" w:styleId="Char2">
    <w:name w:val="段 Char"/>
    <w:link w:val="a2"/>
    <w:uiPriority w:val="99"/>
    <w:rPr>
      <w:rFonts w:ascii="SimSun"/>
      <w:sz w:val="21"/>
      <w:lang w:val="en-US" w:eastAsia="zh-CN" w:bidi="ar-SA"/>
    </w:rPr>
  </w:style>
  <w:style w:type="character" w:customStyle="1" w:styleId="Char3">
    <w:name w:val="附录公式 Char"/>
    <w:basedOn w:val="Char2"/>
    <w:link w:val="a3"/>
    <w:rPr>
      <w:rFonts w:ascii="SimSun"/>
      <w:sz w:val="21"/>
      <w:lang w:val="en-US" w:eastAsia="zh-CN" w:bidi="ar-SA"/>
    </w:rPr>
  </w:style>
  <w:style w:type="character" w:customStyle="1" w:styleId="Char4">
    <w:name w:val="首示例 Char"/>
    <w:link w:val="a4"/>
    <w:rPr>
      <w:rFonts w:ascii="SimSun" w:hAnsi="SimSun"/>
      <w:kern w:val="2"/>
      <w:sz w:val="18"/>
      <w:szCs w:val="18"/>
      <w:lang w:val="en-US" w:eastAsia="zh-CN" w:bidi="ar-SA"/>
    </w:rPr>
  </w:style>
  <w:style w:type="character" w:customStyle="1" w:styleId="A--4Char">
    <w:name w:val="A--标题4 Char"/>
    <w:link w:val="A--4"/>
    <w:rPr>
      <w:rFonts w:ascii="SimHei" w:eastAsia="SimHei"/>
      <w:sz w:val="21"/>
      <w:szCs w:val="21"/>
    </w:rPr>
  </w:style>
  <w:style w:type="character" w:customStyle="1" w:styleId="A---4Char">
    <w:name w:val="A---标题4 Char"/>
    <w:link w:val="A---4"/>
    <w:rPr>
      <w:rFonts w:ascii="SimHei" w:eastAsia="SimHei" w:hAnsi="SimHei"/>
      <w:kern w:val="2"/>
      <w:sz w:val="21"/>
      <w:szCs w:val="21"/>
    </w:rPr>
  </w:style>
  <w:style w:type="character" w:customStyle="1" w:styleId="Char0">
    <w:name w:val="一级条标题 Char"/>
    <w:link w:val="a5"/>
    <w:rPr>
      <w:rFonts w:ascii="SimHei" w:eastAsia="SimHei"/>
      <w:sz w:val="21"/>
      <w:szCs w:val="21"/>
      <w:lang w:val="en-US" w:eastAsia="zh-CN" w:bidi="ar-SA"/>
    </w:rPr>
  </w:style>
  <w:style w:type="paragraph" w:styleId="Index2">
    <w:name w:val="index 2"/>
    <w:basedOn w:val="Normal"/>
    <w:next w:val="Normal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semiHidden/>
    <w:pPr>
      <w:tabs>
        <w:tab w:val="right" w:leader="dot" w:pos="9241"/>
      </w:tabs>
      <w:ind w:firstLineChars="600" w:firstLine="607"/>
      <w:jc w:val="left"/>
    </w:pPr>
    <w:rPr>
      <w:rFonts w:ascii="SimSun"/>
      <w:szCs w:val="21"/>
    </w:rPr>
  </w:style>
  <w:style w:type="paragraph" w:styleId="TOC5">
    <w:name w:val="toc 5"/>
    <w:basedOn w:val="Normal"/>
    <w:next w:val="Normal"/>
    <w:uiPriority w:val="39"/>
    <w:pPr>
      <w:tabs>
        <w:tab w:val="right" w:leader="dot" w:pos="9241"/>
      </w:tabs>
      <w:ind w:firstLineChars="300" w:firstLine="300"/>
      <w:jc w:val="left"/>
    </w:pPr>
    <w:rPr>
      <w:rFonts w:ascii="SimSun"/>
      <w:szCs w:val="21"/>
    </w:rPr>
  </w:style>
  <w:style w:type="paragraph" w:styleId="Index4">
    <w:name w:val="index 4"/>
    <w:basedOn w:val="Normal"/>
    <w:next w:val="Normal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Index9">
    <w:name w:val="index 9"/>
    <w:basedOn w:val="Normal"/>
    <w:next w:val="Normal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Index1">
    <w:name w:val="index 1"/>
    <w:basedOn w:val="Normal"/>
    <w:next w:val="a2"/>
    <w:pPr>
      <w:tabs>
        <w:tab w:val="right" w:leader="dot" w:pos="9299"/>
      </w:tabs>
      <w:jc w:val="left"/>
    </w:pPr>
    <w:rPr>
      <w:rFonts w:ascii="SimSun"/>
      <w:szCs w:val="21"/>
    </w:rPr>
  </w:style>
  <w:style w:type="paragraph" w:styleId="IndexHeading">
    <w:name w:val="index heading"/>
    <w:basedOn w:val="Normal"/>
    <w:next w:val="Index1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Index5">
    <w:name w:val="index 5"/>
    <w:basedOn w:val="Normal"/>
    <w:next w:val="Normal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Index6">
    <w:name w:val="index 6"/>
    <w:basedOn w:val="Normal"/>
    <w:next w:val="Normal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Header">
    <w:name w:val="header"/>
    <w:basedOn w:val="Normal"/>
    <w:pPr>
      <w:snapToGrid w:val="0"/>
      <w:jc w:val="left"/>
    </w:pPr>
    <w:rPr>
      <w:sz w:val="18"/>
      <w:szCs w:val="18"/>
    </w:rPr>
  </w:style>
  <w:style w:type="paragraph" w:customStyle="1" w:styleId="a6">
    <w:name w:val="终结线"/>
    <w:basedOn w:val="Normal"/>
    <w:pPr>
      <w:framePr w:hSpace="181" w:vSpace="181" w:wrap="around" w:vAnchor="text" w:hAnchor="margin" w:xAlign="center" w:y="285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Footer">
    <w:name w:val="footer"/>
    <w:basedOn w:val="Normal"/>
    <w:pPr>
      <w:snapToGrid w:val="0"/>
      <w:ind w:rightChars="100" w:right="210"/>
      <w:jc w:val="right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470"/>
      <w:jc w:val="left"/>
    </w:pPr>
    <w:rPr>
      <w:sz w:val="20"/>
      <w:szCs w:val="20"/>
    </w:rPr>
  </w:style>
  <w:style w:type="paragraph" w:customStyle="1" w:styleId="a7">
    <w:name w:val="其他发布日期"/>
    <w:basedOn w:val="a8"/>
    <w:pPr>
      <w:framePr w:wrap="around" w:vAnchor="page" w:x="1419"/>
    </w:pPr>
  </w:style>
  <w:style w:type="paragraph" w:styleId="TOC2">
    <w:name w:val="toc 2"/>
    <w:basedOn w:val="Normal"/>
    <w:next w:val="Normal"/>
    <w:semiHidden/>
    <w:pPr>
      <w:tabs>
        <w:tab w:val="right" w:leader="dot" w:pos="9241"/>
      </w:tabs>
    </w:pPr>
    <w:rPr>
      <w:rFonts w:ascii="SimSun"/>
      <w:szCs w:val="21"/>
    </w:rPr>
  </w:style>
  <w:style w:type="paragraph" w:customStyle="1" w:styleId="2">
    <w:name w:val="封面一致性程度标识2"/>
    <w:basedOn w:val="a9"/>
    <w:pPr>
      <w:framePr w:wrap="around" w:y="4469"/>
    </w:pPr>
  </w:style>
  <w:style w:type="paragraph" w:styleId="TOC4">
    <w:name w:val="toc 4"/>
    <w:basedOn w:val="Normal"/>
    <w:next w:val="Normal"/>
    <w:uiPriority w:val="39"/>
    <w:pPr>
      <w:tabs>
        <w:tab w:val="right" w:leader="dot" w:pos="9241"/>
      </w:tabs>
      <w:ind w:firstLineChars="200" w:firstLine="198"/>
      <w:jc w:val="left"/>
    </w:pPr>
    <w:rPr>
      <w:rFonts w:ascii="SimSun"/>
      <w:szCs w:val="21"/>
    </w:rPr>
  </w:style>
  <w:style w:type="paragraph" w:styleId="Caption">
    <w:name w:val="caption"/>
    <w:basedOn w:val="Normal"/>
    <w:next w:val="Normal"/>
    <w:qFormat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9241"/>
      </w:tabs>
      <w:ind w:firstLineChars="100" w:firstLine="102"/>
      <w:jc w:val="left"/>
    </w:pPr>
    <w:rPr>
      <w:rFonts w:ascii="SimSun"/>
      <w:szCs w:val="21"/>
    </w:rPr>
  </w:style>
  <w:style w:type="paragraph" w:styleId="Index7">
    <w:name w:val="index 7"/>
    <w:basedOn w:val="Normal"/>
    <w:next w:val="Normal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semiHidden/>
    <w:pPr>
      <w:tabs>
        <w:tab w:val="right" w:leader="dot" w:pos="9241"/>
      </w:tabs>
      <w:ind w:firstLineChars="400" w:firstLine="403"/>
      <w:jc w:val="left"/>
    </w:pPr>
    <w:rPr>
      <w:rFonts w:ascii="SimSun"/>
      <w:szCs w:val="21"/>
    </w:rPr>
  </w:style>
  <w:style w:type="paragraph" w:styleId="Index8">
    <w:name w:val="index 8"/>
    <w:basedOn w:val="Normal"/>
    <w:next w:val="Normal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FootnoteText">
    <w:name w:val="footnote text"/>
    <w:basedOn w:val="Normal"/>
    <w:pPr>
      <w:numPr>
        <w:numId w:val="1"/>
      </w:numPr>
      <w:tabs>
        <w:tab w:val="left" w:pos="0"/>
      </w:tabs>
      <w:snapToGrid w:val="0"/>
      <w:jc w:val="left"/>
    </w:pPr>
    <w:rPr>
      <w:rFonts w:ascii="SimSun"/>
      <w:sz w:val="18"/>
      <w:szCs w:val="18"/>
    </w:rPr>
  </w:style>
  <w:style w:type="paragraph" w:customStyle="1" w:styleId="20">
    <w:name w:val="封面标准文稿类别2"/>
    <w:basedOn w:val="aa"/>
    <w:pPr>
      <w:framePr w:wrap="around" w:y="4469"/>
    </w:pPr>
  </w:style>
  <w:style w:type="paragraph" w:styleId="TOC7">
    <w:name w:val="toc 7"/>
    <w:basedOn w:val="Normal"/>
    <w:next w:val="Normal"/>
    <w:semiHidden/>
    <w:pPr>
      <w:tabs>
        <w:tab w:val="right" w:leader="dot" w:pos="9241"/>
      </w:tabs>
      <w:ind w:firstLineChars="500" w:firstLine="505"/>
      <w:jc w:val="left"/>
    </w:pPr>
    <w:rPr>
      <w:rFonts w:ascii="SimSun"/>
      <w:szCs w:val="21"/>
    </w:rPr>
  </w:style>
  <w:style w:type="paragraph" w:styleId="Index3">
    <w:name w:val="index 3"/>
    <w:basedOn w:val="Normal"/>
    <w:next w:val="Normal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9241"/>
      </w:tabs>
      <w:spacing w:beforeLines="25" w:before="25" w:afterLines="25" w:after="25"/>
      <w:jc w:val="left"/>
    </w:pPr>
    <w:rPr>
      <w:rFonts w:ascii="SimSun"/>
      <w:szCs w:val="21"/>
    </w:rPr>
  </w:style>
  <w:style w:type="paragraph" w:customStyle="1" w:styleId="ab">
    <w:name w:val="注："/>
    <w:next w:val="a2"/>
    <w:pPr>
      <w:widowControl w:val="0"/>
      <w:numPr>
        <w:numId w:val="2"/>
      </w:numPr>
      <w:autoSpaceDE w:val="0"/>
      <w:autoSpaceDN w:val="0"/>
      <w:jc w:val="both"/>
    </w:pPr>
    <w:rPr>
      <w:rFonts w:ascii="SimSun"/>
      <w:sz w:val="18"/>
      <w:szCs w:val="18"/>
      <w:lang w:val="en-US"/>
    </w:rPr>
  </w:style>
  <w:style w:type="paragraph" w:customStyle="1" w:styleId="a2">
    <w:name w:val="段"/>
    <w:link w:val="Char2"/>
    <w:uiPriority w:val="9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sz w:val="21"/>
      <w:lang w:val="en-US"/>
    </w:rPr>
  </w:style>
  <w:style w:type="paragraph" w:customStyle="1" w:styleId="ac">
    <w:name w:val="目次、标准名称标题"/>
    <w:basedOn w:val="Normal"/>
    <w:next w:val="a2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SimHei" w:eastAsia="SimHei"/>
      <w:kern w:val="0"/>
      <w:sz w:val="32"/>
      <w:szCs w:val="20"/>
    </w:rPr>
  </w:style>
  <w:style w:type="paragraph" w:customStyle="1" w:styleId="a">
    <w:name w:val="二级条标题"/>
    <w:basedOn w:val="a5"/>
    <w:next w:val="a2"/>
    <w:link w:val="Char"/>
    <w:pPr>
      <w:numPr>
        <w:ilvl w:val="2"/>
      </w:numPr>
      <w:spacing w:before="50" w:after="50"/>
      <w:outlineLvl w:val="3"/>
    </w:pPr>
  </w:style>
  <w:style w:type="paragraph" w:customStyle="1" w:styleId="ad">
    <w:name w:val="四级条标题"/>
    <w:basedOn w:val="ae"/>
    <w:next w:val="a2"/>
    <w:pPr>
      <w:numPr>
        <w:ilvl w:val="4"/>
      </w:numPr>
      <w:outlineLvl w:val="5"/>
    </w:pPr>
  </w:style>
  <w:style w:type="paragraph" w:customStyle="1" w:styleId="ae">
    <w:name w:val="三级条标题"/>
    <w:basedOn w:val="a"/>
    <w:next w:val="a2"/>
    <w:pPr>
      <w:numPr>
        <w:ilvl w:val="3"/>
      </w:numPr>
      <w:outlineLvl w:val="4"/>
    </w:pPr>
  </w:style>
  <w:style w:type="paragraph" w:customStyle="1" w:styleId="a5">
    <w:name w:val="一级条标题"/>
    <w:next w:val="a2"/>
    <w:link w:val="Char0"/>
    <w:pPr>
      <w:numPr>
        <w:ilvl w:val="1"/>
        <w:numId w:val="3"/>
      </w:numPr>
      <w:spacing w:beforeLines="50" w:before="156" w:afterLines="50" w:after="156"/>
      <w:outlineLvl w:val="2"/>
    </w:pPr>
    <w:rPr>
      <w:rFonts w:ascii="SimHei" w:eastAsia="SimHei"/>
      <w:sz w:val="21"/>
      <w:szCs w:val="21"/>
      <w:lang w:val="en-US"/>
    </w:rPr>
  </w:style>
  <w:style w:type="paragraph" w:customStyle="1" w:styleId="af">
    <w:name w:val="附录图标号"/>
    <w:basedOn w:val="Normal"/>
    <w:pPr>
      <w:keepNext/>
      <w:pageBreakBefore/>
      <w:widowControl/>
      <w:numPr>
        <w:numId w:val="4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f0">
    <w:name w:val="注×："/>
    <w:pPr>
      <w:widowControl w:val="0"/>
      <w:numPr>
        <w:numId w:val="5"/>
      </w:numPr>
      <w:autoSpaceDE w:val="0"/>
      <w:autoSpaceDN w:val="0"/>
      <w:jc w:val="both"/>
    </w:pPr>
    <w:rPr>
      <w:rFonts w:ascii="SimSun"/>
      <w:sz w:val="18"/>
      <w:szCs w:val="18"/>
      <w:lang w:val="en-US"/>
    </w:rPr>
  </w:style>
  <w:style w:type="paragraph" w:customStyle="1" w:styleId="af1">
    <w:name w:val="示例×："/>
    <w:basedOn w:val="a1"/>
    <w:qFormat/>
    <w:pPr>
      <w:numPr>
        <w:numId w:val="6"/>
      </w:numPr>
      <w:spacing w:beforeLines="0" w:before="0" w:afterLines="0" w:after="0"/>
      <w:outlineLvl w:val="9"/>
    </w:pPr>
    <w:rPr>
      <w:rFonts w:ascii="SimSun" w:eastAsia="SimSun"/>
      <w:sz w:val="18"/>
      <w:szCs w:val="18"/>
    </w:rPr>
  </w:style>
  <w:style w:type="paragraph" w:customStyle="1" w:styleId="a1">
    <w:name w:val="章标题"/>
    <w:next w:val="a2"/>
    <w:link w:val="Char1"/>
    <w:pPr>
      <w:numPr>
        <w:numId w:val="3"/>
      </w:numPr>
      <w:spacing w:beforeLines="100" w:before="312" w:afterLines="100" w:after="312"/>
      <w:jc w:val="both"/>
      <w:outlineLvl w:val="1"/>
    </w:pPr>
    <w:rPr>
      <w:rFonts w:ascii="SimHei" w:eastAsia="SimHei"/>
      <w:sz w:val="21"/>
      <w:lang w:val="en-US"/>
    </w:rPr>
  </w:style>
  <w:style w:type="paragraph" w:customStyle="1" w:styleId="af2">
    <w:name w:val="五级条标题"/>
    <w:basedOn w:val="ad"/>
    <w:next w:val="a2"/>
    <w:pPr>
      <w:numPr>
        <w:ilvl w:val="5"/>
      </w:numPr>
      <w:outlineLvl w:val="6"/>
    </w:pPr>
  </w:style>
  <w:style w:type="paragraph" w:customStyle="1" w:styleId="af3">
    <w:name w:val="数字编号列项（二级）"/>
    <w:pPr>
      <w:numPr>
        <w:ilvl w:val="1"/>
        <w:numId w:val="7"/>
      </w:numPr>
      <w:tabs>
        <w:tab w:val="left" w:pos="1260"/>
      </w:tabs>
      <w:jc w:val="both"/>
    </w:pPr>
    <w:rPr>
      <w:rFonts w:ascii="SimSun"/>
      <w:sz w:val="21"/>
      <w:lang w:val="en-US"/>
    </w:rPr>
  </w:style>
  <w:style w:type="paragraph" w:customStyle="1" w:styleId="a3">
    <w:name w:val="附录公式"/>
    <w:basedOn w:val="a2"/>
    <w:next w:val="a2"/>
    <w:link w:val="Char3"/>
    <w:qFormat/>
  </w:style>
  <w:style w:type="paragraph" w:customStyle="1" w:styleId="af4">
    <w:name w:val="图标脚注说明"/>
    <w:basedOn w:val="a2"/>
    <w:pPr>
      <w:ind w:left="840" w:firstLineChars="0" w:hanging="420"/>
    </w:pPr>
    <w:rPr>
      <w:sz w:val="18"/>
      <w:szCs w:val="18"/>
    </w:rPr>
  </w:style>
  <w:style w:type="paragraph" w:customStyle="1" w:styleId="af5">
    <w:name w:val="标准书脚_奇数页"/>
    <w:pPr>
      <w:spacing w:before="120"/>
      <w:ind w:right="198"/>
      <w:jc w:val="right"/>
    </w:pPr>
    <w:rPr>
      <w:rFonts w:ascii="SimSun"/>
      <w:sz w:val="18"/>
      <w:szCs w:val="18"/>
      <w:lang w:val="en-US"/>
    </w:rPr>
  </w:style>
  <w:style w:type="paragraph" w:customStyle="1" w:styleId="af6">
    <w:name w:val="标准书眉_奇数页"/>
    <w:next w:val="Normal"/>
    <w:pPr>
      <w:tabs>
        <w:tab w:val="center" w:pos="4154"/>
        <w:tab w:val="right" w:pos="8306"/>
      </w:tabs>
      <w:spacing w:after="220"/>
      <w:jc w:val="right"/>
    </w:pPr>
    <w:rPr>
      <w:rFonts w:ascii="SimHei" w:eastAsia="SimHei"/>
      <w:sz w:val="21"/>
      <w:szCs w:val="21"/>
      <w:lang w:val="en-US"/>
    </w:rPr>
  </w:style>
  <w:style w:type="paragraph" w:customStyle="1" w:styleId="af7">
    <w:name w:val="示例"/>
    <w:next w:val="af8"/>
    <w:pPr>
      <w:widowControl w:val="0"/>
      <w:numPr>
        <w:numId w:val="8"/>
      </w:numPr>
      <w:jc w:val="both"/>
    </w:pPr>
    <w:rPr>
      <w:rFonts w:ascii="SimSun"/>
      <w:sz w:val="18"/>
      <w:szCs w:val="18"/>
      <w:lang w:val="en-US"/>
    </w:rPr>
  </w:style>
  <w:style w:type="paragraph" w:customStyle="1" w:styleId="21">
    <w:name w:val="封面标准号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SimHei" w:eastAsia="SimHei"/>
      <w:sz w:val="28"/>
      <w:szCs w:val="28"/>
      <w:lang w:val="en-US"/>
    </w:rPr>
  </w:style>
  <w:style w:type="paragraph" w:customStyle="1" w:styleId="af9">
    <w:name w:val="列项——（一级）"/>
    <w:pPr>
      <w:widowControl w:val="0"/>
      <w:numPr>
        <w:numId w:val="9"/>
      </w:numPr>
      <w:jc w:val="both"/>
    </w:pPr>
    <w:rPr>
      <w:rFonts w:ascii="SimSun"/>
      <w:sz w:val="21"/>
      <w:lang w:val="en-US"/>
    </w:rPr>
  </w:style>
  <w:style w:type="paragraph" w:customStyle="1" w:styleId="afa">
    <w:name w:val="列项●（二级）"/>
    <w:pPr>
      <w:numPr>
        <w:ilvl w:val="1"/>
        <w:numId w:val="9"/>
      </w:numPr>
      <w:tabs>
        <w:tab w:val="left" w:pos="760"/>
        <w:tab w:val="left" w:pos="840"/>
      </w:tabs>
      <w:jc w:val="both"/>
    </w:pPr>
    <w:rPr>
      <w:rFonts w:ascii="SimSun"/>
      <w:sz w:val="21"/>
      <w:lang w:val="en-US"/>
    </w:rPr>
  </w:style>
  <w:style w:type="paragraph" w:customStyle="1" w:styleId="afb">
    <w:name w:val="注：（正文）"/>
    <w:basedOn w:val="ab"/>
    <w:next w:val="a2"/>
  </w:style>
  <w:style w:type="paragraph" w:customStyle="1" w:styleId="af8">
    <w:name w:val="示例内容"/>
    <w:pPr>
      <w:ind w:firstLineChars="200" w:firstLine="200"/>
    </w:pPr>
    <w:rPr>
      <w:rFonts w:ascii="SimSun"/>
      <w:sz w:val="18"/>
      <w:szCs w:val="18"/>
      <w:lang w:val="en-US"/>
    </w:rPr>
  </w:style>
  <w:style w:type="paragraph" w:customStyle="1" w:styleId="afc">
    <w:name w:val="注×：（正文）"/>
    <w:pPr>
      <w:numPr>
        <w:numId w:val="10"/>
      </w:numPr>
      <w:jc w:val="both"/>
    </w:pPr>
    <w:rPr>
      <w:rFonts w:ascii="SimSun"/>
      <w:sz w:val="18"/>
      <w:szCs w:val="18"/>
      <w:lang w:val="en-US"/>
    </w:rPr>
  </w:style>
  <w:style w:type="paragraph" w:customStyle="1" w:styleId="afd">
    <w:name w:val="二级无"/>
    <w:basedOn w:val="a"/>
    <w:pPr>
      <w:spacing w:beforeLines="0" w:before="0" w:afterLines="0" w:after="0"/>
    </w:pPr>
    <w:rPr>
      <w:rFonts w:ascii="SimSun" w:eastAsia="SimSun"/>
    </w:rPr>
  </w:style>
  <w:style w:type="paragraph" w:customStyle="1" w:styleId="afe">
    <w:name w:val="正文表标题"/>
    <w:next w:val="a2"/>
    <w:pPr>
      <w:numPr>
        <w:numId w:val="11"/>
      </w:numPr>
      <w:tabs>
        <w:tab w:val="left" w:pos="360"/>
      </w:tabs>
      <w:spacing w:beforeLines="50" w:before="156" w:afterLines="50" w:after="156"/>
      <w:jc w:val="center"/>
    </w:pPr>
    <w:rPr>
      <w:rFonts w:ascii="SimHei" w:eastAsia="SimHei"/>
      <w:sz w:val="21"/>
      <w:lang w:val="en-US"/>
    </w:rPr>
  </w:style>
  <w:style w:type="paragraph" w:customStyle="1" w:styleId="aff">
    <w:name w:val="字母编号列项（一级）"/>
    <w:pPr>
      <w:numPr>
        <w:numId w:val="7"/>
      </w:numPr>
      <w:tabs>
        <w:tab w:val="left" w:pos="840"/>
      </w:tabs>
      <w:jc w:val="both"/>
    </w:pPr>
    <w:rPr>
      <w:rFonts w:ascii="SimSun"/>
      <w:sz w:val="21"/>
      <w:lang w:val="en-US"/>
    </w:rPr>
  </w:style>
  <w:style w:type="paragraph" w:customStyle="1" w:styleId="aff0">
    <w:name w:val="列项◆（三级）"/>
    <w:basedOn w:val="Normal"/>
    <w:pPr>
      <w:numPr>
        <w:ilvl w:val="2"/>
        <w:numId w:val="9"/>
      </w:numPr>
      <w:tabs>
        <w:tab w:val="left" w:pos="1678"/>
      </w:tabs>
    </w:pPr>
    <w:rPr>
      <w:rFonts w:ascii="SimSun"/>
      <w:szCs w:val="21"/>
    </w:rPr>
  </w:style>
  <w:style w:type="paragraph" w:customStyle="1" w:styleId="aff1">
    <w:name w:val="五级无"/>
    <w:basedOn w:val="af2"/>
    <w:pPr>
      <w:spacing w:beforeLines="0" w:before="0" w:afterLines="0" w:after="0"/>
    </w:pPr>
    <w:rPr>
      <w:rFonts w:ascii="SimSun" w:eastAsia="SimSun"/>
    </w:rPr>
  </w:style>
  <w:style w:type="paragraph" w:customStyle="1" w:styleId="aff2">
    <w:name w:val="编号列项（三级）"/>
    <w:pPr>
      <w:numPr>
        <w:ilvl w:val="2"/>
        <w:numId w:val="7"/>
      </w:numPr>
      <w:tabs>
        <w:tab w:val="left" w:pos="0"/>
      </w:tabs>
    </w:pPr>
    <w:rPr>
      <w:rFonts w:ascii="SimSun"/>
      <w:sz w:val="21"/>
      <w:lang w:val="en-US"/>
    </w:rPr>
  </w:style>
  <w:style w:type="paragraph" w:customStyle="1" w:styleId="aff3">
    <w:name w:val="标准标志"/>
    <w:next w:val="Normal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  <w:lang w:val="en-US"/>
    </w:rPr>
  </w:style>
  <w:style w:type="paragraph" w:customStyle="1" w:styleId="aff4">
    <w:name w:val="参考文献"/>
    <w:basedOn w:val="Normal"/>
    <w:next w:val="a2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5">
    <w:name w:val="标准称谓"/>
    <w:next w:val="Normal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SimSun"/>
      <w:b/>
      <w:bCs/>
      <w:spacing w:val="20"/>
      <w:w w:val="148"/>
      <w:sz w:val="48"/>
      <w:lang w:val="en-US"/>
    </w:rPr>
  </w:style>
  <w:style w:type="paragraph" w:customStyle="1" w:styleId="aff6">
    <w:name w:val="实施日期"/>
    <w:basedOn w:val="a8"/>
    <w:pPr>
      <w:framePr w:wrap="around" w:vAnchor="page"/>
      <w:jc w:val="right"/>
    </w:pPr>
  </w:style>
  <w:style w:type="paragraph" w:customStyle="1" w:styleId="aff7">
    <w:name w:val="标准书脚_偶数页"/>
    <w:pPr>
      <w:spacing w:before="120"/>
      <w:ind w:left="221"/>
    </w:pPr>
    <w:rPr>
      <w:rFonts w:ascii="SimSun"/>
      <w:sz w:val="18"/>
      <w:szCs w:val="18"/>
      <w:lang w:val="en-US"/>
    </w:rPr>
  </w:style>
  <w:style w:type="paragraph" w:customStyle="1" w:styleId="aff8">
    <w:name w:val="标准书眉_偶数页"/>
    <w:basedOn w:val="af6"/>
    <w:next w:val="Normal"/>
    <w:pPr>
      <w:jc w:val="left"/>
    </w:pPr>
  </w:style>
  <w:style w:type="paragraph" w:customStyle="1" w:styleId="a4">
    <w:name w:val="首示例"/>
    <w:next w:val="a2"/>
    <w:link w:val="Char4"/>
    <w:qFormat/>
    <w:pPr>
      <w:numPr>
        <w:numId w:val="12"/>
      </w:numPr>
      <w:tabs>
        <w:tab w:val="left" w:pos="360"/>
      </w:tabs>
      <w:ind w:firstLine="0"/>
    </w:pPr>
    <w:rPr>
      <w:rFonts w:ascii="SimSun" w:hAnsi="SimSun"/>
      <w:kern w:val="2"/>
      <w:sz w:val="18"/>
      <w:szCs w:val="18"/>
      <w:lang w:val="en-US"/>
    </w:rPr>
  </w:style>
  <w:style w:type="paragraph" w:customStyle="1" w:styleId="aff9">
    <w:name w:val="标准书眉一"/>
    <w:pPr>
      <w:jc w:val="both"/>
    </w:pPr>
    <w:rPr>
      <w:lang w:val="en-US"/>
    </w:rPr>
  </w:style>
  <w:style w:type="paragraph" w:customStyle="1" w:styleId="affa">
    <w:name w:val="条文脚注"/>
    <w:basedOn w:val="FootnoteText"/>
    <w:pPr>
      <w:numPr>
        <w:numId w:val="0"/>
      </w:numPr>
      <w:tabs>
        <w:tab w:val="left" w:pos="0"/>
      </w:tabs>
      <w:jc w:val="both"/>
    </w:pPr>
  </w:style>
  <w:style w:type="paragraph" w:customStyle="1" w:styleId="affb">
    <w:name w:val="参考文献、索引标题"/>
    <w:basedOn w:val="Normal"/>
    <w:next w:val="a2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c">
    <w:name w:val="前言、引言标题"/>
    <w:next w:val="a2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SimHei" w:eastAsia="SimHei"/>
      <w:sz w:val="32"/>
      <w:lang w:val="en-US"/>
    </w:rPr>
  </w:style>
  <w:style w:type="paragraph" w:customStyle="1" w:styleId="affd">
    <w:name w:val="发布部门"/>
    <w:next w:val="a2"/>
    <w:pPr>
      <w:framePr w:w="7938" w:h="1134" w:hRule="exact" w:hSpace="125" w:vSpace="181" w:wrap="around" w:vAnchor="page" w:hAnchor="page" w:x="2150" w:y="14630" w:anchorLock="1"/>
      <w:jc w:val="center"/>
    </w:pPr>
    <w:rPr>
      <w:rFonts w:ascii="SimSun"/>
      <w:b/>
      <w:spacing w:val="20"/>
      <w:w w:val="135"/>
      <w:sz w:val="28"/>
      <w:lang w:val="en-US"/>
    </w:rPr>
  </w:style>
  <w:style w:type="paragraph" w:customStyle="1" w:styleId="a8">
    <w:name w:val="发布日期"/>
    <w:pPr>
      <w:framePr w:w="3997" w:h="471" w:hRule="exact" w:vSpace="181" w:wrap="around" w:hAnchor="page" w:x="7089" w:y="14097" w:anchorLock="1"/>
    </w:pPr>
    <w:rPr>
      <w:rFonts w:eastAsia="SimHei"/>
      <w:sz w:val="28"/>
      <w:lang w:val="en-US"/>
    </w:rPr>
  </w:style>
  <w:style w:type="paragraph" w:customStyle="1" w:styleId="affe">
    <w:name w:val="其他标准标志"/>
    <w:basedOn w:val="aff3"/>
    <w:pPr>
      <w:framePr w:w="6101" w:wrap="around" w:vAnchor="page" w:hAnchor="page" w:x="4673" w:y="942"/>
    </w:pPr>
    <w:rPr>
      <w:w w:val="130"/>
    </w:rPr>
  </w:style>
  <w:style w:type="paragraph" w:customStyle="1" w:styleId="afff">
    <w:name w:val="封面标准代替信息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SimSun"/>
      <w:sz w:val="21"/>
      <w:szCs w:val="21"/>
      <w:lang w:val="en-US"/>
    </w:rPr>
  </w:style>
  <w:style w:type="paragraph" w:customStyle="1" w:styleId="1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  <w:lang w:val="en-US"/>
    </w:rPr>
  </w:style>
  <w:style w:type="paragraph" w:customStyle="1" w:styleId="afff0">
    <w:name w:val="封面标准名称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SimHei" w:eastAsia="SimHei"/>
      <w:sz w:val="52"/>
      <w:lang w:val="en-US"/>
    </w:rPr>
  </w:style>
  <w:style w:type="paragraph" w:customStyle="1" w:styleId="afff1">
    <w:name w:val="封面标准英文名称"/>
    <w:basedOn w:val="afff0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9">
    <w:name w:val="封面一致性程度标识"/>
    <w:basedOn w:val="afff1"/>
    <w:pPr>
      <w:framePr w:wrap="around"/>
      <w:spacing w:before="440"/>
    </w:pPr>
    <w:rPr>
      <w:rFonts w:ascii="SimSun" w:eastAsia="SimSun"/>
    </w:rPr>
  </w:style>
  <w:style w:type="paragraph" w:customStyle="1" w:styleId="aa">
    <w:name w:val="封面标准文稿类别"/>
    <w:basedOn w:val="a9"/>
    <w:pPr>
      <w:framePr w:wrap="around"/>
      <w:spacing w:after="160" w:line="240" w:lineRule="auto"/>
    </w:pPr>
    <w:rPr>
      <w:sz w:val="24"/>
    </w:rPr>
  </w:style>
  <w:style w:type="paragraph" w:customStyle="1" w:styleId="afff2">
    <w:name w:val="封面标准文稿编辑信息"/>
    <w:basedOn w:val="aa"/>
    <w:pPr>
      <w:framePr w:wrap="around"/>
      <w:spacing w:before="180" w:line="180" w:lineRule="exact"/>
    </w:pPr>
    <w:rPr>
      <w:sz w:val="21"/>
    </w:rPr>
  </w:style>
  <w:style w:type="paragraph" w:customStyle="1" w:styleId="afff3">
    <w:name w:val="封面正文"/>
    <w:pPr>
      <w:jc w:val="both"/>
    </w:pPr>
    <w:rPr>
      <w:lang w:val="en-US"/>
    </w:rPr>
  </w:style>
  <w:style w:type="paragraph" w:customStyle="1" w:styleId="afff4">
    <w:name w:val="附录标识"/>
    <w:basedOn w:val="Normal"/>
    <w:next w:val="a2"/>
    <w:pPr>
      <w:keepNext/>
      <w:widowControl/>
      <w:numPr>
        <w:numId w:val="13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f5">
    <w:name w:val="附录标题"/>
    <w:basedOn w:val="a2"/>
    <w:next w:val="a2"/>
    <w:pPr>
      <w:ind w:firstLineChars="0" w:firstLine="0"/>
      <w:jc w:val="center"/>
    </w:pPr>
    <w:rPr>
      <w:rFonts w:ascii="SimHei" w:eastAsia="SimHei"/>
    </w:rPr>
  </w:style>
  <w:style w:type="paragraph" w:customStyle="1" w:styleId="afff6">
    <w:name w:val="附录表标号"/>
    <w:basedOn w:val="Normal"/>
    <w:next w:val="a2"/>
    <w:pPr>
      <w:numPr>
        <w:numId w:val="14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ff7">
    <w:name w:val="附录表标题"/>
    <w:basedOn w:val="Normal"/>
    <w:next w:val="a2"/>
    <w:pPr>
      <w:numPr>
        <w:ilvl w:val="1"/>
        <w:numId w:val="14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SimHei" w:eastAsia="SimHei"/>
      <w:szCs w:val="21"/>
    </w:rPr>
  </w:style>
  <w:style w:type="paragraph" w:customStyle="1" w:styleId="afff8">
    <w:name w:val="附录二级条标题"/>
    <w:basedOn w:val="Normal"/>
    <w:next w:val="a2"/>
    <w:pPr>
      <w:widowControl/>
      <w:numPr>
        <w:ilvl w:val="3"/>
        <w:numId w:val="13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SimHei" w:eastAsia="SimHei"/>
      <w:kern w:val="21"/>
      <w:szCs w:val="20"/>
    </w:rPr>
  </w:style>
  <w:style w:type="paragraph" w:customStyle="1" w:styleId="afff9">
    <w:name w:val="附录二级无"/>
    <w:basedOn w:val="afff8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a">
    <w:name w:val="附录公式编号制表符"/>
    <w:basedOn w:val="Normal"/>
    <w:next w:val="a2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SimSun"/>
      <w:kern w:val="0"/>
      <w:szCs w:val="20"/>
      <w:lang w:val="en-CN" w:eastAsia="zh-CN"/>
    </w:rPr>
  </w:style>
  <w:style w:type="paragraph" w:customStyle="1" w:styleId="afffb">
    <w:name w:val="附录三级条标题"/>
    <w:basedOn w:val="afff8"/>
    <w:next w:val="a2"/>
    <w:pPr>
      <w:numPr>
        <w:ilvl w:val="4"/>
      </w:numPr>
      <w:outlineLvl w:val="4"/>
    </w:pPr>
  </w:style>
  <w:style w:type="paragraph" w:customStyle="1" w:styleId="afffc">
    <w:name w:val="附录三级无"/>
    <w:basedOn w:val="afffb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d">
    <w:name w:val="附录数字编号列项（二级）"/>
    <w:qFormat/>
    <w:pPr>
      <w:numPr>
        <w:ilvl w:val="1"/>
        <w:numId w:val="15"/>
      </w:numPr>
      <w:tabs>
        <w:tab w:val="left" w:pos="840"/>
      </w:tabs>
    </w:pPr>
    <w:rPr>
      <w:rFonts w:ascii="SimSun"/>
      <w:sz w:val="21"/>
      <w:lang w:val="en-US"/>
    </w:rPr>
  </w:style>
  <w:style w:type="paragraph" w:customStyle="1" w:styleId="afffe">
    <w:name w:val="附录四级条标题"/>
    <w:basedOn w:val="afffb"/>
    <w:next w:val="a2"/>
    <w:pPr>
      <w:numPr>
        <w:ilvl w:val="5"/>
      </w:numPr>
      <w:outlineLvl w:val="5"/>
    </w:pPr>
  </w:style>
  <w:style w:type="paragraph" w:customStyle="1" w:styleId="affff">
    <w:name w:val="附录四级无"/>
    <w:basedOn w:val="afffe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f0">
    <w:name w:val="附录图标题"/>
    <w:basedOn w:val="Normal"/>
    <w:next w:val="a2"/>
    <w:pPr>
      <w:numPr>
        <w:ilvl w:val="1"/>
        <w:numId w:val="4"/>
      </w:numPr>
      <w:tabs>
        <w:tab w:val="left" w:pos="363"/>
      </w:tabs>
      <w:spacing w:beforeLines="50" w:before="50" w:afterLines="50" w:after="50"/>
      <w:ind w:left="0" w:firstLine="0"/>
      <w:jc w:val="center"/>
    </w:pPr>
    <w:rPr>
      <w:rFonts w:ascii="SimHei" w:eastAsia="SimHei"/>
      <w:szCs w:val="21"/>
    </w:rPr>
  </w:style>
  <w:style w:type="paragraph" w:customStyle="1" w:styleId="affff1">
    <w:name w:val="附录五级条标题"/>
    <w:basedOn w:val="afffe"/>
    <w:next w:val="a2"/>
    <w:pPr>
      <w:numPr>
        <w:ilvl w:val="6"/>
      </w:numPr>
      <w:outlineLvl w:val="6"/>
    </w:pPr>
  </w:style>
  <w:style w:type="paragraph" w:customStyle="1" w:styleId="affff2">
    <w:name w:val="附录五级无"/>
    <w:basedOn w:val="affff1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f3">
    <w:name w:val="附录章标题"/>
    <w:next w:val="a2"/>
    <w:pPr>
      <w:numPr>
        <w:ilvl w:val="1"/>
        <w:numId w:val="13"/>
      </w:numPr>
      <w:tabs>
        <w:tab w:val="left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SimHei" w:eastAsia="SimHei"/>
      <w:kern w:val="21"/>
      <w:sz w:val="21"/>
      <w:lang w:val="en-US"/>
    </w:rPr>
  </w:style>
  <w:style w:type="paragraph" w:customStyle="1" w:styleId="affff4">
    <w:name w:val="附录一级条标题"/>
    <w:basedOn w:val="affff3"/>
    <w:next w:val="a2"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affff5">
    <w:name w:val="附录一级无"/>
    <w:basedOn w:val="affff4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f6">
    <w:name w:val="附录字母编号列项（一级）"/>
    <w:qFormat/>
    <w:pPr>
      <w:numPr>
        <w:numId w:val="15"/>
      </w:numPr>
      <w:tabs>
        <w:tab w:val="left" w:pos="839"/>
      </w:tabs>
    </w:pPr>
    <w:rPr>
      <w:rFonts w:ascii="SimSun"/>
      <w:sz w:val="21"/>
      <w:lang w:val="en-US"/>
    </w:rPr>
  </w:style>
  <w:style w:type="paragraph" w:customStyle="1" w:styleId="affff7">
    <w:name w:val="列项说明"/>
    <w:basedOn w:val="Normal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SimSun"/>
      <w:kern w:val="0"/>
      <w:szCs w:val="20"/>
    </w:rPr>
  </w:style>
  <w:style w:type="paragraph" w:customStyle="1" w:styleId="affff8">
    <w:name w:val="四级无"/>
    <w:basedOn w:val="ad"/>
    <w:pPr>
      <w:spacing w:beforeLines="0" w:before="0" w:afterLines="0" w:after="0"/>
    </w:pPr>
    <w:rPr>
      <w:rFonts w:ascii="SimSun" w:eastAsia="SimSun"/>
    </w:rPr>
  </w:style>
  <w:style w:type="paragraph" w:customStyle="1" w:styleId="affff9">
    <w:name w:val="列项说明数字编号"/>
    <w:pPr>
      <w:ind w:leftChars="400" w:left="600" w:hangingChars="200" w:hanging="200"/>
    </w:pPr>
    <w:rPr>
      <w:rFonts w:ascii="SimSun"/>
      <w:sz w:val="21"/>
      <w:lang w:val="en-US"/>
    </w:rPr>
  </w:style>
  <w:style w:type="paragraph" w:customStyle="1" w:styleId="affffa">
    <w:name w:val="目次、索引正文"/>
    <w:pPr>
      <w:spacing w:line="320" w:lineRule="exact"/>
      <w:jc w:val="both"/>
    </w:pPr>
    <w:rPr>
      <w:rFonts w:ascii="SimSun"/>
      <w:sz w:val="21"/>
      <w:lang w:val="en-US"/>
    </w:rPr>
  </w:style>
  <w:style w:type="paragraph" w:customStyle="1" w:styleId="affffb">
    <w:name w:val="其他标准称谓"/>
    <w:next w:val="Normal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SimHei" w:eastAsia="SimHei" w:hAnsi="SimSun"/>
      <w:spacing w:val="-40"/>
      <w:sz w:val="48"/>
      <w:szCs w:val="52"/>
      <w:lang w:val="en-US"/>
    </w:rPr>
  </w:style>
  <w:style w:type="paragraph" w:customStyle="1" w:styleId="affffc">
    <w:name w:val="其他发布部门"/>
    <w:basedOn w:val="affd"/>
    <w:pPr>
      <w:framePr w:wrap="around" w:y="15310"/>
      <w:spacing w:line="0" w:lineRule="atLeast"/>
    </w:pPr>
    <w:rPr>
      <w:rFonts w:ascii="SimHei" w:eastAsia="SimHei"/>
      <w:b w:val="0"/>
    </w:rPr>
  </w:style>
  <w:style w:type="paragraph" w:customStyle="1" w:styleId="affffd">
    <w:name w:val="三级无"/>
    <w:basedOn w:val="ae"/>
    <w:pPr>
      <w:spacing w:beforeLines="0" w:before="0" w:afterLines="0" w:after="0"/>
    </w:pPr>
    <w:rPr>
      <w:rFonts w:ascii="SimSun" w:eastAsia="SimSun"/>
    </w:rPr>
  </w:style>
  <w:style w:type="paragraph" w:customStyle="1" w:styleId="affffe">
    <w:name w:val="示例后文字"/>
    <w:basedOn w:val="a2"/>
    <w:next w:val="a2"/>
    <w:qFormat/>
    <w:pPr>
      <w:ind w:firstLine="360"/>
    </w:pPr>
    <w:rPr>
      <w:sz w:val="18"/>
    </w:rPr>
  </w:style>
  <w:style w:type="paragraph" w:customStyle="1" w:styleId="afffff">
    <w:name w:val="图表脚注说明"/>
    <w:basedOn w:val="Normal"/>
    <w:pPr>
      <w:numPr>
        <w:numId w:val="16"/>
      </w:numPr>
    </w:pPr>
    <w:rPr>
      <w:rFonts w:ascii="SimSun"/>
      <w:sz w:val="18"/>
      <w:szCs w:val="18"/>
    </w:rPr>
  </w:style>
  <w:style w:type="paragraph" w:customStyle="1" w:styleId="afffff0">
    <w:name w:val="图的脚注"/>
    <w:next w:val="a2"/>
    <w:qFormat/>
    <w:pPr>
      <w:widowControl w:val="0"/>
      <w:ind w:leftChars="200" w:left="840" w:hangingChars="200" w:hanging="420"/>
      <w:jc w:val="both"/>
    </w:pPr>
    <w:rPr>
      <w:rFonts w:ascii="SimSun"/>
      <w:sz w:val="18"/>
      <w:lang w:val="en-US"/>
    </w:rPr>
  </w:style>
  <w:style w:type="paragraph" w:customStyle="1" w:styleId="afffff1">
    <w:name w:val="文献分类号"/>
    <w:pPr>
      <w:framePr w:hSpace="180" w:vSpace="180" w:wrap="around" w:hAnchor="margin" w:y="1" w:anchorLock="1"/>
      <w:widowControl w:val="0"/>
      <w:textAlignment w:val="center"/>
    </w:pPr>
    <w:rPr>
      <w:rFonts w:ascii="SimHei" w:eastAsia="SimHei"/>
      <w:sz w:val="21"/>
      <w:szCs w:val="21"/>
      <w:lang w:val="en-US"/>
    </w:rPr>
  </w:style>
  <w:style w:type="paragraph" w:customStyle="1" w:styleId="afffff2">
    <w:name w:val="一级无"/>
    <w:basedOn w:val="a5"/>
    <w:pPr>
      <w:spacing w:beforeLines="0" w:before="0" w:afterLines="0" w:after="0"/>
    </w:pPr>
    <w:rPr>
      <w:rFonts w:ascii="SimSun" w:eastAsia="SimSun"/>
    </w:rPr>
  </w:style>
  <w:style w:type="paragraph" w:customStyle="1" w:styleId="afffff3">
    <w:name w:val="正文公式编号制表符"/>
    <w:basedOn w:val="a2"/>
    <w:next w:val="a2"/>
    <w:qFormat/>
    <w:pPr>
      <w:ind w:firstLineChars="0" w:firstLine="0"/>
    </w:pPr>
  </w:style>
  <w:style w:type="paragraph" w:customStyle="1" w:styleId="afffff4">
    <w:name w:val="正文图标题"/>
    <w:next w:val="a2"/>
    <w:pPr>
      <w:numPr>
        <w:numId w:val="17"/>
      </w:numPr>
      <w:tabs>
        <w:tab w:val="left" w:pos="360"/>
      </w:tabs>
      <w:spacing w:beforeLines="50" w:before="156" w:afterLines="50" w:after="156"/>
      <w:jc w:val="center"/>
    </w:pPr>
    <w:rPr>
      <w:rFonts w:ascii="SimHei" w:eastAsia="SimHei"/>
      <w:sz w:val="21"/>
      <w:lang w:val="en-US"/>
    </w:rPr>
  </w:style>
  <w:style w:type="paragraph" w:customStyle="1" w:styleId="afffff5">
    <w:name w:val="其他实施日期"/>
    <w:basedOn w:val="aff6"/>
    <w:pPr>
      <w:framePr w:wrap="around"/>
    </w:pPr>
  </w:style>
  <w:style w:type="paragraph" w:customStyle="1" w:styleId="22">
    <w:name w:val="封面标准名称2"/>
    <w:basedOn w:val="afff0"/>
    <w:pPr>
      <w:framePr w:wrap="around" w:y="4469"/>
      <w:spacing w:beforeLines="630" w:before="630"/>
    </w:pPr>
  </w:style>
  <w:style w:type="paragraph" w:customStyle="1" w:styleId="23">
    <w:name w:val="封面标准英文名称2"/>
    <w:basedOn w:val="afff1"/>
    <w:pPr>
      <w:framePr w:wrap="around" w:y="4469"/>
    </w:pPr>
  </w:style>
  <w:style w:type="paragraph" w:customStyle="1" w:styleId="24">
    <w:name w:val="封面标准文稿编辑信息2"/>
    <w:basedOn w:val="afff2"/>
    <w:pPr>
      <w:framePr w:wrap="around" w:y="4469"/>
    </w:pPr>
  </w:style>
  <w:style w:type="paragraph" w:customStyle="1" w:styleId="A--4">
    <w:name w:val="A--标题4"/>
    <w:basedOn w:val="Normal"/>
    <w:link w:val="A--4Char"/>
    <w:pPr>
      <w:widowControl/>
      <w:spacing w:beforeLines="100" w:before="312" w:afterLines="50" w:after="156"/>
      <w:jc w:val="left"/>
      <w:outlineLvl w:val="2"/>
    </w:pPr>
    <w:rPr>
      <w:rFonts w:ascii="SimHei" w:eastAsia="SimHei"/>
      <w:kern w:val="0"/>
      <w:szCs w:val="21"/>
      <w:lang w:val="x-none" w:eastAsia="x-none"/>
    </w:rPr>
  </w:style>
  <w:style w:type="paragraph" w:customStyle="1" w:styleId="A---4">
    <w:name w:val="A---标题4"/>
    <w:basedOn w:val="Normal"/>
    <w:link w:val="A---4Char"/>
    <w:qFormat/>
    <w:pPr>
      <w:widowControl/>
      <w:spacing w:beforeLines="50" w:before="156" w:afterLines="50" w:after="156" w:line="377" w:lineRule="auto"/>
      <w:jc w:val="left"/>
      <w:outlineLvl w:val="3"/>
    </w:pPr>
    <w:rPr>
      <w:rFonts w:ascii="SimHei" w:eastAsia="SimHei" w:hAnsi="SimHei"/>
      <w:szCs w:val="21"/>
      <w:lang w:val="x-none" w:eastAsia="x-none"/>
    </w:rPr>
  </w:style>
  <w:style w:type="paragraph" w:styleId="ListParagraph">
    <w:name w:val="List Paragraph"/>
    <w:basedOn w:val="Normal"/>
    <w:qFormat/>
    <w:pPr>
      <w:ind w:firstLineChars="200" w:firstLine="420"/>
    </w:pPr>
  </w:style>
  <w:style w:type="table" w:styleId="TableGrid">
    <w:name w:val="Table Grid"/>
    <w:basedOn w:val="TableNormal"/>
    <w:rPr>
      <w:rFonts w:ascii="SimSun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医院信息平台交互规范 第3部分：医疗卫生机构注册、查询服务.docx</Template>
  <TotalTime>0</TotalTime>
  <Pages>30</Pages>
  <Words>5354</Words>
  <Characters>30519</Characters>
  <Application>Microsoft Office Word</Application>
  <DocSecurity>0</DocSecurity>
  <Lines>254</Lines>
  <Paragraphs>71</Paragraphs>
  <ScaleCrop>false</ScaleCrop>
  <Company>zle</Company>
  <LinksUpToDate>false</LinksUpToDate>
  <CharactersWithSpaces>35802</CharactersWithSpaces>
  <SharedDoc>false</SharedDoc>
  <HLinks>
    <vt:vector size="96" baseType="variant">
      <vt:variant>
        <vt:i4>2031670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_Toc530952602</vt:lpwstr>
      </vt:variant>
      <vt:variant>
        <vt:i4>2031670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_Toc530952601</vt:lpwstr>
      </vt:variant>
      <vt:variant>
        <vt:i4>2031670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_Toc530952600</vt:lpwstr>
      </vt:variant>
      <vt:variant>
        <vt:i4>1441845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_Toc530952599</vt:lpwstr>
      </vt:variant>
      <vt:variant>
        <vt:i4>1441845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_Toc530952598</vt:lpwstr>
      </vt:variant>
      <vt:variant>
        <vt:i4>1441845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_Toc530952597</vt:lpwstr>
      </vt:variant>
      <vt:variant>
        <vt:i4>1441845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_Toc530952596</vt:lpwstr>
      </vt:variant>
      <vt:variant>
        <vt:i4>1441845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_Toc530952595</vt:lpwstr>
      </vt:variant>
      <vt:variant>
        <vt:i4>1441845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_Toc530952594</vt:lpwstr>
      </vt:variant>
      <vt:variant>
        <vt:i4>1441845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_Toc530952593</vt:lpwstr>
      </vt:variant>
      <vt:variant>
        <vt:i4>1441845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_Toc530952592</vt:lpwstr>
      </vt:variant>
      <vt:variant>
        <vt:i4>1441845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_Toc530952591</vt:lpwstr>
      </vt:variant>
      <vt:variant>
        <vt:i4>1441845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_Toc530952590</vt:lpwstr>
      </vt:variant>
      <vt:variant>
        <vt:i4>1507381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_Toc530952589</vt:lpwstr>
      </vt:variant>
      <vt:variant>
        <vt:i4>1507381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_Toc530952588</vt:lpwstr>
      </vt:variant>
      <vt:variant>
        <vt:i4>1507381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_Toc530952587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subject/>
  <dc:creator>CNIS</dc:creator>
  <cp:keywords/>
  <dc:description/>
  <cp:lastModifiedBy>Jeff Liu</cp:lastModifiedBy>
  <cp:revision>2</cp:revision>
  <dcterms:created xsi:type="dcterms:W3CDTF">2021-04-22T02:11:00Z</dcterms:created>
  <dcterms:modified xsi:type="dcterms:W3CDTF">2021-04-22T02:11:00Z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